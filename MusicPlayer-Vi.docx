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F6" w:rsidRPr="00D54414" w:rsidRDefault="00EC4DF6" w:rsidP="00EC4DF6">
      <w:pPr>
        <w:rPr>
          <w:rFonts w:ascii="Arial Black" w:hAnsi="Arial Black"/>
          <w:noProof/>
          <w:sz w:val="52"/>
          <w:highlight w:val="yellow"/>
          <w:lang w:bidi="he-IL"/>
        </w:rPr>
      </w:pPr>
    </w:p>
    <w:p w:rsidR="00EC4DF6" w:rsidRPr="00C12D7F" w:rsidRDefault="00C12D7F" w:rsidP="00EC4DF6">
      <w:pPr>
        <w:rPr>
          <w:rFonts w:ascii="Arial" w:hAnsi="Arial" w:cs="Arial"/>
          <w:b/>
          <w:noProof/>
          <w:sz w:val="52"/>
        </w:rPr>
      </w:pPr>
      <w:r w:rsidRPr="00C12D7F">
        <w:rPr>
          <w:rFonts w:ascii="Arial" w:hAnsi="Arial" w:cs="Arial"/>
          <w:b/>
          <w:noProof/>
          <w:sz w:val="52"/>
        </w:rPr>
        <w:t>Hướng dẫn</w:t>
      </w:r>
      <w:r>
        <w:rPr>
          <w:rFonts w:ascii="Arial" w:hAnsi="Arial" w:cs="Arial"/>
          <w:b/>
          <w:noProof/>
          <w:sz w:val="52"/>
        </w:rPr>
        <w:t xml:space="preserve"> thực hành Lab</w:t>
      </w:r>
    </w:p>
    <w:p w:rsidR="00EC4DF6" w:rsidRPr="008341BF" w:rsidRDefault="004A3D17" w:rsidP="00EC4DF6">
      <w:pPr>
        <w:pStyle w:val="HOLDescription"/>
        <w:rPr>
          <w:rFonts w:ascii="Arial Narrow" w:hAnsi="Arial Narrow"/>
          <w:noProof/>
          <w:sz w:val="56"/>
          <w:szCs w:val="56"/>
          <w:lang w:val="en-US"/>
        </w:rPr>
      </w:pPr>
      <w:r>
        <w:rPr>
          <w:rFonts w:ascii="Arial Narrow" w:hAnsi="Arial Narrow"/>
          <w:noProof/>
          <w:sz w:val="56"/>
          <w:szCs w:val="56"/>
          <w:lang w:val="en-US"/>
        </w:rPr>
        <w:t>Music</w:t>
      </w:r>
      <w:r w:rsidR="005E42FD">
        <w:rPr>
          <w:rFonts w:ascii="Arial Narrow" w:hAnsi="Arial Narrow"/>
          <w:noProof/>
          <w:sz w:val="56"/>
          <w:szCs w:val="56"/>
          <w:lang w:val="en-US"/>
        </w:rPr>
        <w:t xml:space="preserve"> </w:t>
      </w:r>
      <w:r>
        <w:rPr>
          <w:rFonts w:ascii="Arial Narrow" w:hAnsi="Arial Narrow"/>
          <w:noProof/>
          <w:sz w:val="56"/>
          <w:szCs w:val="56"/>
          <w:lang w:val="en-US"/>
        </w:rPr>
        <w:t>Player</w:t>
      </w:r>
    </w:p>
    <w:p w:rsidR="00EC4DF6" w:rsidRDefault="00EC4DF6" w:rsidP="00EC4DF6">
      <w:pPr>
        <w:spacing w:after="0" w:line="240" w:lineRule="auto"/>
        <w:rPr>
          <w:rFonts w:ascii="Arial" w:eastAsia="Batang" w:hAnsi="Arial" w:cs="Times New Roman"/>
          <w:noProof/>
          <w:sz w:val="20"/>
          <w:szCs w:val="24"/>
          <w:lang w:eastAsia="ko-KR"/>
        </w:rPr>
      </w:pPr>
    </w:p>
    <w:p w:rsidR="00EC4DF6" w:rsidRDefault="00EC4DF6" w:rsidP="00EC4DF6">
      <w:pPr>
        <w:spacing w:after="0" w:line="240" w:lineRule="auto"/>
        <w:rPr>
          <w:rFonts w:ascii="Arial" w:eastAsia="Batang" w:hAnsi="Arial" w:cs="Times New Roman"/>
          <w:noProof/>
          <w:sz w:val="20"/>
          <w:szCs w:val="24"/>
          <w:lang w:eastAsia="ko-KR"/>
        </w:rPr>
      </w:pPr>
    </w:p>
    <w:p w:rsidR="00EC4DF6" w:rsidRDefault="00EC4DF6" w:rsidP="00EC4DF6">
      <w:pPr>
        <w:rPr>
          <w:rFonts w:eastAsia="Batang"/>
          <w:noProof/>
          <w:lang w:eastAsia="ko-KR"/>
        </w:rPr>
      </w:pPr>
      <w:r>
        <w:rPr>
          <w:rFonts w:eastAsia="Batang"/>
          <w:noProof/>
          <w:lang w:eastAsia="ko-KR"/>
        </w:rPr>
        <w:t>Lab</w:t>
      </w:r>
      <w:r w:rsidR="005E42FD">
        <w:rPr>
          <w:rFonts w:eastAsia="Batang"/>
          <w:noProof/>
          <w:lang w:eastAsia="ko-KR"/>
        </w:rPr>
        <w:t xml:space="preserve"> </w:t>
      </w:r>
      <w:r>
        <w:rPr>
          <w:rFonts w:eastAsia="Batang"/>
          <w:noProof/>
          <w:lang w:eastAsia="ko-KR"/>
        </w:rPr>
        <w:t>version:</w:t>
      </w:r>
      <w:r>
        <w:rPr>
          <w:rFonts w:eastAsia="Batang"/>
          <w:noProof/>
          <w:lang w:eastAsia="ko-KR"/>
        </w:rPr>
        <w:tab/>
        <w:t>1.0.0</w:t>
      </w:r>
    </w:p>
    <w:p w:rsidR="00EC4DF6" w:rsidRDefault="00EC4DF6" w:rsidP="00EC4DF6">
      <w:pPr>
        <w:rPr>
          <w:rFonts w:eastAsia="Batang"/>
          <w:noProof/>
          <w:lang w:eastAsia="ko-KR"/>
        </w:rPr>
      </w:pPr>
      <w:r>
        <w:rPr>
          <w:rFonts w:eastAsia="Batang"/>
          <w:noProof/>
          <w:lang w:eastAsia="ko-KR"/>
        </w:rPr>
        <w:t>Last</w:t>
      </w:r>
      <w:r w:rsidR="005E42FD">
        <w:rPr>
          <w:rFonts w:eastAsia="Batang"/>
          <w:noProof/>
          <w:lang w:eastAsia="ko-KR"/>
        </w:rPr>
        <w:t xml:space="preserve"> </w:t>
      </w:r>
      <w:r>
        <w:rPr>
          <w:rFonts w:eastAsia="Batang"/>
          <w:noProof/>
          <w:lang w:eastAsia="ko-KR"/>
        </w:rPr>
        <w:t>updated:</w:t>
      </w:r>
      <w:r>
        <w:rPr>
          <w:rFonts w:eastAsia="Batang"/>
          <w:noProof/>
          <w:lang w:eastAsia="ko-KR"/>
        </w:rPr>
        <w:tab/>
      </w:r>
      <w:r w:rsidR="009A77AC">
        <w:rPr>
          <w:noProof/>
        </w:rPr>
        <w:fldChar w:fldCharType="begin"/>
      </w:r>
      <w:r>
        <w:rPr>
          <w:noProof/>
        </w:rPr>
        <w:instrText xml:space="preserve"> DATE \@ "M/d/yyyy" </w:instrText>
      </w:r>
      <w:r w:rsidR="009A77AC">
        <w:rPr>
          <w:noProof/>
        </w:rPr>
        <w:fldChar w:fldCharType="separate"/>
      </w:r>
      <w:r w:rsidR="000F2CA0">
        <w:rPr>
          <w:noProof/>
        </w:rPr>
        <w:t>3/25/2012</w:t>
      </w:r>
      <w:r w:rsidR="009A77AC">
        <w:rPr>
          <w:noProof/>
        </w:rPr>
        <w:fldChar w:fldCharType="end"/>
      </w:r>
    </w:p>
    <w:p w:rsidR="00EC4DF6" w:rsidRDefault="00EC4DF6" w:rsidP="00EC4DF6">
      <w:pPr>
        <w:rPr>
          <w:rFonts w:eastAsia="Batang"/>
          <w:noProof/>
          <w:lang w:eastAsia="ko-KR"/>
        </w:rPr>
      </w:pPr>
    </w:p>
    <w:p w:rsidR="00EC4DF6" w:rsidRDefault="00EC4DF6">
      <w:pPr>
        <w:spacing w:after="0" w:line="240" w:lineRule="auto"/>
      </w:pPr>
      <w:r>
        <w:br w:type="page"/>
      </w:r>
    </w:p>
    <w:p w:rsidR="004B2483" w:rsidRDefault="009A77AC">
      <w:pPr>
        <w:pStyle w:val="TOC1"/>
        <w:rPr>
          <w:rFonts w:asciiTheme="minorHAnsi" w:eastAsiaTheme="minorEastAsia" w:hAnsiTheme="minorHAnsi"/>
          <w:b w:val="0"/>
          <w:bCs w:val="0"/>
          <w:caps w:val="0"/>
          <w:sz w:val="22"/>
          <w:szCs w:val="22"/>
          <w:lang w:eastAsia="en-US" w:bidi="he-IL"/>
        </w:rPr>
      </w:pPr>
      <w:r>
        <w:lastRenderedPageBreak/>
        <w:fldChar w:fldCharType="begin"/>
      </w:r>
      <w:r w:rsidR="00A37B23">
        <w:instrText xml:space="preserve">  </w:instrText>
      </w:r>
      <w:r>
        <w:fldChar w:fldCharType="end"/>
      </w:r>
      <w:r w:rsidRPr="00D54414">
        <w:rPr>
          <w:rFonts w:eastAsiaTheme="minorEastAsia" w:cs="Arial"/>
          <w:noProof w:val="0"/>
          <w:szCs w:val="22"/>
          <w:lang w:eastAsia="en-US"/>
        </w:rPr>
        <w:fldChar w:fldCharType="begin"/>
      </w:r>
      <w:r w:rsidR="00A37B23" w:rsidRPr="00D54414">
        <w:instrText xml:space="preserve"> TOC \h \z \t "Heading 3,2,pp Topic,1,PP Procedure start,3" </w:instrText>
      </w:r>
      <w:r w:rsidRPr="00D54414">
        <w:rPr>
          <w:rFonts w:eastAsiaTheme="minorEastAsia" w:cs="Arial"/>
          <w:noProof w:val="0"/>
          <w:szCs w:val="22"/>
          <w:lang w:eastAsia="en-US"/>
        </w:rPr>
        <w:fldChar w:fldCharType="separate"/>
      </w:r>
      <w:hyperlink w:anchor="_Toc304796045" w:history="1">
        <w:r w:rsidR="004B2483" w:rsidRPr="00F55B1F">
          <w:rPr>
            <w:rStyle w:val="Hyperlink"/>
          </w:rPr>
          <w:t>Overview</w:t>
        </w:r>
        <w:r w:rsidR="004B2483">
          <w:rPr>
            <w:webHidden/>
          </w:rPr>
          <w:tab/>
        </w:r>
        <w:r>
          <w:rPr>
            <w:webHidden/>
          </w:rPr>
          <w:fldChar w:fldCharType="begin"/>
        </w:r>
        <w:r w:rsidR="004B2483">
          <w:rPr>
            <w:webHidden/>
          </w:rPr>
          <w:instrText xml:space="preserve"> PAGEREF _Toc304796045 \h </w:instrText>
        </w:r>
        <w:r>
          <w:rPr>
            <w:webHidden/>
          </w:rPr>
        </w:r>
        <w:r>
          <w:rPr>
            <w:webHidden/>
          </w:rPr>
          <w:fldChar w:fldCharType="separate"/>
        </w:r>
        <w:r w:rsidR="008D71C4">
          <w:rPr>
            <w:webHidden/>
          </w:rPr>
          <w:t>3</w:t>
        </w:r>
        <w:r>
          <w:rPr>
            <w:webHidden/>
          </w:rPr>
          <w:fldChar w:fldCharType="end"/>
        </w:r>
      </w:hyperlink>
    </w:p>
    <w:p w:rsidR="004B2483" w:rsidRDefault="00746A4D">
      <w:pPr>
        <w:pStyle w:val="TOC1"/>
        <w:rPr>
          <w:rFonts w:asciiTheme="minorHAnsi" w:eastAsiaTheme="minorEastAsia" w:hAnsiTheme="minorHAnsi"/>
          <w:b w:val="0"/>
          <w:bCs w:val="0"/>
          <w:caps w:val="0"/>
          <w:sz w:val="22"/>
          <w:szCs w:val="22"/>
          <w:lang w:eastAsia="en-US" w:bidi="he-IL"/>
        </w:rPr>
      </w:pPr>
      <w:hyperlink w:anchor="_Toc304796046" w:history="1">
        <w:r w:rsidR="004B2483" w:rsidRPr="00F55B1F">
          <w:rPr>
            <w:rStyle w:val="Hyperlink"/>
          </w:rPr>
          <w:t>Exercise</w:t>
        </w:r>
        <w:r w:rsidR="004B2483">
          <w:rPr>
            <w:webHidden/>
          </w:rPr>
          <w:tab/>
        </w:r>
        <w:r w:rsidR="009A77AC">
          <w:rPr>
            <w:webHidden/>
          </w:rPr>
          <w:fldChar w:fldCharType="begin"/>
        </w:r>
        <w:r w:rsidR="004B2483">
          <w:rPr>
            <w:webHidden/>
          </w:rPr>
          <w:instrText xml:space="preserve"> PAGEREF _Toc304796046 \h </w:instrText>
        </w:r>
        <w:r w:rsidR="009A77AC">
          <w:rPr>
            <w:webHidden/>
          </w:rPr>
        </w:r>
        <w:r w:rsidR="009A77AC">
          <w:rPr>
            <w:webHidden/>
          </w:rPr>
          <w:fldChar w:fldCharType="separate"/>
        </w:r>
        <w:r w:rsidR="008D71C4">
          <w:rPr>
            <w:webHidden/>
          </w:rPr>
          <w:t>4</w:t>
        </w:r>
        <w:r w:rsidR="009A77AC">
          <w:rPr>
            <w:webHidden/>
          </w:rPr>
          <w:fldChar w:fldCharType="end"/>
        </w:r>
      </w:hyperlink>
    </w:p>
    <w:p w:rsidR="004B2483" w:rsidRDefault="00746A4D">
      <w:pPr>
        <w:pStyle w:val="TOC3"/>
        <w:tabs>
          <w:tab w:val="right" w:leader="dot" w:pos="9350"/>
        </w:tabs>
        <w:rPr>
          <w:noProof/>
          <w:lang w:bidi="he-IL"/>
        </w:rPr>
      </w:pPr>
      <w:hyperlink w:anchor="_Toc304796047" w:history="1">
        <w:r w:rsidR="004B2483" w:rsidRPr="00F55B1F">
          <w:rPr>
            <w:rStyle w:val="Hyperlink"/>
            <w:noProof/>
          </w:rPr>
          <w:t>Task 1 – Adding the main UI and functionality</w:t>
        </w:r>
        <w:r w:rsidR="004B2483">
          <w:rPr>
            <w:noProof/>
            <w:webHidden/>
          </w:rPr>
          <w:tab/>
        </w:r>
        <w:r w:rsidR="009A77AC">
          <w:rPr>
            <w:noProof/>
            <w:webHidden/>
          </w:rPr>
          <w:fldChar w:fldCharType="begin"/>
        </w:r>
        <w:r w:rsidR="004B2483">
          <w:rPr>
            <w:noProof/>
            <w:webHidden/>
          </w:rPr>
          <w:instrText xml:space="preserve"> PAGEREF _Toc304796047 \h </w:instrText>
        </w:r>
        <w:r w:rsidR="009A77AC">
          <w:rPr>
            <w:noProof/>
            <w:webHidden/>
          </w:rPr>
        </w:r>
        <w:r w:rsidR="009A77AC">
          <w:rPr>
            <w:noProof/>
            <w:webHidden/>
          </w:rPr>
          <w:fldChar w:fldCharType="separate"/>
        </w:r>
        <w:r w:rsidR="008D71C4">
          <w:rPr>
            <w:noProof/>
            <w:webHidden/>
          </w:rPr>
          <w:t>4</w:t>
        </w:r>
        <w:r w:rsidR="009A77AC">
          <w:rPr>
            <w:noProof/>
            <w:webHidden/>
          </w:rPr>
          <w:fldChar w:fldCharType="end"/>
        </w:r>
      </w:hyperlink>
    </w:p>
    <w:p w:rsidR="004B2483" w:rsidRDefault="00746A4D">
      <w:pPr>
        <w:pStyle w:val="TOC3"/>
        <w:tabs>
          <w:tab w:val="right" w:leader="dot" w:pos="9350"/>
        </w:tabs>
        <w:rPr>
          <w:noProof/>
          <w:lang w:bidi="he-IL"/>
        </w:rPr>
      </w:pPr>
      <w:hyperlink w:anchor="_Toc304796048" w:history="1">
        <w:r w:rsidR="004B2483" w:rsidRPr="00F55B1F">
          <w:rPr>
            <w:rStyle w:val="Hyperlink"/>
            <w:noProof/>
          </w:rPr>
          <w:t>Task 2 – Adding Button Controls</w:t>
        </w:r>
        <w:r w:rsidR="004B2483">
          <w:rPr>
            <w:noProof/>
            <w:webHidden/>
          </w:rPr>
          <w:tab/>
        </w:r>
        <w:r w:rsidR="009A77AC">
          <w:rPr>
            <w:noProof/>
            <w:webHidden/>
          </w:rPr>
          <w:fldChar w:fldCharType="begin"/>
        </w:r>
        <w:r w:rsidR="004B2483">
          <w:rPr>
            <w:noProof/>
            <w:webHidden/>
          </w:rPr>
          <w:instrText xml:space="preserve"> PAGEREF _Toc304796048 \h </w:instrText>
        </w:r>
        <w:r w:rsidR="009A77AC">
          <w:rPr>
            <w:noProof/>
            <w:webHidden/>
          </w:rPr>
        </w:r>
        <w:r w:rsidR="009A77AC">
          <w:rPr>
            <w:noProof/>
            <w:webHidden/>
          </w:rPr>
          <w:fldChar w:fldCharType="separate"/>
        </w:r>
        <w:r w:rsidR="008D71C4">
          <w:rPr>
            <w:noProof/>
            <w:webHidden/>
          </w:rPr>
          <w:t>10</w:t>
        </w:r>
        <w:r w:rsidR="009A77AC">
          <w:rPr>
            <w:noProof/>
            <w:webHidden/>
          </w:rPr>
          <w:fldChar w:fldCharType="end"/>
        </w:r>
      </w:hyperlink>
    </w:p>
    <w:p w:rsidR="004B2483" w:rsidRDefault="00746A4D">
      <w:pPr>
        <w:pStyle w:val="TOC3"/>
        <w:tabs>
          <w:tab w:val="right" w:leader="dot" w:pos="9350"/>
        </w:tabs>
        <w:rPr>
          <w:noProof/>
          <w:lang w:bidi="he-IL"/>
        </w:rPr>
      </w:pPr>
      <w:hyperlink w:anchor="_Toc304796049" w:history="1">
        <w:r w:rsidR="004B2483" w:rsidRPr="00F55B1F">
          <w:rPr>
            <w:rStyle w:val="Hyperlink"/>
            <w:noProof/>
          </w:rPr>
          <w:t>Task 3 – Copying music and image files to Isolated Storage</w:t>
        </w:r>
        <w:r w:rsidR="004B2483">
          <w:rPr>
            <w:noProof/>
            <w:webHidden/>
          </w:rPr>
          <w:tab/>
        </w:r>
        <w:r w:rsidR="009A77AC">
          <w:rPr>
            <w:noProof/>
            <w:webHidden/>
          </w:rPr>
          <w:fldChar w:fldCharType="begin"/>
        </w:r>
        <w:r w:rsidR="004B2483">
          <w:rPr>
            <w:noProof/>
            <w:webHidden/>
          </w:rPr>
          <w:instrText xml:space="preserve"> PAGEREF _Toc304796049 \h </w:instrText>
        </w:r>
        <w:r w:rsidR="009A77AC">
          <w:rPr>
            <w:noProof/>
            <w:webHidden/>
          </w:rPr>
        </w:r>
        <w:r w:rsidR="009A77AC">
          <w:rPr>
            <w:noProof/>
            <w:webHidden/>
          </w:rPr>
          <w:fldChar w:fldCharType="separate"/>
        </w:r>
        <w:r w:rsidR="008D71C4">
          <w:rPr>
            <w:noProof/>
            <w:webHidden/>
          </w:rPr>
          <w:t>16</w:t>
        </w:r>
        <w:r w:rsidR="009A77AC">
          <w:rPr>
            <w:noProof/>
            <w:webHidden/>
          </w:rPr>
          <w:fldChar w:fldCharType="end"/>
        </w:r>
      </w:hyperlink>
    </w:p>
    <w:p w:rsidR="004B2483" w:rsidRDefault="00746A4D">
      <w:pPr>
        <w:pStyle w:val="TOC3"/>
        <w:tabs>
          <w:tab w:val="right" w:leader="dot" w:pos="9350"/>
        </w:tabs>
        <w:rPr>
          <w:noProof/>
          <w:lang w:bidi="he-IL"/>
        </w:rPr>
      </w:pPr>
      <w:hyperlink w:anchor="_Toc304796050" w:history="1">
        <w:r w:rsidR="004B2483" w:rsidRPr="00F55B1F">
          <w:rPr>
            <w:rStyle w:val="Hyperlink"/>
            <w:noProof/>
          </w:rPr>
          <w:t>Task 4 – Adding and Implementing the Audio Playback Agent</w:t>
        </w:r>
        <w:r w:rsidR="004B2483">
          <w:rPr>
            <w:noProof/>
            <w:webHidden/>
          </w:rPr>
          <w:tab/>
        </w:r>
        <w:r w:rsidR="009A77AC">
          <w:rPr>
            <w:noProof/>
            <w:webHidden/>
          </w:rPr>
          <w:fldChar w:fldCharType="begin"/>
        </w:r>
        <w:r w:rsidR="004B2483">
          <w:rPr>
            <w:noProof/>
            <w:webHidden/>
          </w:rPr>
          <w:instrText xml:space="preserve"> PAGEREF _Toc304796050 \h </w:instrText>
        </w:r>
        <w:r w:rsidR="009A77AC">
          <w:rPr>
            <w:noProof/>
            <w:webHidden/>
          </w:rPr>
        </w:r>
        <w:r w:rsidR="009A77AC">
          <w:rPr>
            <w:noProof/>
            <w:webHidden/>
          </w:rPr>
          <w:fldChar w:fldCharType="separate"/>
        </w:r>
        <w:r w:rsidR="008D71C4">
          <w:rPr>
            <w:noProof/>
            <w:webHidden/>
          </w:rPr>
          <w:t>17</w:t>
        </w:r>
        <w:r w:rsidR="009A77AC">
          <w:rPr>
            <w:noProof/>
            <w:webHidden/>
          </w:rPr>
          <w:fldChar w:fldCharType="end"/>
        </w:r>
      </w:hyperlink>
    </w:p>
    <w:p w:rsidR="004B2483" w:rsidRDefault="00746A4D">
      <w:pPr>
        <w:pStyle w:val="TOC1"/>
        <w:rPr>
          <w:rFonts w:asciiTheme="minorHAnsi" w:eastAsiaTheme="minorEastAsia" w:hAnsiTheme="minorHAnsi"/>
          <w:b w:val="0"/>
          <w:bCs w:val="0"/>
          <w:caps w:val="0"/>
          <w:sz w:val="22"/>
          <w:szCs w:val="22"/>
          <w:lang w:eastAsia="en-US" w:bidi="he-IL"/>
        </w:rPr>
      </w:pPr>
      <w:hyperlink w:anchor="_Toc304796051" w:history="1">
        <w:r w:rsidR="004B2483" w:rsidRPr="00F55B1F">
          <w:rPr>
            <w:rStyle w:val="Hyperlink"/>
          </w:rPr>
          <w:t>Summary</w:t>
        </w:r>
        <w:r w:rsidR="004B2483">
          <w:rPr>
            <w:webHidden/>
          </w:rPr>
          <w:tab/>
        </w:r>
        <w:r w:rsidR="009A77AC">
          <w:rPr>
            <w:webHidden/>
          </w:rPr>
          <w:fldChar w:fldCharType="begin"/>
        </w:r>
        <w:r w:rsidR="004B2483">
          <w:rPr>
            <w:webHidden/>
          </w:rPr>
          <w:instrText xml:space="preserve"> PAGEREF _Toc304796051 \h </w:instrText>
        </w:r>
        <w:r w:rsidR="009A77AC">
          <w:rPr>
            <w:webHidden/>
          </w:rPr>
        </w:r>
        <w:r w:rsidR="009A77AC">
          <w:rPr>
            <w:webHidden/>
          </w:rPr>
          <w:fldChar w:fldCharType="separate"/>
        </w:r>
        <w:r w:rsidR="008D71C4">
          <w:rPr>
            <w:webHidden/>
          </w:rPr>
          <w:t>24</w:t>
        </w:r>
        <w:r w:rsidR="009A77AC">
          <w:rPr>
            <w:webHidden/>
          </w:rPr>
          <w:fldChar w:fldCharType="end"/>
        </w:r>
      </w:hyperlink>
    </w:p>
    <w:p w:rsidR="00C75714" w:rsidRDefault="009A77AC" w:rsidP="00A37B23">
      <w:pPr>
        <w:pStyle w:val="TOCHeading"/>
        <w:rPr>
          <w:rFonts w:eastAsia="Batang"/>
          <w:noProof/>
          <w:szCs w:val="20"/>
          <w:lang w:eastAsia="ko-KR"/>
        </w:rPr>
      </w:pPr>
      <w:r w:rsidRPr="00D54414">
        <w:rPr>
          <w:rFonts w:eastAsia="Batang"/>
          <w:noProof/>
          <w:szCs w:val="20"/>
          <w:lang w:eastAsia="ko-KR"/>
        </w:rPr>
        <w:fldChar w:fldCharType="end"/>
      </w:r>
    </w:p>
    <w:p w:rsidR="00C75714" w:rsidRDefault="00C75714">
      <w:pPr>
        <w:spacing w:after="0" w:line="240" w:lineRule="auto"/>
        <w:rPr>
          <w:rFonts w:asciiTheme="majorHAnsi" w:eastAsia="Batang" w:hAnsiTheme="majorHAnsi" w:cstheme="majorBidi"/>
          <w:b/>
          <w:bCs/>
          <w:noProof/>
          <w:color w:val="365F91" w:themeColor="accent1" w:themeShade="BF"/>
          <w:sz w:val="28"/>
          <w:szCs w:val="20"/>
          <w:lang w:eastAsia="ko-KR" w:bidi="ar-SA"/>
        </w:rPr>
      </w:pPr>
      <w:r>
        <w:rPr>
          <w:rFonts w:eastAsia="Batang"/>
          <w:noProof/>
          <w:szCs w:val="20"/>
          <w:lang w:eastAsia="ko-KR"/>
        </w:rPr>
        <w:br w:type="page"/>
      </w:r>
    </w:p>
    <w:p w:rsidR="00A37B23" w:rsidRDefault="00A37B23" w:rsidP="00A37B23"/>
    <w:bookmarkStart w:id="0" w:name="_Toc304796045" w:displacedByCustomXml="next"/>
    <w:sdt>
      <w:sdtPr>
        <w:alias w:val="Topic"/>
        <w:tag w:val="9ba635f2-2587-4227-8cbc-252a50afce21"/>
        <w:id w:val="-1311867095"/>
        <w:placeholder>
          <w:docPart w:val="DefaultPlaceholder_1082065158"/>
        </w:placeholder>
        <w:text/>
      </w:sdtPr>
      <w:sdtEndPr/>
      <w:sdtContent>
        <w:p w:rsidR="00A37B23" w:rsidRDefault="00D16557" w:rsidP="00A37B23">
          <w:pPr>
            <w:pStyle w:val="ppTopic"/>
          </w:pPr>
          <w:r>
            <w:t>Tổng quan</w:t>
          </w:r>
        </w:p>
      </w:sdtContent>
    </w:sdt>
    <w:bookmarkEnd w:id="0" w:displacedByCustomXml="prev"/>
    <w:p w:rsidR="000A7CCF" w:rsidRDefault="000A7CCF" w:rsidP="00D94A2D">
      <w:pPr>
        <w:pStyle w:val="ppBodyText"/>
      </w:pPr>
      <w:r>
        <w:t xml:space="preserve">Trong phiên bản </w:t>
      </w:r>
      <w:r w:rsidR="00B45472">
        <w:t>gốc đầu tiên của hệ điều hành Windows® Phone, chúng ta có thể tạo một trình chơi nhạc nhưng ứng dụng này sẽ không thể tiếp tục chơi nhạc khi</w:t>
      </w:r>
      <w:r w:rsidR="00F077E5">
        <w:t xml:space="preserve"> </w:t>
      </w:r>
      <w:r w:rsidR="00C60E89">
        <w:t xml:space="preserve">đang chạy </w:t>
      </w:r>
      <w:r w:rsidR="003E505E">
        <w:t>nền</w:t>
      </w:r>
      <w:r w:rsidR="00C60E89">
        <w:t>.</w:t>
      </w:r>
    </w:p>
    <w:p w:rsidR="00F077E5" w:rsidRDefault="00F077E5" w:rsidP="004B2483">
      <w:pPr>
        <w:pStyle w:val="ppBodyText"/>
      </w:pPr>
      <w:r>
        <w:t>Như chúng ta thấy trong bài lab này, với</w:t>
      </w:r>
      <w:r w:rsidRPr="00910F5E">
        <w:t xml:space="preserve"> Windows® Phone Codenamed Mango</w:t>
      </w:r>
      <w:r>
        <w:t xml:space="preserve">, một ứng dụng sẽ có thể tiếp tục chơi nhạc ngay cả khi </w:t>
      </w:r>
      <w:r w:rsidR="001432C8">
        <w:t xml:space="preserve">đang chạy </w:t>
      </w:r>
      <w:r w:rsidR="003E505E">
        <w:t>nền</w:t>
      </w:r>
      <w:r w:rsidR="001432C8">
        <w:t>.</w:t>
      </w:r>
      <w:r>
        <w:t>.</w:t>
      </w:r>
      <w:r w:rsidR="004A2436">
        <w:t xml:space="preserve"> Để làm được điều này, chúng ta sẽ sử dụng lớp </w:t>
      </w:r>
      <w:r w:rsidR="004A2436" w:rsidRPr="004348CA">
        <w:rPr>
          <w:b/>
          <w:bCs/>
        </w:rPr>
        <w:t>Background</w:t>
      </w:r>
      <w:r w:rsidR="004A2436">
        <w:rPr>
          <w:b/>
          <w:bCs/>
        </w:rPr>
        <w:t xml:space="preserve"> </w:t>
      </w:r>
      <w:r w:rsidR="004A2436" w:rsidRPr="004348CA">
        <w:rPr>
          <w:b/>
          <w:bCs/>
        </w:rPr>
        <w:t>Audio</w:t>
      </w:r>
      <w:r w:rsidR="004A2436">
        <w:rPr>
          <w:b/>
          <w:bCs/>
        </w:rPr>
        <w:t xml:space="preserve"> </w:t>
      </w:r>
      <w:r w:rsidR="004A2436" w:rsidRPr="004348CA">
        <w:rPr>
          <w:b/>
          <w:bCs/>
        </w:rPr>
        <w:t>Player</w:t>
      </w:r>
      <w:r w:rsidR="004A2436">
        <w:rPr>
          <w:b/>
          <w:bCs/>
        </w:rPr>
        <w:t xml:space="preserve"> </w:t>
      </w:r>
      <w:r w:rsidR="004A2436">
        <w:rPr>
          <w:bCs/>
        </w:rPr>
        <w:t xml:space="preserve">mới trong namespace </w:t>
      </w:r>
      <w:r w:rsidR="004A2436" w:rsidRPr="004348CA">
        <w:rPr>
          <w:b/>
          <w:bCs/>
        </w:rPr>
        <w:t>Microsoft.Phone.BackgroundAudio</w:t>
      </w:r>
      <w:r w:rsidR="004A2436">
        <w:rPr>
          <w:b/>
          <w:bCs/>
        </w:rPr>
        <w:t>.</w:t>
      </w:r>
    </w:p>
    <w:p w:rsidR="00610C04" w:rsidRDefault="006D0ABC" w:rsidP="004B2483">
      <w:pPr>
        <w:pStyle w:val="ppBodyText"/>
      </w:pPr>
      <w:r>
        <w:t>Bài lab này sẽ hướng dẫn cách sử dụng nhạc nên trong ứng dụng của bạn</w:t>
      </w:r>
      <w:r w:rsidR="00A4219C">
        <w:t xml:space="preserve"> bằng cách</w:t>
      </w:r>
      <w:r>
        <w:t xml:space="preserve"> sử dụng Windows® Phone Codenamed Mango API</w:t>
      </w:r>
      <w:r w:rsidR="005E7F8C">
        <w:t xml:space="preserve">, phát triển trình chơi nhạc có khả năng tiếp tục chơi nhạc ngay cả khi </w:t>
      </w:r>
      <w:r w:rsidR="00C60E89">
        <w:t xml:space="preserve">đang </w:t>
      </w:r>
      <w:r w:rsidR="005E7F8C">
        <w:t>chạy</w:t>
      </w:r>
      <w:r w:rsidR="00C60E89">
        <w:t xml:space="preserve"> </w:t>
      </w:r>
      <w:r w:rsidR="003E505E">
        <w:t>nền</w:t>
      </w:r>
      <w:r w:rsidR="00C60E89">
        <w:t>.</w:t>
      </w:r>
    </w:p>
    <w:p w:rsidR="00EC4DF6" w:rsidRDefault="00E1276B" w:rsidP="005827A7">
      <w:pPr>
        <w:pStyle w:val="Heading1"/>
      </w:pPr>
      <w:r>
        <w:t xml:space="preserve">Mục </w:t>
      </w:r>
      <w:r w:rsidRPr="005827A7">
        <w:t>tiêu</w:t>
      </w:r>
    </w:p>
    <w:p w:rsidR="00EC4DF6" w:rsidRDefault="00FB16E9" w:rsidP="00EC4DF6">
      <w:pPr>
        <w:pStyle w:val="ppBodyText"/>
      </w:pPr>
      <w:r>
        <w:t>Bài lab này</w:t>
      </w:r>
      <w:r w:rsidR="001436E5">
        <w:t xml:space="preserve"> sẽ giúp bạn : </w:t>
      </w:r>
    </w:p>
    <w:p w:rsidR="001436E5" w:rsidRDefault="001436E5" w:rsidP="004B2483">
      <w:pPr>
        <w:pStyle w:val="ppBulletList"/>
      </w:pPr>
      <w:r>
        <w:t xml:space="preserve">Sử dụng lớp BackgroundAudio để chơi nhạc ngay cả khi ứng dụng của bạn đang chạy </w:t>
      </w:r>
      <w:r w:rsidR="003E505E">
        <w:t>nền</w:t>
      </w:r>
      <w:r>
        <w:t>.</w:t>
      </w:r>
    </w:p>
    <w:p w:rsidR="00C42992" w:rsidRPr="00C42992" w:rsidRDefault="00C42992" w:rsidP="00127668">
      <w:pPr>
        <w:pStyle w:val="ppBulletList"/>
      </w:pPr>
      <w:r>
        <w:t xml:space="preserve">Cài đặt một background agent vào trong ứng dụng của bạn. ( Giúp cho ứng dụng của bạn </w:t>
      </w:r>
      <w:r w:rsidRPr="00C42992">
        <w:t>có thể chạy ngầm dưới hệ thống và thông báo với người dùng khi hoàn thành một nhiệm vụ hay mỗi khi xảy ra một sự kiệ</w:t>
      </w:r>
      <w:r>
        <w:t>n nào đó</w:t>
      </w:r>
      <w:r w:rsidR="00716AB4">
        <w:t>)</w:t>
      </w:r>
    </w:p>
    <w:p w:rsidR="00372E21" w:rsidRDefault="00372E21" w:rsidP="00372E21">
      <w:pPr>
        <w:pStyle w:val="ppListEnd"/>
      </w:pPr>
    </w:p>
    <w:p w:rsidR="00EC4DF6" w:rsidRDefault="00716AB4" w:rsidP="00EC4DF6">
      <w:pPr>
        <w:pStyle w:val="Heading1"/>
      </w:pPr>
      <w:r>
        <w:t>Yêu cầu</w:t>
      </w:r>
    </w:p>
    <w:p w:rsidR="004B39F3" w:rsidRDefault="00EC4DF6" w:rsidP="003558ED">
      <w:pPr>
        <w:pStyle w:val="ppBulletList"/>
      </w:pPr>
      <w:r w:rsidRPr="00EC4DF6">
        <w:t>Microsoft</w:t>
      </w:r>
      <w:r w:rsidR="005E42FD">
        <w:t xml:space="preserve"> </w:t>
      </w:r>
      <w:r w:rsidRPr="00EC4DF6">
        <w:t>Visual</w:t>
      </w:r>
      <w:r w:rsidR="005E42FD">
        <w:t xml:space="preserve"> </w:t>
      </w:r>
      <w:r w:rsidRPr="00EC4DF6">
        <w:t>Studio</w:t>
      </w:r>
      <w:r w:rsidR="005E42FD">
        <w:t xml:space="preserve"> </w:t>
      </w:r>
      <w:r w:rsidRPr="00EC4DF6">
        <w:t>2010</w:t>
      </w:r>
      <w:r w:rsidR="005E42FD">
        <w:t xml:space="preserve"> </w:t>
      </w:r>
      <w:r w:rsidR="000C1E08">
        <w:t>hoặc</w:t>
      </w:r>
      <w:r w:rsidR="005E42FD">
        <w:t xml:space="preserve"> </w:t>
      </w:r>
      <w:r w:rsidRPr="00EC4DF6">
        <w:t>Microsoft</w:t>
      </w:r>
      <w:r w:rsidR="005E42FD">
        <w:t xml:space="preserve"> </w:t>
      </w:r>
      <w:r w:rsidRPr="00EC4DF6">
        <w:t>Visual</w:t>
      </w:r>
      <w:r w:rsidR="005E42FD">
        <w:t xml:space="preserve"> </w:t>
      </w:r>
      <w:r w:rsidRPr="00EC4DF6">
        <w:t>C#</w:t>
      </w:r>
      <w:r w:rsidR="005E42FD">
        <w:t xml:space="preserve"> </w:t>
      </w:r>
      <w:r w:rsidRPr="00EC4DF6">
        <w:t>Express</w:t>
      </w:r>
      <w:r w:rsidR="005E42FD">
        <w:t xml:space="preserve"> </w:t>
      </w:r>
      <w:r w:rsidRPr="00EC4DF6">
        <w:t>2010,</w:t>
      </w:r>
      <w:r w:rsidR="005E42FD">
        <w:t xml:space="preserve"> </w:t>
      </w:r>
      <w:r w:rsidR="000C1E08">
        <w:t>và</w:t>
      </w:r>
      <w:r w:rsidR="005E42FD">
        <w:t xml:space="preserve"> </w:t>
      </w:r>
      <w:r w:rsidRPr="00EC4DF6">
        <w:t>Windows®</w:t>
      </w:r>
      <w:r w:rsidR="005E42FD">
        <w:t xml:space="preserve"> </w:t>
      </w:r>
      <w:r w:rsidRPr="00EC4DF6">
        <w:t>Phone</w:t>
      </w:r>
      <w:r w:rsidR="005E42FD">
        <w:t xml:space="preserve"> </w:t>
      </w:r>
      <w:r w:rsidRPr="00EC4DF6">
        <w:t>Developer</w:t>
      </w:r>
      <w:r w:rsidR="005E42FD">
        <w:t xml:space="preserve"> </w:t>
      </w:r>
      <w:r w:rsidRPr="00EC4DF6">
        <w:t>Tools</w:t>
      </w:r>
      <w:r w:rsidR="005E42FD">
        <w:t xml:space="preserve"> </w:t>
      </w:r>
      <w:r w:rsidR="000C1E08">
        <w:t>download tại</w:t>
      </w:r>
      <w:r w:rsidR="005E42FD">
        <w:t xml:space="preserve"> </w:t>
      </w:r>
      <w:hyperlink r:id="rId11" w:history="1">
        <w:r w:rsidR="003558ED" w:rsidRPr="00EB1DF3">
          <w:rPr>
            <w:rStyle w:val="Hyperlink"/>
            <w:rFonts w:cs="Arial"/>
          </w:rPr>
          <w:t>http://go.microsoft.com/?linkid=9772716</w:t>
        </w:r>
      </w:hyperlink>
      <w:r w:rsidR="005E42FD">
        <w:t xml:space="preserve"> </w:t>
      </w:r>
    </w:p>
    <w:p w:rsidR="00EC4DF6" w:rsidRDefault="007449BF" w:rsidP="004B2483">
      <w:pPr>
        <w:pStyle w:val="ppBulletList"/>
      </w:pPr>
      <w:r>
        <w:t>Có kiến thức về phát triển ứng dụng trên</w:t>
      </w:r>
      <w:r w:rsidR="005E42FD">
        <w:t xml:space="preserve"> </w:t>
      </w:r>
      <w:r w:rsidR="00EC4DF6" w:rsidRPr="00EC4DF6">
        <w:t>Windows®</w:t>
      </w:r>
      <w:r w:rsidR="005E42FD">
        <w:t xml:space="preserve"> </w:t>
      </w:r>
      <w:r w:rsidR="00EC4DF6" w:rsidRPr="00EC4DF6">
        <w:t>Phon</w:t>
      </w:r>
      <w:r w:rsidR="00FD55A7">
        <w:t>e</w:t>
      </w:r>
      <w:r w:rsidR="005E42FD">
        <w:t xml:space="preserve"> </w:t>
      </w:r>
      <w:r w:rsidR="00057662">
        <w:t>(</w:t>
      </w:r>
      <w:r w:rsidR="001279C4">
        <w:t>Nếu đây là lần tiên bạn phát triển ứng dụng trên</w:t>
      </w:r>
      <w:r w:rsidR="005E42FD">
        <w:t xml:space="preserve"> </w:t>
      </w:r>
      <w:r w:rsidR="00EC4DF6" w:rsidRPr="00EC4DF6">
        <w:t>Windows®</w:t>
      </w:r>
      <w:r w:rsidR="005E42FD">
        <w:t xml:space="preserve"> </w:t>
      </w:r>
      <w:r w:rsidR="00EC4DF6" w:rsidRPr="00EC4DF6">
        <w:t>Phone</w:t>
      </w:r>
      <w:r w:rsidR="005E42FD">
        <w:t xml:space="preserve"> </w:t>
      </w:r>
      <w:r w:rsidR="00EC4DF6" w:rsidRPr="00EC4DF6">
        <w:t>7,</w:t>
      </w:r>
      <w:r w:rsidR="005E42FD">
        <w:t xml:space="preserve"> </w:t>
      </w:r>
      <w:r w:rsidR="001279C4">
        <w:t>hãy tham khảo tại</w:t>
      </w:r>
      <w:r w:rsidR="005E42FD">
        <w:t xml:space="preserve"> </w:t>
      </w:r>
      <w:hyperlink r:id="rId12" w:history="1">
        <w:r w:rsidR="003558ED" w:rsidRPr="00EB1DF3">
          <w:rPr>
            <w:rStyle w:val="Hyperlink"/>
            <w:rFonts w:cs="Arial"/>
          </w:rPr>
          <w:t>http://msdn.microsoft.com/en-us/gg266499</w:t>
        </w:r>
      </w:hyperlink>
      <w:r w:rsidR="00EC4DF6">
        <w:t>.</w:t>
      </w:r>
      <w:r w:rsidR="005E42FD">
        <w:t xml:space="preserve"> </w:t>
      </w:r>
      <w:r w:rsidR="009C681E">
        <w:t xml:space="preserve">Bài lab này sẽ xem như là bạn đã hiểu cơ bản và tập trung vào trình bày phần </w:t>
      </w:r>
      <w:r w:rsidR="003E505E">
        <w:t>âm thanh nền</w:t>
      </w:r>
      <w:r w:rsidR="009C681E">
        <w:t>.</w:t>
      </w:r>
      <w:r w:rsidR="00057662">
        <w:t>)</w:t>
      </w:r>
      <w:r w:rsidR="005E42FD">
        <w:t xml:space="preserve"> </w:t>
      </w:r>
    </w:p>
    <w:p w:rsidR="00EC4DF6" w:rsidRDefault="00EC4DF6" w:rsidP="00EC4DF6">
      <w:pPr>
        <w:pStyle w:val="ppListEnd"/>
      </w:pPr>
    </w:p>
    <w:p w:rsidR="00804C43" w:rsidRDefault="00A2475B" w:rsidP="00804C43">
      <w:pPr>
        <w:pStyle w:val="Heading1"/>
      </w:pPr>
      <w:r>
        <w:t>Ước lượng thời gian hoàn thành</w:t>
      </w:r>
    </w:p>
    <w:p w:rsidR="00EC4DF6" w:rsidRDefault="00A2475B" w:rsidP="00D37E3A">
      <w:pPr>
        <w:pStyle w:val="ppBodyText"/>
      </w:pPr>
      <w:r>
        <w:t>Bạn sẽ mất khoảng 20-40 phút để hoàn thành bài lab này.</w:t>
      </w:r>
    </w:p>
    <w:p w:rsidR="008425BC" w:rsidRDefault="008425BC" w:rsidP="008425BC">
      <w:pPr>
        <w:pStyle w:val="ppListEnd"/>
      </w:pPr>
    </w:p>
    <w:p w:rsidR="0093229F" w:rsidRDefault="0093229F">
      <w:pPr>
        <w:spacing w:after="0" w:line="240" w:lineRule="auto"/>
        <w:rPr>
          <w:rFonts w:asciiTheme="majorHAnsi" w:eastAsiaTheme="majorEastAsia" w:hAnsiTheme="majorHAnsi" w:cstheme="majorBidi"/>
          <w:color w:val="17365D" w:themeColor="text2" w:themeShade="BF"/>
          <w:spacing w:val="5"/>
          <w:kern w:val="28"/>
          <w:sz w:val="52"/>
          <w:szCs w:val="52"/>
        </w:rPr>
      </w:pPr>
      <w:bookmarkStart w:id="1" w:name="_Toc292903872"/>
      <w:r>
        <w:br w:type="page"/>
      </w:r>
    </w:p>
    <w:bookmarkStart w:id="2" w:name="_Toc304796046" w:displacedByCustomXml="next"/>
    <w:sdt>
      <w:sdtPr>
        <w:alias w:val="Topic"/>
        <w:tag w:val="11664c67-65cd-4049-89df-99ad2cc0e12b"/>
        <w:id w:val="109636171"/>
        <w:text/>
      </w:sdtPr>
      <w:sdtEndPr/>
      <w:sdtContent>
        <w:p w:rsidR="005D2218" w:rsidRDefault="00F1045A" w:rsidP="00057662">
          <w:pPr>
            <w:pStyle w:val="ppTopic"/>
          </w:pPr>
          <w:r>
            <w:t>Thực hành</w:t>
          </w:r>
        </w:p>
      </w:sdtContent>
    </w:sdt>
    <w:bookmarkEnd w:id="2" w:displacedByCustomXml="prev"/>
    <w:bookmarkEnd w:id="1" w:displacedByCustomXml="prev"/>
    <w:p w:rsidR="005827A7" w:rsidRDefault="005827A7" w:rsidP="00E9760C">
      <w:pPr>
        <w:pStyle w:val="ppBodyText"/>
      </w:pPr>
      <w:r>
        <w:t xml:space="preserve">Bắt đầu bài lab với </w:t>
      </w:r>
      <w:r w:rsidR="00C02956">
        <w:t>solution</w:t>
      </w:r>
      <w:r>
        <w:t xml:space="preserve"> đã được khởi tạo sẵn trong thư mục </w:t>
      </w:r>
      <w:r>
        <w:rPr>
          <w:b/>
          <w:bCs/>
        </w:rPr>
        <w:t>Source\Begin.</w:t>
      </w:r>
    </w:p>
    <w:p w:rsidR="00CB561B" w:rsidRDefault="00CB561B" w:rsidP="00D37E3A">
      <w:pPr>
        <w:pStyle w:val="ppBodyText"/>
      </w:pPr>
      <w:r>
        <w:t>Solution này chứa một project với tất cả giao diện người dùng (user interface viết tắt là UI)</w:t>
      </w:r>
      <w:r w:rsidR="00D64C0D">
        <w:t xml:space="preserve"> mà chúng ta sẽ sử dụng trong bài lab này và 2 model (</w:t>
      </w:r>
      <w:r w:rsidR="00D64C0D" w:rsidRPr="000C3AB3">
        <w:rPr>
          <w:b/>
          <w:bCs/>
        </w:rPr>
        <w:t>Playlist</w:t>
      </w:r>
      <w:r w:rsidR="00D64C0D">
        <w:t xml:space="preserve"> và </w:t>
      </w:r>
      <w:r w:rsidR="00D64C0D" w:rsidRPr="000C3AB3">
        <w:rPr>
          <w:b/>
          <w:bCs/>
        </w:rPr>
        <w:t>Track</w:t>
      </w:r>
      <w:r w:rsidR="00D64C0D">
        <w:rPr>
          <w:b/>
          <w:bCs/>
        </w:rPr>
        <w:t xml:space="preserve"> </w:t>
      </w:r>
      <w:r w:rsidR="00D64C0D">
        <w:t>) mà chúng ta sẽ làm việc với chúng.</w:t>
      </w:r>
    </w:p>
    <w:p w:rsidR="000F2CA0" w:rsidRDefault="000F2CA0" w:rsidP="000F2CA0">
      <w:pPr>
        <w:pStyle w:val="ppProcedureStart"/>
        <w:keepNext/>
      </w:pPr>
      <w:bookmarkStart w:id="3" w:name="_Toc304796047"/>
    </w:p>
    <w:bookmarkEnd w:id="3"/>
    <w:p w:rsidR="000F2CA0" w:rsidRDefault="000F2CA0" w:rsidP="000F2CA0">
      <w:pPr>
        <w:pStyle w:val="ppProcedureStart"/>
        <w:keepNext/>
      </w:pPr>
      <w:r>
        <w:t xml:space="preserve">Task 1 – </w:t>
      </w:r>
      <w:r>
        <w:t>Thêm giao diện người dùng chính và chức năng</w:t>
      </w:r>
    </w:p>
    <w:p w:rsidR="00210571" w:rsidRPr="004348CA" w:rsidRDefault="00210571" w:rsidP="00586AD7">
      <w:pPr>
        <w:pStyle w:val="ppBodyText"/>
        <w:numPr>
          <w:ilvl w:val="0"/>
          <w:numId w:val="1"/>
        </w:numPr>
        <w:rPr>
          <w:b/>
          <w:bCs/>
        </w:rPr>
      </w:pPr>
      <w:bookmarkStart w:id="4" w:name="_GoBack"/>
      <w:bookmarkEnd w:id="4"/>
      <w:r>
        <w:t xml:space="preserve">Trong task này, chúng ta sẽ làm việc trên phần chính của ứng dụng, cài đặt các xử lý sự kiện cho </w:t>
      </w:r>
      <w:r w:rsidRPr="004348CA">
        <w:rPr>
          <w:b/>
          <w:bCs/>
        </w:rPr>
        <w:t>Microsoft.Phone.BackgroundAudio</w:t>
      </w:r>
      <w:r>
        <w:rPr>
          <w:b/>
          <w:bCs/>
        </w:rPr>
        <w:t>.</w:t>
      </w:r>
      <w:r w:rsidRPr="004348CA">
        <w:rPr>
          <w:b/>
          <w:bCs/>
        </w:rPr>
        <w:t>BackgroundAudioPlayer</w:t>
      </w:r>
      <w:r>
        <w:rPr>
          <w:b/>
          <w:bCs/>
        </w:rPr>
        <w:t xml:space="preserve"> </w:t>
      </w:r>
      <w:r>
        <w:rPr>
          <w:bCs/>
        </w:rPr>
        <w:t>để có thể tiếp tục chơi âm thanh</w:t>
      </w:r>
      <w:r w:rsidR="003E505E">
        <w:rPr>
          <w:bCs/>
        </w:rPr>
        <w:t xml:space="preserve"> ngay cả khi ứng dụ</w:t>
      </w:r>
      <w:r w:rsidR="005F06E4">
        <w:rPr>
          <w:bCs/>
        </w:rPr>
        <w:t>ng đang chạy nền.</w:t>
      </w:r>
    </w:p>
    <w:p w:rsidR="00C779E1" w:rsidRDefault="00C779E1" w:rsidP="0049467B">
      <w:pPr>
        <w:pStyle w:val="ppNumberList"/>
      </w:pPr>
      <w:r>
        <w:t>Open</w:t>
      </w:r>
      <w:r w:rsidR="005E42FD">
        <w:t xml:space="preserve"> </w:t>
      </w:r>
      <w:r>
        <w:t>the</w:t>
      </w:r>
      <w:r w:rsidR="005E42FD">
        <w:t xml:space="preserve"> </w:t>
      </w:r>
      <w:r>
        <w:t>solution</w:t>
      </w:r>
      <w:r w:rsidR="005E42FD">
        <w:t xml:space="preserve"> </w:t>
      </w:r>
      <w:r>
        <w:t>under</w:t>
      </w:r>
      <w:r w:rsidR="00A65E44">
        <w:t xml:space="preserve"> the</w:t>
      </w:r>
      <w:r w:rsidR="005E42FD">
        <w:t xml:space="preserve"> </w:t>
      </w:r>
      <w:r>
        <w:rPr>
          <w:b/>
          <w:bCs/>
        </w:rPr>
        <w:t>Source\Begin</w:t>
      </w:r>
      <w:r w:rsidR="005E42FD">
        <w:t xml:space="preserve"> </w:t>
      </w:r>
      <w:r>
        <w:t>folder</w:t>
      </w:r>
      <w:r w:rsidR="005E42FD">
        <w:t xml:space="preserve"> </w:t>
      </w:r>
      <w:r>
        <w:t>and</w:t>
      </w:r>
      <w:r w:rsidR="005E42FD">
        <w:t xml:space="preserve"> </w:t>
      </w:r>
      <w:r>
        <w:t>examine</w:t>
      </w:r>
      <w:r w:rsidR="005E42FD">
        <w:t xml:space="preserve"> </w:t>
      </w:r>
      <w:r>
        <w:t>the</w:t>
      </w:r>
      <w:r w:rsidR="005E42FD">
        <w:t xml:space="preserve"> </w:t>
      </w:r>
      <w:r>
        <w:t>project.</w:t>
      </w:r>
    </w:p>
    <w:p w:rsidR="00BC54C4" w:rsidRDefault="004715F2" w:rsidP="00BC54C4">
      <w:pPr>
        <w:pStyle w:val="ppNumberList"/>
      </w:pPr>
      <w:r>
        <w:t>Open</w:t>
      </w:r>
      <w:r w:rsidR="005E42FD">
        <w:t xml:space="preserve"> </w:t>
      </w:r>
      <w:r>
        <w:t>the</w:t>
      </w:r>
      <w:r w:rsidR="005E42FD">
        <w:t xml:space="preserve"> </w:t>
      </w:r>
      <w:r w:rsidRPr="004715F2">
        <w:rPr>
          <w:b/>
          <w:bCs/>
        </w:rPr>
        <w:t>MainPage.xaml</w:t>
      </w:r>
      <w:r w:rsidR="005E42FD">
        <w:t xml:space="preserve"> </w:t>
      </w:r>
      <w:r>
        <w:t>file</w:t>
      </w:r>
      <w:r w:rsidR="00BC54C4">
        <w:t>.</w:t>
      </w:r>
    </w:p>
    <w:p w:rsidR="00E9098B" w:rsidRPr="00E9098B" w:rsidRDefault="00E9098B" w:rsidP="00A65E44">
      <w:pPr>
        <w:pStyle w:val="ppNumberList"/>
      </w:pPr>
      <w:r w:rsidRPr="00E9098B">
        <w:t>Set</w:t>
      </w:r>
      <w:r w:rsidR="005E42FD">
        <w:t xml:space="preserve"> </w:t>
      </w:r>
      <w:r w:rsidRPr="00E9098B">
        <w:t>the</w:t>
      </w:r>
      <w:r w:rsidR="005E42FD">
        <w:t xml:space="preserve"> </w:t>
      </w:r>
      <w:r w:rsidRPr="00E9098B">
        <w:rPr>
          <w:b/>
          <w:bCs/>
        </w:rPr>
        <w:t>DataContext</w:t>
      </w:r>
      <w:r w:rsidR="005E42FD">
        <w:t xml:space="preserve"> </w:t>
      </w:r>
      <w:r w:rsidRPr="00E9098B">
        <w:t>property</w:t>
      </w:r>
      <w:r w:rsidR="005E42FD">
        <w:t xml:space="preserve"> </w:t>
      </w:r>
      <w:r w:rsidRPr="00E9098B">
        <w:t>of</w:t>
      </w:r>
      <w:r w:rsidR="005E42FD">
        <w:t xml:space="preserve"> </w:t>
      </w:r>
      <w:r w:rsidRPr="00E9098B">
        <w:t>the</w:t>
      </w:r>
      <w:r w:rsidR="005E42FD">
        <w:t xml:space="preserve"> </w:t>
      </w:r>
      <w:r w:rsidR="00432403" w:rsidRPr="00432403">
        <w:rPr>
          <w:rFonts w:cs="Arial"/>
        </w:rPr>
        <w:t>page</w:t>
      </w:r>
      <w:r w:rsidR="005E42FD">
        <w:t xml:space="preserve"> </w:t>
      </w:r>
      <w:r w:rsidRPr="00E9098B">
        <w:t>itself</w:t>
      </w:r>
      <w:r w:rsidR="005E42FD">
        <w:t xml:space="preserve"> </w:t>
      </w:r>
      <w:r w:rsidRPr="00E9098B">
        <w:t>by</w:t>
      </w:r>
      <w:r w:rsidR="005E42FD">
        <w:t xml:space="preserve"> </w:t>
      </w:r>
      <w:r w:rsidRPr="00E9098B">
        <w:t>adding</w:t>
      </w:r>
      <w:r w:rsidR="005E42FD">
        <w:t xml:space="preserve"> </w:t>
      </w:r>
      <w:r w:rsidRPr="00E9098B">
        <w:t>the</w:t>
      </w:r>
      <w:r w:rsidR="005E42FD">
        <w:t xml:space="preserve"> </w:t>
      </w:r>
      <w:r w:rsidRPr="00E9098B">
        <w:t>following</w:t>
      </w:r>
      <w:r w:rsidR="005E42FD">
        <w:t xml:space="preserve"> </w:t>
      </w:r>
      <w:r w:rsidR="00A65E44">
        <w:t xml:space="preserve">attribute </w:t>
      </w:r>
      <w:r w:rsidRPr="00E9098B">
        <w:t>to</w:t>
      </w:r>
      <w:r w:rsidR="005E42FD">
        <w:t xml:space="preserve"> </w:t>
      </w:r>
      <w:r w:rsidRPr="00E9098B">
        <w:t>the</w:t>
      </w:r>
      <w:r w:rsidR="005E42FD">
        <w:t xml:space="preserve"> </w:t>
      </w:r>
      <w:r w:rsidRPr="00E9098B">
        <w:rPr>
          <w:b/>
          <w:bCs/>
        </w:rPr>
        <w:t>phone:PhoneApplicationPage</w:t>
      </w:r>
      <w:r w:rsidR="005E42FD">
        <w:t xml:space="preserve"> </w:t>
      </w:r>
      <w:r w:rsidRPr="00E9098B">
        <w:t>element:</w:t>
      </w:r>
    </w:p>
    <w:p w:rsidR="00E9098B" w:rsidRPr="00E9098B" w:rsidRDefault="00E9098B" w:rsidP="005B61F9">
      <w:pPr>
        <w:pStyle w:val="ppCodeLanguageIndent"/>
      </w:pPr>
      <w:r w:rsidRPr="00E9098B">
        <w:t>XAML</w:t>
      </w:r>
    </w:p>
    <w:p w:rsidR="00E9098B" w:rsidRPr="00E9098B" w:rsidRDefault="00E9098B" w:rsidP="005B61F9">
      <w:pPr>
        <w:pStyle w:val="ppCodeIndent"/>
        <w:rPr>
          <w:color w:val="000000"/>
          <w:lang w:bidi="he-IL"/>
        </w:rPr>
      </w:pPr>
      <w:r w:rsidRPr="00E9098B">
        <w:rPr>
          <w:rFonts w:cs="Consolas"/>
          <w:szCs w:val="20"/>
          <w:lang w:bidi="he-IL"/>
        </w:rPr>
        <w:t>DataContext</w:t>
      </w:r>
      <w:r w:rsidRPr="00E9098B">
        <w:rPr>
          <w:color w:val="0000FF"/>
          <w:lang w:bidi="he-IL"/>
        </w:rPr>
        <w:t>="{</w:t>
      </w:r>
      <w:r w:rsidRPr="00E9098B">
        <w:rPr>
          <w:color w:val="A31515"/>
          <w:lang w:bidi="he-IL"/>
        </w:rPr>
        <w:t>Binding</w:t>
      </w:r>
      <w:r w:rsidR="005E42FD">
        <w:rPr>
          <w:lang w:bidi="he-IL"/>
        </w:rPr>
        <w:t xml:space="preserve"> </w:t>
      </w:r>
      <w:r w:rsidRPr="00E9098B">
        <w:rPr>
          <w:rFonts w:cs="Consolas"/>
          <w:szCs w:val="20"/>
          <w:lang w:bidi="he-IL"/>
        </w:rPr>
        <w:t>RelativeSource</w:t>
      </w:r>
      <w:r w:rsidRPr="00E9098B">
        <w:rPr>
          <w:color w:val="0000FF"/>
          <w:lang w:bidi="he-IL"/>
        </w:rPr>
        <w:t>={</w:t>
      </w:r>
      <w:r w:rsidRPr="00E9098B">
        <w:rPr>
          <w:color w:val="A31515"/>
          <w:lang w:bidi="he-IL"/>
        </w:rPr>
        <w:t>RelativeSource</w:t>
      </w:r>
      <w:r w:rsidR="005E42FD">
        <w:rPr>
          <w:lang w:bidi="he-IL"/>
        </w:rPr>
        <w:t xml:space="preserve"> </w:t>
      </w:r>
      <w:r w:rsidRPr="00E9098B">
        <w:rPr>
          <w:rFonts w:cs="Consolas"/>
          <w:szCs w:val="20"/>
          <w:lang w:bidi="he-IL"/>
        </w:rPr>
        <w:t>Self</w:t>
      </w:r>
      <w:r w:rsidRPr="00E9098B">
        <w:rPr>
          <w:color w:val="0000FF"/>
          <w:lang w:bidi="he-IL"/>
        </w:rPr>
        <w:t>}}"</w:t>
      </w:r>
    </w:p>
    <w:p w:rsidR="00E9098B" w:rsidRDefault="00E9098B" w:rsidP="0097467B">
      <w:pPr>
        <w:pStyle w:val="ppBodyText"/>
      </w:pPr>
    </w:p>
    <w:p w:rsidR="00BC54C4" w:rsidRDefault="00A352BE" w:rsidP="00A352BE">
      <w:pPr>
        <w:pStyle w:val="ppNumberList"/>
      </w:pPr>
      <w:r>
        <w:t xml:space="preserve">Locate </w:t>
      </w:r>
      <w:r w:rsidR="00BC54C4">
        <w:t>the</w:t>
      </w:r>
      <w:r w:rsidR="005E42FD">
        <w:t xml:space="preserve"> </w:t>
      </w:r>
      <w:r w:rsidR="00BC54C4">
        <w:t>grid</w:t>
      </w:r>
      <w:r w:rsidR="005E42FD">
        <w:t xml:space="preserve"> </w:t>
      </w:r>
      <w:r w:rsidR="00BC54C4">
        <w:t>named</w:t>
      </w:r>
      <w:r w:rsidR="005E42FD">
        <w:t xml:space="preserve"> </w:t>
      </w:r>
      <w:r w:rsidR="00BC54C4" w:rsidRPr="00BC54C4">
        <w:rPr>
          <w:b/>
          <w:bCs/>
        </w:rPr>
        <w:t>ContentPanel</w:t>
      </w:r>
      <w:r w:rsidR="00CC2EF7">
        <w:t xml:space="preserve"> and</w:t>
      </w:r>
      <w:r w:rsidR="005E42FD">
        <w:t xml:space="preserve"> </w:t>
      </w:r>
      <w:r w:rsidR="00CC2EF7">
        <w:t>a</w:t>
      </w:r>
      <w:r w:rsidR="00BC54C4">
        <w:t>dd</w:t>
      </w:r>
      <w:r w:rsidR="005E42FD">
        <w:t xml:space="preserve"> </w:t>
      </w:r>
      <w:r>
        <w:t>the</w:t>
      </w:r>
      <w:r w:rsidR="005E42FD">
        <w:t xml:space="preserve"> </w:t>
      </w:r>
      <w:r w:rsidR="00BC54C4" w:rsidRPr="00BC54C4">
        <w:rPr>
          <w:b/>
          <w:bCs/>
        </w:rPr>
        <w:t>HorizontalAlignment</w:t>
      </w:r>
      <w:r>
        <w:rPr>
          <w:b/>
          <w:bCs/>
        </w:rPr>
        <w:t xml:space="preserve"> </w:t>
      </w:r>
      <w:r w:rsidR="00432403" w:rsidRPr="00432403">
        <w:rPr>
          <w:rFonts w:cs="Arial"/>
        </w:rPr>
        <w:t>attribute,</w:t>
      </w:r>
      <w:r w:rsidR="005E42FD">
        <w:rPr>
          <w:b/>
          <w:bCs/>
        </w:rPr>
        <w:t xml:space="preserve"> </w:t>
      </w:r>
      <w:r w:rsidR="00BC54C4">
        <w:t>set</w:t>
      </w:r>
      <w:r w:rsidR="00CC2EF7">
        <w:t>ting</w:t>
      </w:r>
      <w:r w:rsidR="005E42FD">
        <w:t xml:space="preserve"> </w:t>
      </w:r>
      <w:r w:rsidR="00BC54C4">
        <w:t>it</w:t>
      </w:r>
      <w:r w:rsidR="005E42FD">
        <w:t xml:space="preserve"> </w:t>
      </w:r>
      <w:r w:rsidR="00BC54C4">
        <w:t>to</w:t>
      </w:r>
      <w:r w:rsidR="005E42FD">
        <w:t xml:space="preserve"> </w:t>
      </w:r>
      <w:r w:rsidR="00BC54C4" w:rsidRPr="00BC54C4">
        <w:rPr>
          <w:b/>
          <w:bCs/>
        </w:rPr>
        <w:t>Stretch</w:t>
      </w:r>
      <w:r w:rsidR="00BC54C4">
        <w:t>.</w:t>
      </w:r>
    </w:p>
    <w:p w:rsidR="00BC54C4" w:rsidRDefault="00BC54C4" w:rsidP="00BC54C4">
      <w:pPr>
        <w:pStyle w:val="ppCodeLanguageIndent"/>
      </w:pPr>
      <w:r>
        <w:t>XAML</w:t>
      </w:r>
    </w:p>
    <w:p w:rsidR="00BC54C4" w:rsidRPr="00E91094" w:rsidRDefault="00BC54C4" w:rsidP="005B61F9">
      <w:pPr>
        <w:pStyle w:val="ppCodeIndent"/>
        <w:rPr>
          <w:b/>
          <w:bCs/>
          <w:color w:val="000000"/>
          <w:lang w:bidi="he-IL"/>
        </w:rPr>
      </w:pPr>
      <w:r w:rsidRPr="000D5E2A">
        <w:rPr>
          <w:lang w:bidi="he-IL"/>
        </w:rPr>
        <w:t>&lt;</w:t>
      </w:r>
      <w:r w:rsidRPr="000D5E2A">
        <w:rPr>
          <w:color w:val="A31515"/>
          <w:lang w:bidi="he-IL"/>
        </w:rPr>
        <w:t>Grid</w:t>
      </w:r>
      <w:r w:rsidR="005E42FD">
        <w:rPr>
          <w:color w:val="FF0000"/>
          <w:lang w:bidi="he-IL"/>
        </w:rPr>
        <w:t xml:space="preserve"> </w:t>
      </w:r>
      <w:r w:rsidRPr="000D5E2A">
        <w:rPr>
          <w:color w:val="FF0000"/>
          <w:lang w:bidi="he-IL"/>
        </w:rPr>
        <w:t>x</w:t>
      </w:r>
      <w:r w:rsidRPr="000D5E2A">
        <w:rPr>
          <w:lang w:bidi="he-IL"/>
        </w:rPr>
        <w:t>:</w:t>
      </w:r>
      <w:r w:rsidRPr="000D5E2A">
        <w:rPr>
          <w:color w:val="FF0000"/>
          <w:lang w:bidi="he-IL"/>
        </w:rPr>
        <w:t>Name</w:t>
      </w:r>
      <w:r w:rsidRPr="000D5E2A">
        <w:rPr>
          <w:lang w:bidi="he-IL"/>
        </w:rPr>
        <w:t>="ContentPanel"</w:t>
      </w:r>
      <w:r w:rsidR="005E42FD">
        <w:rPr>
          <w:color w:val="FF0000"/>
          <w:lang w:bidi="he-IL"/>
        </w:rPr>
        <w:t xml:space="preserve"> </w:t>
      </w:r>
      <w:r w:rsidRPr="000D5E2A">
        <w:rPr>
          <w:color w:val="FF0000"/>
          <w:lang w:bidi="he-IL"/>
        </w:rPr>
        <w:t>Grid.Row</w:t>
      </w:r>
      <w:r w:rsidRPr="000D5E2A">
        <w:rPr>
          <w:lang w:bidi="he-IL"/>
        </w:rPr>
        <w:t>="1"</w:t>
      </w:r>
      <w:r w:rsidR="005E42FD">
        <w:rPr>
          <w:color w:val="FF0000"/>
          <w:lang w:bidi="he-IL"/>
        </w:rPr>
        <w:t xml:space="preserve"> </w:t>
      </w:r>
      <w:r w:rsidRPr="000D5E2A">
        <w:rPr>
          <w:color w:val="FF0000"/>
          <w:lang w:bidi="he-IL"/>
        </w:rPr>
        <w:t>Margin</w:t>
      </w:r>
      <w:r w:rsidRPr="000D5E2A">
        <w:rPr>
          <w:lang w:bidi="he-IL"/>
        </w:rPr>
        <w:t>="12,0,12,0"</w:t>
      </w:r>
      <w:r w:rsidR="005E42FD">
        <w:rPr>
          <w:color w:val="FF0000"/>
          <w:lang w:bidi="he-IL"/>
        </w:rPr>
        <w:t xml:space="preserve"> </w:t>
      </w:r>
      <w:r w:rsidRPr="002D59D2">
        <w:rPr>
          <w:color w:val="FF0000"/>
          <w:lang w:bidi="he-IL"/>
        </w:rPr>
        <w:t>HorizontalAlignment</w:t>
      </w:r>
      <w:r w:rsidRPr="002D59D2">
        <w:rPr>
          <w:lang w:bidi="he-IL"/>
        </w:rPr>
        <w:t>="Stretch"&gt;</w:t>
      </w:r>
    </w:p>
    <w:p w:rsidR="00E9098B" w:rsidRDefault="00E9098B" w:rsidP="0097467B">
      <w:pPr>
        <w:pStyle w:val="ppBodyText"/>
      </w:pPr>
    </w:p>
    <w:p w:rsidR="00BC54C4" w:rsidRPr="00BC54C4" w:rsidRDefault="00387038" w:rsidP="005235B0">
      <w:pPr>
        <w:pStyle w:val="ppNumberList"/>
      </w:pPr>
      <w:r>
        <w:t>Now</w:t>
      </w:r>
      <w:r w:rsidR="005E42FD">
        <w:t xml:space="preserve"> </w:t>
      </w:r>
      <w:r>
        <w:t>add</w:t>
      </w:r>
      <w:r w:rsidR="005E42FD">
        <w:t xml:space="preserve"> </w:t>
      </w:r>
      <w:r>
        <w:t>the</w:t>
      </w:r>
      <w:r w:rsidR="005E42FD">
        <w:t xml:space="preserve"> </w:t>
      </w:r>
      <w:r>
        <w:t>following</w:t>
      </w:r>
      <w:r w:rsidR="005E42FD">
        <w:t xml:space="preserve"> </w:t>
      </w:r>
      <w:r w:rsidR="00BC54C4" w:rsidRPr="00387038">
        <w:rPr>
          <w:b/>
          <w:bCs/>
        </w:rPr>
        <w:t>RowDefinition</w:t>
      </w:r>
      <w:r w:rsidR="00106BBA">
        <w:rPr>
          <w:b/>
          <w:bCs/>
        </w:rPr>
        <w:t>s</w:t>
      </w:r>
      <w:r w:rsidR="005E42FD">
        <w:t xml:space="preserve"> </w:t>
      </w:r>
      <w:r w:rsidR="003240C4">
        <w:t>and</w:t>
      </w:r>
      <w:r w:rsidR="005E42FD">
        <w:t xml:space="preserve"> </w:t>
      </w:r>
      <w:r w:rsidR="003240C4">
        <w:t>a</w:t>
      </w:r>
      <w:r w:rsidR="005E42FD">
        <w:t xml:space="preserve"> </w:t>
      </w:r>
      <w:r w:rsidR="00CC2EF7">
        <w:t xml:space="preserve">new </w:t>
      </w:r>
      <w:r w:rsidR="003240C4" w:rsidRPr="003240C4">
        <w:rPr>
          <w:b/>
          <w:bCs/>
        </w:rPr>
        <w:t>TextBlock</w:t>
      </w:r>
      <w:r w:rsidR="00106BBA" w:rsidRPr="00106BBA">
        <w:t>.</w:t>
      </w:r>
      <w:r w:rsidR="00106BBA">
        <w:t xml:space="preserve"> You can see that we use the new </w:t>
      </w:r>
      <w:r w:rsidR="005235B0">
        <w:t>textblock</w:t>
      </w:r>
      <w:r w:rsidR="00106BBA">
        <w:t xml:space="preserve"> to display the name of the active playlist. We will add a property to hold the active playlist later in the lab</w:t>
      </w:r>
      <w:r w:rsidR="00BC54C4" w:rsidRPr="00BC54C4">
        <w:t>:</w:t>
      </w:r>
    </w:p>
    <w:p w:rsidR="000D5E2A" w:rsidRDefault="000D5E2A" w:rsidP="000D5E2A">
      <w:pPr>
        <w:pStyle w:val="ppCodeLanguageIndent"/>
      </w:pPr>
      <w:r>
        <w:t>XAML</w:t>
      </w:r>
    </w:p>
    <w:p w:rsidR="000D5E2A" w:rsidRPr="000D5E2A" w:rsidRDefault="000D5E2A" w:rsidP="005B61F9">
      <w:pPr>
        <w:pStyle w:val="ppCodeIndent"/>
        <w:rPr>
          <w:color w:val="000000"/>
          <w:lang w:bidi="he-IL"/>
        </w:rPr>
      </w:pPr>
      <w:r w:rsidRPr="000D5E2A">
        <w:rPr>
          <w:lang w:bidi="he-IL"/>
        </w:rPr>
        <w:t>&lt;</w:t>
      </w:r>
      <w:r w:rsidRPr="000D5E2A">
        <w:rPr>
          <w:color w:val="A31515"/>
          <w:lang w:bidi="he-IL"/>
        </w:rPr>
        <w:t>Grid</w:t>
      </w:r>
      <w:r w:rsidR="005E42FD">
        <w:rPr>
          <w:color w:val="FF0000"/>
          <w:lang w:bidi="he-IL"/>
        </w:rPr>
        <w:t xml:space="preserve"> </w:t>
      </w:r>
      <w:r w:rsidRPr="000D5E2A">
        <w:rPr>
          <w:color w:val="FF0000"/>
          <w:lang w:bidi="he-IL"/>
        </w:rPr>
        <w:t>x</w:t>
      </w:r>
      <w:r w:rsidRPr="000D5E2A">
        <w:rPr>
          <w:lang w:bidi="he-IL"/>
        </w:rPr>
        <w:t>:</w:t>
      </w:r>
      <w:r w:rsidRPr="000D5E2A">
        <w:rPr>
          <w:color w:val="FF0000"/>
          <w:lang w:bidi="he-IL"/>
        </w:rPr>
        <w:t>Name</w:t>
      </w:r>
      <w:r w:rsidRPr="000D5E2A">
        <w:rPr>
          <w:lang w:bidi="he-IL"/>
        </w:rPr>
        <w:t>="ContentPanel"</w:t>
      </w:r>
      <w:r w:rsidR="005E42FD">
        <w:rPr>
          <w:color w:val="FF0000"/>
          <w:lang w:bidi="he-IL"/>
        </w:rPr>
        <w:t xml:space="preserve"> </w:t>
      </w:r>
      <w:r w:rsidRPr="000D5E2A">
        <w:rPr>
          <w:color w:val="FF0000"/>
          <w:lang w:bidi="he-IL"/>
        </w:rPr>
        <w:t>Grid.Row</w:t>
      </w:r>
      <w:r w:rsidRPr="000D5E2A">
        <w:rPr>
          <w:lang w:bidi="he-IL"/>
        </w:rPr>
        <w:t>="1"</w:t>
      </w:r>
      <w:r w:rsidR="005E42FD">
        <w:rPr>
          <w:color w:val="FF0000"/>
          <w:lang w:bidi="he-IL"/>
        </w:rPr>
        <w:t xml:space="preserve"> </w:t>
      </w:r>
      <w:r w:rsidRPr="000D5E2A">
        <w:rPr>
          <w:color w:val="FF0000"/>
          <w:lang w:bidi="he-IL"/>
        </w:rPr>
        <w:t>Margin</w:t>
      </w:r>
      <w:r w:rsidRPr="000D5E2A">
        <w:rPr>
          <w:lang w:bidi="he-IL"/>
        </w:rPr>
        <w:t>="12,0,12,0"</w:t>
      </w:r>
      <w:r w:rsidR="005E42FD">
        <w:rPr>
          <w:color w:val="FF0000"/>
          <w:lang w:bidi="he-IL"/>
        </w:rPr>
        <w:t xml:space="preserve"> </w:t>
      </w:r>
      <w:r w:rsidRPr="000D5E2A">
        <w:rPr>
          <w:color w:val="FF0000"/>
          <w:lang w:bidi="he-IL"/>
        </w:rPr>
        <w:t>HorizontalAlignment</w:t>
      </w:r>
      <w:r w:rsidRPr="000D5E2A">
        <w:rPr>
          <w:lang w:bidi="he-IL"/>
        </w:rPr>
        <w:t>="Stretch"&gt;</w:t>
      </w:r>
    </w:p>
    <w:p w:rsidR="000D5E2A" w:rsidRPr="002D59D2" w:rsidRDefault="005E42FD" w:rsidP="005B61F9">
      <w:pPr>
        <w:pStyle w:val="ppCodeIndent"/>
        <w:rPr>
          <w:color w:val="000000"/>
          <w:lang w:bidi="he-IL"/>
        </w:rPr>
      </w:pPr>
      <w:r w:rsidRPr="002D59D2">
        <w:rPr>
          <w:lang w:bidi="he-IL"/>
        </w:rPr>
        <w:t xml:space="preserve">    </w:t>
      </w:r>
      <w:r w:rsidR="000D5E2A" w:rsidRPr="002D59D2">
        <w:rPr>
          <w:lang w:bidi="he-IL"/>
        </w:rPr>
        <w:t>&lt;Grid.RowDefinitions&gt;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="Auto"/&gt;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RowDefinition</w:t>
      </w:r>
      <w:r w:rsidRPr="002D59D2">
        <w:rPr>
          <w:color w:val="FF0000"/>
          <w:lang w:bidi="he-IL"/>
        </w:rPr>
        <w:t xml:space="preserve"> </w:t>
      </w:r>
      <w:r w:rsidR="000D5E2A" w:rsidRPr="002D59D2">
        <w:rPr>
          <w:color w:val="FF0000"/>
          <w:lang w:bidi="he-IL"/>
        </w:rPr>
        <w:t>Height</w:t>
      </w:r>
      <w:r w:rsidR="000D5E2A" w:rsidRPr="002D59D2">
        <w:rPr>
          <w:lang w:bidi="he-IL"/>
        </w:rPr>
        <w:t>="Auto"/&gt;</w:t>
      </w:r>
    </w:p>
    <w:p w:rsidR="000D5E2A" w:rsidRPr="002D59D2" w:rsidRDefault="005E42FD" w:rsidP="005B61F9">
      <w:pPr>
        <w:pStyle w:val="ppCodeIndent"/>
        <w:rPr>
          <w:color w:val="000000"/>
          <w:lang w:bidi="he-IL"/>
        </w:rPr>
      </w:pPr>
      <w:r w:rsidRPr="002D59D2">
        <w:rPr>
          <w:color w:val="A31515"/>
          <w:lang w:bidi="he-IL"/>
        </w:rPr>
        <w:t xml:space="preserve">    </w:t>
      </w:r>
      <w:r w:rsidR="000D5E2A" w:rsidRPr="002D59D2">
        <w:rPr>
          <w:lang w:bidi="he-IL"/>
        </w:rPr>
        <w:t>&lt;/</w:t>
      </w:r>
      <w:r w:rsidR="000D5E2A" w:rsidRPr="002D59D2">
        <w:rPr>
          <w:color w:val="A31515"/>
          <w:lang w:bidi="he-IL"/>
        </w:rPr>
        <w:t>Grid.RowDefinitions</w:t>
      </w:r>
      <w:r w:rsidR="000D5E2A" w:rsidRPr="002D59D2">
        <w:rPr>
          <w:lang w:bidi="he-IL"/>
        </w:rPr>
        <w:t>&gt;</w:t>
      </w:r>
    </w:p>
    <w:p w:rsidR="003240C4" w:rsidRPr="002D59D2" w:rsidRDefault="003240C4" w:rsidP="005B61F9">
      <w:pPr>
        <w:pStyle w:val="ppCodeIndent"/>
        <w:rPr>
          <w:color w:val="A31515"/>
          <w:lang w:bidi="he-IL"/>
        </w:rPr>
      </w:pPr>
    </w:p>
    <w:p w:rsidR="003240C4" w:rsidRPr="00E91094" w:rsidRDefault="005E42FD" w:rsidP="005B61F9">
      <w:pPr>
        <w:pStyle w:val="ppCodeIndent"/>
        <w:rPr>
          <w:b/>
          <w:bCs/>
          <w:color w:val="000000"/>
          <w:highlight w:val="yellow"/>
          <w:lang w:bidi="he-IL"/>
        </w:rPr>
      </w:pPr>
      <w:r w:rsidRPr="002D59D2">
        <w:rPr>
          <w:color w:val="A31515"/>
          <w:lang w:bidi="he-IL"/>
        </w:rPr>
        <w:lastRenderedPageBreak/>
        <w:t xml:space="preserve">    </w:t>
      </w:r>
      <w:r w:rsidR="003240C4" w:rsidRPr="002D59D2">
        <w:rPr>
          <w:szCs w:val="20"/>
        </w:rPr>
        <w:t>&lt;</w:t>
      </w:r>
      <w:r w:rsidR="003240C4" w:rsidRPr="002D59D2">
        <w:rPr>
          <w:color w:val="A31515"/>
          <w:szCs w:val="20"/>
        </w:rPr>
        <w:t>TextBlock</w:t>
      </w:r>
      <w:r w:rsidRPr="002D59D2">
        <w:rPr>
          <w:color w:val="FF0000"/>
          <w:szCs w:val="20"/>
        </w:rPr>
        <w:t xml:space="preserve"> </w:t>
      </w:r>
      <w:r w:rsidR="003240C4" w:rsidRPr="002D59D2">
        <w:rPr>
          <w:color w:val="FF0000"/>
          <w:szCs w:val="20"/>
        </w:rPr>
        <w:t>Text</w:t>
      </w:r>
      <w:r w:rsidR="003240C4" w:rsidRPr="002D59D2">
        <w:rPr>
          <w:szCs w:val="20"/>
        </w:rPr>
        <w:t>="{</w:t>
      </w:r>
      <w:r w:rsidR="003240C4" w:rsidRPr="002D59D2">
        <w:rPr>
          <w:color w:val="A31515"/>
          <w:szCs w:val="20"/>
        </w:rPr>
        <w:t>Binding</w:t>
      </w:r>
      <w:r w:rsidRPr="002D59D2">
        <w:rPr>
          <w:color w:val="FF0000"/>
          <w:szCs w:val="20"/>
        </w:rPr>
        <w:t xml:space="preserve"> </w:t>
      </w:r>
      <w:r w:rsidR="003240C4" w:rsidRPr="002D59D2">
        <w:rPr>
          <w:color w:val="FF0000"/>
          <w:szCs w:val="20"/>
        </w:rPr>
        <w:t>ActivePlaylist</w:t>
      </w:r>
      <w:r w:rsidR="003240C4" w:rsidRPr="002D59D2">
        <w:rPr>
          <w:szCs w:val="20"/>
        </w:rPr>
        <w:t>.Name}"</w:t>
      </w:r>
      <w:r w:rsidRPr="002D59D2">
        <w:rPr>
          <w:color w:val="FF0000"/>
          <w:szCs w:val="20"/>
        </w:rPr>
        <w:t xml:space="preserve"> </w:t>
      </w:r>
      <w:r w:rsidR="003240C4" w:rsidRPr="002D59D2">
        <w:rPr>
          <w:color w:val="FF0000"/>
          <w:szCs w:val="20"/>
        </w:rPr>
        <w:t>FontSize</w:t>
      </w:r>
      <w:r w:rsidR="003240C4" w:rsidRPr="002D59D2">
        <w:rPr>
          <w:szCs w:val="20"/>
        </w:rPr>
        <w:t>="{</w:t>
      </w:r>
      <w:r w:rsidR="003240C4" w:rsidRPr="002D59D2">
        <w:rPr>
          <w:color w:val="A31515"/>
          <w:szCs w:val="20"/>
        </w:rPr>
        <w:t>StaticResource</w:t>
      </w:r>
      <w:r w:rsidRPr="002D59D2">
        <w:rPr>
          <w:color w:val="FF0000"/>
          <w:szCs w:val="20"/>
        </w:rPr>
        <w:t xml:space="preserve"> </w:t>
      </w:r>
      <w:r w:rsidR="003240C4" w:rsidRPr="002D59D2">
        <w:rPr>
          <w:color w:val="FF0000"/>
          <w:szCs w:val="20"/>
        </w:rPr>
        <w:t>PhoneFontSizeExtraLarge</w:t>
      </w:r>
      <w:r w:rsidR="003240C4" w:rsidRPr="002D59D2">
        <w:rPr>
          <w:szCs w:val="20"/>
        </w:rPr>
        <w:t>}"/&gt;</w:t>
      </w:r>
    </w:p>
    <w:p w:rsidR="000D5E2A" w:rsidRPr="000D5E2A" w:rsidRDefault="000D5E2A" w:rsidP="005B61F9">
      <w:pPr>
        <w:pStyle w:val="ppCodeIndent"/>
        <w:rPr>
          <w:color w:val="000000"/>
          <w:lang w:bidi="he-IL"/>
        </w:rPr>
      </w:pPr>
      <w:r w:rsidRPr="000D5E2A">
        <w:rPr>
          <w:lang w:bidi="he-IL"/>
        </w:rPr>
        <w:t>&lt;/Grid&gt;</w:t>
      </w:r>
    </w:p>
    <w:p w:rsidR="000D5E2A" w:rsidRDefault="000D5E2A" w:rsidP="0097467B">
      <w:pPr>
        <w:pStyle w:val="ppBodyText"/>
      </w:pPr>
    </w:p>
    <w:p w:rsidR="00387038" w:rsidRDefault="00CC2EF7" w:rsidP="00106BBA">
      <w:pPr>
        <w:pStyle w:val="ppNumberList"/>
      </w:pPr>
      <w:r>
        <w:t>A</w:t>
      </w:r>
      <w:r w:rsidR="003240C4">
        <w:t>dd</w:t>
      </w:r>
      <w:r w:rsidR="005E42FD">
        <w:t xml:space="preserve"> </w:t>
      </w:r>
      <w:r w:rsidR="003240C4">
        <w:t>a</w:t>
      </w:r>
      <w:r w:rsidR="005E42FD">
        <w:t xml:space="preserve"> </w:t>
      </w:r>
      <w:r w:rsidR="003240C4">
        <w:t>new</w:t>
      </w:r>
      <w:r w:rsidR="005E42FD">
        <w:t xml:space="preserve"> </w:t>
      </w:r>
      <w:r w:rsidR="003240C4" w:rsidRPr="003240C4">
        <w:rPr>
          <w:b/>
          <w:bCs/>
        </w:rPr>
        <w:t>ListBox</w:t>
      </w:r>
      <w:r w:rsidR="00106BBA">
        <w:rPr>
          <w:b/>
          <w:bCs/>
        </w:rPr>
        <w:t xml:space="preserve"> </w:t>
      </w:r>
      <w:r w:rsidR="00432403" w:rsidRPr="00432403">
        <w:rPr>
          <w:rFonts w:cs="Arial"/>
        </w:rPr>
        <w:t>as seen in the code below</w:t>
      </w:r>
      <w:r w:rsidR="004C3A3F">
        <w:t>.</w:t>
      </w:r>
      <w:r>
        <w:t xml:space="preserve"> </w:t>
      </w:r>
      <w:r w:rsidRPr="00CC2EF7">
        <w:t>Th</w:t>
      </w:r>
      <w:r w:rsidR="008A31C8">
        <w:t>is</w:t>
      </w:r>
      <w:r w:rsidRPr="00CC2EF7">
        <w:t xml:space="preserve"> </w:t>
      </w:r>
      <w:r w:rsidR="00432403" w:rsidRPr="00432403">
        <w:rPr>
          <w:rFonts w:cs="Arial"/>
        </w:rPr>
        <w:t>listbox</w:t>
      </w:r>
      <w:r w:rsidR="00106BBA" w:rsidRPr="00CC2EF7">
        <w:t xml:space="preserve"> </w:t>
      </w:r>
      <w:r w:rsidR="00106BBA">
        <w:t>will display</w:t>
      </w:r>
      <w:r w:rsidRPr="00CC2EF7">
        <w:t xml:space="preserve"> </w:t>
      </w:r>
      <w:r w:rsidR="008A31C8">
        <w:t xml:space="preserve">the list of </w:t>
      </w:r>
      <w:r w:rsidR="00106BBA">
        <w:t xml:space="preserve">available music </w:t>
      </w:r>
      <w:r w:rsidR="008A31C8">
        <w:t>tracks</w:t>
      </w:r>
      <w:r w:rsidRPr="00CC2EF7">
        <w:t>.</w:t>
      </w:r>
    </w:p>
    <w:p w:rsidR="003240C4" w:rsidRDefault="003240C4" w:rsidP="003240C4">
      <w:pPr>
        <w:pStyle w:val="ppCodeLanguageIndent"/>
      </w:pPr>
      <w:r>
        <w:t>XAML</w:t>
      </w:r>
    </w:p>
    <w:p w:rsidR="003240C4" w:rsidRPr="003240C4" w:rsidRDefault="003240C4" w:rsidP="005B61F9">
      <w:pPr>
        <w:pStyle w:val="ppCodeIndent"/>
        <w:rPr>
          <w:color w:val="000000"/>
        </w:rPr>
      </w:pPr>
      <w:r w:rsidRPr="003240C4">
        <w:t>&lt;</w:t>
      </w:r>
      <w:r w:rsidRPr="003240C4">
        <w:rPr>
          <w:color w:val="A31515"/>
        </w:rPr>
        <w:t>Grid</w:t>
      </w:r>
      <w:r w:rsidR="005E42FD">
        <w:rPr>
          <w:color w:val="FF0000"/>
        </w:rPr>
        <w:t xml:space="preserve"> </w:t>
      </w:r>
      <w:r w:rsidRPr="003240C4">
        <w:rPr>
          <w:color w:val="FF0000"/>
        </w:rPr>
        <w:t>x</w:t>
      </w:r>
      <w:r w:rsidRPr="003240C4">
        <w:t>:</w:t>
      </w:r>
      <w:r w:rsidRPr="003240C4">
        <w:rPr>
          <w:color w:val="FF0000"/>
        </w:rPr>
        <w:t>Name</w:t>
      </w:r>
      <w:r w:rsidRPr="003240C4">
        <w:t>="ContentPanel"</w:t>
      </w:r>
      <w:r w:rsidR="005E42FD">
        <w:rPr>
          <w:color w:val="FF0000"/>
        </w:rPr>
        <w:t xml:space="preserve"> </w:t>
      </w:r>
      <w:r w:rsidRPr="003240C4">
        <w:rPr>
          <w:color w:val="FF0000"/>
        </w:rPr>
        <w:t>Grid.Row</w:t>
      </w:r>
      <w:r w:rsidRPr="003240C4">
        <w:t>="1"</w:t>
      </w:r>
      <w:r w:rsidR="005E42FD">
        <w:rPr>
          <w:color w:val="FF0000"/>
        </w:rPr>
        <w:t xml:space="preserve"> </w:t>
      </w:r>
      <w:r w:rsidRPr="003240C4">
        <w:rPr>
          <w:color w:val="FF0000"/>
        </w:rPr>
        <w:t>Margin</w:t>
      </w:r>
      <w:r w:rsidRPr="003240C4">
        <w:t>="12,0,12,0"</w:t>
      </w:r>
      <w:r w:rsidR="005E42FD">
        <w:rPr>
          <w:color w:val="FF0000"/>
        </w:rPr>
        <w:t xml:space="preserve"> </w:t>
      </w:r>
      <w:r w:rsidRPr="003240C4">
        <w:rPr>
          <w:color w:val="FF0000"/>
        </w:rPr>
        <w:t>HorizontalAlignment</w:t>
      </w:r>
      <w:r w:rsidRPr="003240C4">
        <w:t>="Stretch"&gt;</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Grid.RowDefinitions</w:t>
      </w:r>
      <w:r w:rsidRPr="003240C4">
        <w:rPr>
          <w:szCs w:val="20"/>
        </w:rPr>
        <w:t>&gt;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="Auto"/&gt;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="*"/&gt;</w:t>
      </w:r>
    </w:p>
    <w:p w:rsidR="003240C4" w:rsidRPr="003240C4" w:rsidRDefault="003240C4" w:rsidP="005B61F9">
      <w:pPr>
        <w:pStyle w:val="ppCodeIndent"/>
        <w:rPr>
          <w:color w:val="000000"/>
          <w:szCs w:val="20"/>
        </w:rPr>
      </w:pPr>
      <w:r w:rsidRPr="003240C4">
        <w:rPr>
          <w:color w:val="A31515"/>
          <w:szCs w:val="20"/>
        </w:rPr>
        <w:tab/>
      </w:r>
      <w:r w:rsidRPr="003240C4">
        <w:rPr>
          <w:color w:val="A31515"/>
          <w:szCs w:val="20"/>
        </w:rPr>
        <w:tab/>
      </w:r>
      <w:r w:rsidRPr="003240C4">
        <w:rPr>
          <w:szCs w:val="20"/>
        </w:rPr>
        <w:t>&lt;</w:t>
      </w:r>
      <w:r w:rsidRPr="003240C4">
        <w:rPr>
          <w:color w:val="A31515"/>
          <w:szCs w:val="20"/>
        </w:rPr>
        <w:t>RowDefinition</w:t>
      </w:r>
      <w:r w:rsidR="005E42FD">
        <w:rPr>
          <w:color w:val="FF0000"/>
          <w:szCs w:val="20"/>
        </w:rPr>
        <w:t xml:space="preserve"> </w:t>
      </w:r>
      <w:r w:rsidRPr="003240C4">
        <w:rPr>
          <w:color w:val="FF0000"/>
          <w:szCs w:val="20"/>
        </w:rPr>
        <w:t>Height</w:t>
      </w:r>
      <w:r w:rsidRPr="003240C4">
        <w:rPr>
          <w:szCs w:val="20"/>
        </w:rPr>
        <w:t>="Auto"/&gt;</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Grid.RowDefinitions</w:t>
      </w:r>
      <w:r w:rsidRPr="003240C4">
        <w:rPr>
          <w:szCs w:val="20"/>
        </w:rPr>
        <w:t>&gt;</w:t>
      </w:r>
    </w:p>
    <w:p w:rsidR="003240C4" w:rsidRPr="003240C4" w:rsidRDefault="005E42FD" w:rsidP="005B61F9">
      <w:pPr>
        <w:pStyle w:val="ppCodeIndent"/>
        <w:rPr>
          <w:color w:val="000000"/>
          <w:szCs w:val="20"/>
        </w:rPr>
      </w:pPr>
      <w:r>
        <w:rPr>
          <w:color w:val="000000"/>
          <w:szCs w:val="20"/>
        </w:rPr>
        <w:t xml:space="preserve"> </w:t>
      </w:r>
    </w:p>
    <w:p w:rsidR="003240C4" w:rsidRPr="003240C4" w:rsidRDefault="003240C4" w:rsidP="005B61F9">
      <w:pPr>
        <w:pStyle w:val="ppCodeIndent"/>
        <w:rPr>
          <w:color w:val="000000"/>
          <w:szCs w:val="20"/>
        </w:rPr>
      </w:pPr>
      <w:r w:rsidRPr="003240C4">
        <w:rPr>
          <w:color w:val="A31515"/>
          <w:szCs w:val="20"/>
        </w:rPr>
        <w:tab/>
      </w:r>
      <w:r w:rsidRPr="003240C4">
        <w:rPr>
          <w:szCs w:val="20"/>
        </w:rPr>
        <w:t>&lt;</w:t>
      </w:r>
      <w:r w:rsidRPr="003240C4">
        <w:rPr>
          <w:color w:val="A31515"/>
          <w:szCs w:val="20"/>
        </w:rPr>
        <w:t>TextBlock</w:t>
      </w:r>
      <w:r w:rsidR="005E42FD">
        <w:rPr>
          <w:color w:val="FF0000"/>
          <w:szCs w:val="20"/>
        </w:rPr>
        <w:t xml:space="preserve"> </w:t>
      </w:r>
      <w:r w:rsidRPr="003240C4">
        <w:rPr>
          <w:color w:val="FF0000"/>
          <w:szCs w:val="20"/>
        </w:rPr>
        <w:t>Text</w:t>
      </w:r>
      <w:r w:rsidRPr="003240C4">
        <w:rPr>
          <w:szCs w:val="20"/>
        </w:rPr>
        <w:t>="{</w:t>
      </w:r>
      <w:r w:rsidRPr="003240C4">
        <w:rPr>
          <w:color w:val="A31515"/>
          <w:szCs w:val="20"/>
        </w:rPr>
        <w:t>Binding</w:t>
      </w:r>
      <w:r w:rsidR="005E42FD">
        <w:rPr>
          <w:color w:val="FF0000"/>
          <w:szCs w:val="20"/>
        </w:rPr>
        <w:t xml:space="preserve"> </w:t>
      </w:r>
      <w:r w:rsidRPr="003240C4">
        <w:rPr>
          <w:color w:val="FF0000"/>
          <w:szCs w:val="20"/>
        </w:rPr>
        <w:t>ActivePlaylist</w:t>
      </w:r>
      <w:r w:rsidRPr="003240C4">
        <w:rPr>
          <w:szCs w:val="20"/>
        </w:rPr>
        <w:t>.Name}"</w:t>
      </w:r>
      <w:r w:rsidR="005E42FD">
        <w:rPr>
          <w:color w:val="FF0000"/>
          <w:szCs w:val="20"/>
        </w:rPr>
        <w:t xml:space="preserve"> </w:t>
      </w:r>
      <w:r w:rsidRPr="003240C4">
        <w:rPr>
          <w:color w:val="FF0000"/>
          <w:szCs w:val="20"/>
        </w:rPr>
        <w:t>FontSize</w:t>
      </w:r>
      <w:r w:rsidRPr="003240C4">
        <w:rPr>
          <w:szCs w:val="20"/>
        </w:rPr>
        <w:t>="{</w:t>
      </w:r>
      <w:r w:rsidRPr="003240C4">
        <w:rPr>
          <w:color w:val="A31515"/>
          <w:szCs w:val="20"/>
        </w:rPr>
        <w:t>StaticResource</w:t>
      </w:r>
      <w:r w:rsidR="005E42FD">
        <w:rPr>
          <w:color w:val="FF0000"/>
          <w:szCs w:val="20"/>
        </w:rPr>
        <w:t xml:space="preserve"> </w:t>
      </w:r>
      <w:r w:rsidRPr="003240C4">
        <w:rPr>
          <w:color w:val="FF0000"/>
          <w:szCs w:val="20"/>
        </w:rPr>
        <w:t>PhoneFontSizeExtraLarge</w:t>
      </w:r>
      <w:r w:rsidRPr="003240C4">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szCs w:val="20"/>
        </w:rPr>
        <w:t>&lt;</w:t>
      </w:r>
      <w:r w:rsidRPr="002D59D2">
        <w:rPr>
          <w:color w:val="A31515"/>
          <w:szCs w:val="20"/>
        </w:rPr>
        <w:t>ListBox</w:t>
      </w:r>
      <w:r w:rsidR="005E42FD" w:rsidRPr="002D59D2">
        <w:rPr>
          <w:color w:val="FF0000"/>
          <w:szCs w:val="20"/>
        </w:rPr>
        <w:t xml:space="preserve"> </w:t>
      </w:r>
      <w:r w:rsidRPr="002D59D2">
        <w:rPr>
          <w:color w:val="FF0000"/>
          <w:szCs w:val="20"/>
        </w:rPr>
        <w:t>ItemsSource</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ActivePlaylist</w:t>
      </w:r>
      <w:r w:rsidRPr="002D59D2">
        <w:rPr>
          <w:szCs w:val="20"/>
        </w:rPr>
        <w:t>.Tracks}"</w:t>
      </w:r>
      <w:r w:rsidR="005E42FD" w:rsidRPr="002D59D2">
        <w:rPr>
          <w:color w:val="FF0000"/>
          <w:szCs w:val="20"/>
        </w:rPr>
        <w:t xml:space="preserve"> </w:t>
      </w:r>
      <w:r w:rsidRPr="002D59D2">
        <w:rPr>
          <w:color w:val="FF0000"/>
          <w:szCs w:val="20"/>
        </w:rPr>
        <w:t>Grid.Row</w:t>
      </w:r>
      <w:r w:rsidRPr="002D59D2">
        <w:rPr>
          <w:szCs w:val="20"/>
        </w:rPr>
        <w:t>="1"</w:t>
      </w:r>
      <w:r w:rsidR="005E42FD" w:rsidRPr="002D59D2">
        <w:rPr>
          <w:color w:val="FF0000"/>
          <w:szCs w:val="20"/>
        </w:rPr>
        <w:t xml:space="preserve"> </w:t>
      </w:r>
      <w:r w:rsidRPr="002D59D2">
        <w:rPr>
          <w:color w:val="FF0000"/>
          <w:szCs w:val="20"/>
        </w:rPr>
        <w:t>x</w:t>
      </w:r>
      <w:r w:rsidRPr="002D59D2">
        <w:rPr>
          <w:szCs w:val="20"/>
        </w:rPr>
        <w:t>:</w:t>
      </w:r>
      <w:r w:rsidRPr="002D59D2">
        <w:rPr>
          <w:color w:val="FF0000"/>
          <w:szCs w:val="20"/>
        </w:rPr>
        <w:t>Name</w:t>
      </w:r>
      <w:r w:rsidRPr="002D59D2">
        <w:rPr>
          <w:szCs w:val="20"/>
        </w:rPr>
        <w:t>="lstTracks"</w:t>
      </w:r>
      <w:r w:rsidR="005E42FD" w:rsidRPr="002D59D2">
        <w:rPr>
          <w:color w:val="FF0000"/>
          <w:szCs w:val="20"/>
        </w:rPr>
        <w:t xml:space="preserve"> </w:t>
      </w:r>
      <w:r w:rsidRPr="002D59D2">
        <w:rPr>
          <w:color w:val="FF0000"/>
          <w:szCs w:val="20"/>
        </w:rPr>
        <w:t>HorizontalContentAlignment</w:t>
      </w:r>
      <w:r w:rsidRPr="002D59D2">
        <w:rPr>
          <w:szCs w:val="20"/>
        </w:rPr>
        <w:t>="Stretch"</w:t>
      </w:r>
      <w:r w:rsidR="005E42FD" w:rsidRPr="002D59D2">
        <w:rPr>
          <w:color w:val="FF0000"/>
          <w:szCs w:val="20"/>
        </w:rPr>
        <w:t xml:space="preserve"> </w:t>
      </w:r>
      <w:r w:rsidRPr="002D59D2">
        <w:rPr>
          <w:color w:val="FF0000"/>
          <w:szCs w:val="20"/>
        </w:rPr>
        <w:t>Loaded</w:t>
      </w:r>
      <w:r w:rsidRPr="002D59D2">
        <w:rPr>
          <w:szCs w:val="20"/>
        </w:rPr>
        <w:t>="lstTracks_Loaded"&gt;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szCs w:val="20"/>
        </w:rPr>
        <w:t>&lt;</w:t>
      </w:r>
      <w:r w:rsidRPr="002D59D2">
        <w:rPr>
          <w:color w:val="A31515"/>
          <w:szCs w:val="20"/>
        </w:rPr>
        <w:t>ListBox.ItemTemplate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DataTemplate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w:t>
      </w:r>
      <w:r w:rsidR="005E42FD" w:rsidRPr="002D59D2">
        <w:rPr>
          <w:color w:val="FF0000"/>
          <w:szCs w:val="20"/>
        </w:rPr>
        <w:t xml:space="preserve"> </w:t>
      </w:r>
      <w:r w:rsidRPr="002D59D2">
        <w:rPr>
          <w:color w:val="FF0000"/>
          <w:szCs w:val="20"/>
        </w:rPr>
        <w:t>HorizontalAlignment</w:t>
      </w:r>
      <w:r w:rsidRPr="002D59D2">
        <w:rPr>
          <w:szCs w:val="20"/>
        </w:rPr>
        <w:t>="Stretch"&gt;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Grid.RowDefinitions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RowDefinition</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Grid.RowDefinitions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Grid.ColumnDefinitions</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ColumnDefinition</w:t>
      </w:r>
      <w:r w:rsidR="005E42FD" w:rsidRPr="002D59D2">
        <w:rPr>
          <w:color w:val="FF0000"/>
          <w:szCs w:val="20"/>
        </w:rPr>
        <w:t xml:space="preserve"> </w:t>
      </w:r>
      <w:r w:rsidRPr="002D59D2">
        <w:rPr>
          <w:color w:val="FF0000"/>
          <w:szCs w:val="20"/>
        </w:rPr>
        <w:t>Width</w:t>
      </w:r>
      <w:r w:rsidRPr="002D59D2">
        <w:rPr>
          <w:szCs w:val="20"/>
        </w:rPr>
        <w:t>="Auto"/&gt;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ColumnDefinition</w:t>
      </w:r>
      <w:r w:rsidR="005E42FD" w:rsidRPr="002D59D2">
        <w:rPr>
          <w:color w:val="FF0000"/>
          <w:szCs w:val="20"/>
        </w:rPr>
        <w:t xml:space="preserve"> </w:t>
      </w:r>
      <w:r w:rsidRPr="002D59D2">
        <w:rPr>
          <w:color w:val="FF0000"/>
          <w:szCs w:val="20"/>
        </w:rPr>
        <w:t>Width</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Grid.ColumnDefinitions</w:t>
      </w:r>
      <w:r w:rsidRPr="002D59D2">
        <w:rPr>
          <w:szCs w:val="20"/>
        </w:rPr>
        <w:t>&gt;</w:t>
      </w:r>
    </w:p>
    <w:p w:rsidR="003240C4" w:rsidRPr="002D59D2" w:rsidRDefault="005E42FD" w:rsidP="005B61F9">
      <w:pPr>
        <w:pStyle w:val="ppCodeIndent"/>
        <w:rPr>
          <w:color w:val="000000"/>
          <w:szCs w:val="20"/>
        </w:rPr>
      </w:pPr>
      <w:r w:rsidRPr="002D59D2">
        <w:rPr>
          <w:color w:val="000000"/>
          <w:szCs w:val="20"/>
        </w:rPr>
        <w:t xml:space="preserve"> </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Image</w:t>
      </w:r>
      <w:r w:rsidR="005E42FD" w:rsidRPr="002D59D2">
        <w:rPr>
          <w:color w:val="FF0000"/>
          <w:szCs w:val="20"/>
        </w:rPr>
        <w:t xml:space="preserve"> </w:t>
      </w:r>
      <w:r w:rsidRPr="002D59D2">
        <w:rPr>
          <w:color w:val="FF0000"/>
          <w:szCs w:val="20"/>
        </w:rPr>
        <w:t>Margin</w:t>
      </w:r>
      <w:r w:rsidRPr="002D59D2">
        <w:rPr>
          <w:szCs w:val="20"/>
        </w:rPr>
        <w:t>="10,0"</w:t>
      </w:r>
      <w:r w:rsidR="005E42FD" w:rsidRPr="002D59D2">
        <w:rPr>
          <w:szCs w:val="20"/>
        </w:rPr>
        <w:t xml:space="preserve"> </w:t>
      </w:r>
      <w:r w:rsidRPr="002D59D2">
        <w:rPr>
          <w:color w:val="FF0000"/>
          <w:szCs w:val="20"/>
        </w:rPr>
        <w:t>Source</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Tile</w:t>
      </w:r>
      <w:r w:rsidRPr="002D59D2">
        <w:rPr>
          <w:szCs w:val="20"/>
        </w:rPr>
        <w:t>,</w:t>
      </w:r>
      <w:r w:rsidR="005E42FD" w:rsidRPr="002D59D2">
        <w:rPr>
          <w:color w:val="FF0000"/>
          <w:szCs w:val="20"/>
        </w:rPr>
        <w:t xml:space="preserve"> </w:t>
      </w:r>
      <w:r w:rsidRPr="002D59D2">
        <w:rPr>
          <w:color w:val="FF0000"/>
          <w:szCs w:val="20"/>
        </w:rPr>
        <w:t>TargetNullValue</w:t>
      </w:r>
      <w:r w:rsidRPr="002D59D2">
        <w:rPr>
          <w:szCs w:val="20"/>
        </w:rPr>
        <w:t>={</w:t>
      </w:r>
      <w:r w:rsidRPr="002D59D2">
        <w:rPr>
          <w:color w:val="A31515"/>
          <w:szCs w:val="20"/>
        </w:rPr>
        <w:t>StaticResource</w:t>
      </w:r>
      <w:r w:rsidR="005E42FD" w:rsidRPr="002D59D2">
        <w:rPr>
          <w:color w:val="FF0000"/>
          <w:szCs w:val="20"/>
        </w:rPr>
        <w:t xml:space="preserve"> </w:t>
      </w:r>
      <w:r w:rsidRPr="002D59D2">
        <w:rPr>
          <w:color w:val="FF0000"/>
          <w:szCs w:val="20"/>
        </w:rPr>
        <w:t>NoArt</w:t>
      </w:r>
      <w:r w:rsidRPr="002D59D2">
        <w:rPr>
          <w:szCs w:val="20"/>
        </w:rPr>
        <w:t>}}"</w:t>
      </w:r>
      <w:r w:rsidR="005E42FD" w:rsidRPr="002D59D2">
        <w:rPr>
          <w:color w:val="FF0000"/>
          <w:szCs w:val="20"/>
        </w:rPr>
        <w:t xml:space="preserve"> </w:t>
      </w:r>
      <w:r w:rsidRPr="002D59D2">
        <w:rPr>
          <w:color w:val="FF0000"/>
          <w:szCs w:val="20"/>
        </w:rPr>
        <w:t>Grid.RowSpan</w:t>
      </w:r>
      <w:r w:rsidRPr="002D59D2">
        <w:rPr>
          <w:szCs w:val="20"/>
        </w:rPr>
        <w:t>="3"</w:t>
      </w:r>
      <w:r w:rsidR="005E42FD" w:rsidRPr="002D59D2">
        <w:rPr>
          <w:color w:val="FF0000"/>
          <w:szCs w:val="20"/>
        </w:rPr>
        <w:t xml:space="preserve"> </w:t>
      </w:r>
      <w:r w:rsidRPr="002D59D2">
        <w:rPr>
          <w:color w:val="FF0000"/>
          <w:szCs w:val="20"/>
        </w:rPr>
        <w:t>Width</w:t>
      </w:r>
      <w:r w:rsidRPr="002D59D2">
        <w:rPr>
          <w:szCs w:val="20"/>
        </w:rPr>
        <w:t>="60"</w:t>
      </w:r>
      <w:r w:rsidR="005E42FD" w:rsidRPr="002D59D2">
        <w:rPr>
          <w:color w:val="FF0000"/>
          <w:szCs w:val="20"/>
        </w:rPr>
        <w:t xml:space="preserve"> </w:t>
      </w:r>
      <w:r w:rsidRPr="002D59D2">
        <w:rPr>
          <w:color w:val="FF0000"/>
          <w:szCs w:val="20"/>
        </w:rPr>
        <w:t>Stretch</w:t>
      </w:r>
      <w:r w:rsidRPr="002D59D2">
        <w:rPr>
          <w:szCs w:val="20"/>
        </w:rPr>
        <w:t>="Uniform"</w:t>
      </w:r>
      <w:r w:rsidR="005E42FD" w:rsidRPr="002D59D2">
        <w:rPr>
          <w:color w:val="FF0000"/>
          <w:szCs w:val="20"/>
        </w:rPr>
        <w:t xml:space="preserve"> </w:t>
      </w:r>
      <w:r w:rsidRPr="002D59D2">
        <w:rPr>
          <w:color w:val="FF0000"/>
          <w:szCs w:val="20"/>
        </w:rPr>
        <w:t>VerticalAlignment</w:t>
      </w:r>
      <w:r w:rsidRPr="002D59D2">
        <w:rPr>
          <w:szCs w:val="20"/>
        </w:rPr>
        <w:t>="Center"/&gt;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Title</w:t>
      </w:r>
      <w:r w:rsidRPr="002D59D2">
        <w:rPr>
          <w:szCs w:val="20"/>
        </w:rPr>
        <w:t>}"</w:t>
      </w:r>
      <w:r w:rsidR="005E42FD" w:rsidRPr="002D59D2">
        <w:rPr>
          <w:color w:val="FF0000"/>
          <w:szCs w:val="20"/>
        </w:rPr>
        <w:t xml:space="preserve"> </w:t>
      </w:r>
      <w:r w:rsidRPr="002D59D2">
        <w:rPr>
          <w:color w:val="FF0000"/>
          <w:szCs w:val="20"/>
        </w:rPr>
        <w:t>Grid.Column</w:t>
      </w:r>
      <w:r w:rsidRPr="002D59D2">
        <w:rPr>
          <w:szCs w:val="20"/>
        </w:rPr>
        <w:t>="1"</w:t>
      </w:r>
      <w:r w:rsidR="005E42FD" w:rsidRPr="002D59D2">
        <w:rPr>
          <w:color w:val="FF0000"/>
          <w:szCs w:val="20"/>
        </w:rPr>
        <w:t xml:space="preserve"> </w:t>
      </w:r>
      <w:r w:rsidRPr="002D59D2">
        <w:rPr>
          <w:color w:val="FF0000"/>
          <w:szCs w:val="20"/>
        </w:rPr>
        <w:t>FontSize</w:t>
      </w:r>
      <w:r w:rsidRPr="002D59D2">
        <w:rPr>
          <w:szCs w:val="20"/>
        </w:rPr>
        <w:t>="{</w:t>
      </w:r>
      <w:r w:rsidRPr="002D59D2">
        <w:rPr>
          <w:color w:val="A31515"/>
          <w:szCs w:val="20"/>
        </w:rPr>
        <w:t>StaticResource</w:t>
      </w:r>
      <w:r w:rsidR="005E42FD" w:rsidRPr="002D59D2">
        <w:rPr>
          <w:color w:val="FF0000"/>
          <w:szCs w:val="20"/>
        </w:rPr>
        <w:t xml:space="preserve"> </w:t>
      </w:r>
      <w:r w:rsidRPr="002D59D2">
        <w:rPr>
          <w:color w:val="FF0000"/>
          <w:szCs w:val="20"/>
        </w:rPr>
        <w:t>PhoneFontSizeLarge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Artist</w:t>
      </w:r>
      <w:r w:rsidRPr="002D59D2">
        <w:rPr>
          <w:szCs w:val="20"/>
        </w:rPr>
        <w:t>}"</w:t>
      </w:r>
      <w:r w:rsidR="005E42FD" w:rsidRPr="002D59D2">
        <w:rPr>
          <w:color w:val="FF0000"/>
          <w:szCs w:val="20"/>
        </w:rPr>
        <w:t xml:space="preserve"> </w:t>
      </w:r>
      <w:r w:rsidRPr="002D59D2">
        <w:rPr>
          <w:color w:val="FF0000"/>
          <w:szCs w:val="20"/>
        </w:rPr>
        <w:t>Grid.Row</w:t>
      </w:r>
      <w:r w:rsidRPr="002D59D2">
        <w:rPr>
          <w:szCs w:val="20"/>
        </w:rPr>
        <w:t>="1"</w:t>
      </w:r>
      <w:r w:rsidR="005E42FD" w:rsidRPr="002D59D2">
        <w:rPr>
          <w:color w:val="FF0000"/>
          <w:szCs w:val="20"/>
        </w:rPr>
        <w:t xml:space="preserve"> </w:t>
      </w:r>
      <w:r w:rsidRPr="002D59D2">
        <w:rPr>
          <w:color w:val="FF0000"/>
          <w:szCs w:val="20"/>
        </w:rPr>
        <w:t>Grid.Column</w:t>
      </w:r>
      <w:r w:rsidRPr="002D59D2">
        <w:rPr>
          <w:szCs w:val="20"/>
        </w:rPr>
        <w:t>="1"/&gt;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TextBlock</w:t>
      </w:r>
      <w:r w:rsidR="005E42FD" w:rsidRPr="002D59D2">
        <w:rPr>
          <w:color w:val="FF0000"/>
          <w:szCs w:val="20"/>
        </w:rPr>
        <w:t xml:space="preserve"> </w:t>
      </w:r>
      <w:r w:rsidRPr="002D59D2">
        <w:rPr>
          <w:color w:val="FF0000"/>
          <w:szCs w:val="20"/>
        </w:rPr>
        <w:t>Text</w:t>
      </w:r>
      <w:r w:rsidRPr="002D59D2">
        <w:rPr>
          <w:szCs w:val="20"/>
        </w:rPr>
        <w:t>="{</w:t>
      </w:r>
      <w:r w:rsidRPr="002D59D2">
        <w:rPr>
          <w:color w:val="A31515"/>
          <w:szCs w:val="20"/>
        </w:rPr>
        <w:t>Binding</w:t>
      </w:r>
      <w:r w:rsidR="005E42FD" w:rsidRPr="002D59D2">
        <w:rPr>
          <w:color w:val="FF0000"/>
          <w:szCs w:val="20"/>
        </w:rPr>
        <w:t xml:space="preserve"> </w:t>
      </w:r>
      <w:r w:rsidRPr="002D59D2">
        <w:rPr>
          <w:color w:val="FF0000"/>
          <w:szCs w:val="20"/>
        </w:rPr>
        <w:t>Album</w:t>
      </w:r>
      <w:r w:rsidRPr="002D59D2">
        <w:rPr>
          <w:szCs w:val="20"/>
        </w:rPr>
        <w:t>}"</w:t>
      </w:r>
      <w:r w:rsidR="005E42FD" w:rsidRPr="002D59D2">
        <w:rPr>
          <w:color w:val="FF0000"/>
          <w:szCs w:val="20"/>
        </w:rPr>
        <w:t xml:space="preserve"> </w:t>
      </w:r>
      <w:r w:rsidRPr="002D59D2">
        <w:rPr>
          <w:color w:val="FF0000"/>
          <w:szCs w:val="20"/>
        </w:rPr>
        <w:t>Grid.Row</w:t>
      </w:r>
      <w:r w:rsidRPr="002D59D2">
        <w:rPr>
          <w:szCs w:val="20"/>
        </w:rPr>
        <w:t>="2"</w:t>
      </w:r>
      <w:r w:rsidR="005E42FD" w:rsidRPr="002D59D2">
        <w:rPr>
          <w:color w:val="FF0000"/>
          <w:szCs w:val="20"/>
        </w:rPr>
        <w:t xml:space="preserve"> </w:t>
      </w:r>
      <w:r w:rsidRPr="002D59D2">
        <w:rPr>
          <w:color w:val="FF0000"/>
          <w:szCs w:val="20"/>
        </w:rPr>
        <w:t>Grid.Column</w:t>
      </w:r>
      <w:r w:rsidRPr="002D59D2">
        <w:rPr>
          <w:szCs w:val="20"/>
        </w:rPr>
        <w:t>="1"/&gt;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Grid</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color w:val="A31515"/>
          <w:szCs w:val="20"/>
        </w:rPr>
        <w:tab/>
      </w:r>
      <w:r w:rsidRPr="002D59D2">
        <w:rPr>
          <w:szCs w:val="20"/>
        </w:rPr>
        <w:t>&lt;/</w:t>
      </w:r>
      <w:r w:rsidRPr="002D59D2">
        <w:rPr>
          <w:color w:val="A31515"/>
          <w:szCs w:val="20"/>
        </w:rPr>
        <w:t>DataTemplate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color w:val="A31515"/>
          <w:szCs w:val="20"/>
        </w:rPr>
        <w:tab/>
      </w:r>
      <w:r w:rsidRPr="002D59D2">
        <w:rPr>
          <w:szCs w:val="20"/>
        </w:rPr>
        <w:t>&lt;/</w:t>
      </w:r>
      <w:r w:rsidRPr="002D59D2">
        <w:rPr>
          <w:color w:val="A31515"/>
          <w:szCs w:val="20"/>
        </w:rPr>
        <w:t>ListBox.ItemTemplate</w:t>
      </w:r>
      <w:r w:rsidRPr="002D59D2">
        <w:rPr>
          <w:szCs w:val="20"/>
        </w:rPr>
        <w:t>&gt;</w:t>
      </w:r>
    </w:p>
    <w:p w:rsidR="003240C4" w:rsidRPr="002D59D2" w:rsidRDefault="003240C4" w:rsidP="005B61F9">
      <w:pPr>
        <w:pStyle w:val="ppCodeIndent"/>
        <w:rPr>
          <w:color w:val="000000"/>
          <w:szCs w:val="20"/>
        </w:rPr>
      </w:pPr>
      <w:r w:rsidRPr="002D59D2">
        <w:rPr>
          <w:color w:val="A31515"/>
          <w:szCs w:val="20"/>
        </w:rPr>
        <w:tab/>
      </w:r>
      <w:r w:rsidRPr="002D59D2">
        <w:rPr>
          <w:szCs w:val="20"/>
        </w:rPr>
        <w:t>&lt;/</w:t>
      </w:r>
      <w:r w:rsidRPr="002D59D2">
        <w:rPr>
          <w:color w:val="A31515"/>
          <w:szCs w:val="20"/>
        </w:rPr>
        <w:t>ListBox</w:t>
      </w:r>
      <w:r w:rsidRPr="002D59D2">
        <w:rPr>
          <w:szCs w:val="20"/>
        </w:rPr>
        <w:t>&gt;</w:t>
      </w:r>
    </w:p>
    <w:p w:rsidR="003240C4" w:rsidRDefault="003240C4" w:rsidP="005B61F9">
      <w:pPr>
        <w:pStyle w:val="ppCodeIndent"/>
      </w:pPr>
      <w:r w:rsidRPr="003240C4">
        <w:rPr>
          <w:szCs w:val="20"/>
        </w:rPr>
        <w:lastRenderedPageBreak/>
        <w:t>&lt;/</w:t>
      </w:r>
      <w:r w:rsidRPr="003240C4">
        <w:rPr>
          <w:color w:val="A31515"/>
          <w:szCs w:val="20"/>
        </w:rPr>
        <w:t>Grid</w:t>
      </w:r>
      <w:r w:rsidRPr="003240C4">
        <w:rPr>
          <w:szCs w:val="20"/>
        </w:rPr>
        <w:t>&gt;</w:t>
      </w:r>
    </w:p>
    <w:p w:rsidR="004C3A3F" w:rsidRDefault="004C3A3F" w:rsidP="0097467B">
      <w:pPr>
        <w:pStyle w:val="ppBodyText"/>
        <w:rPr>
          <w:rFonts w:eastAsia="Calibri"/>
          <w:lang w:bidi="he-IL"/>
        </w:rPr>
      </w:pPr>
    </w:p>
    <w:p w:rsidR="0099232D" w:rsidRDefault="0099232D" w:rsidP="00106BBA">
      <w:pPr>
        <w:pStyle w:val="ppNumberList"/>
      </w:pPr>
      <w:r>
        <w:t xml:space="preserve">Open </w:t>
      </w:r>
      <w:r w:rsidR="00106BBA">
        <w:t xml:space="preserve">the </w:t>
      </w:r>
      <w:r>
        <w:t xml:space="preserve">file named </w:t>
      </w:r>
      <w:r w:rsidRPr="009B1F55">
        <w:rPr>
          <w:b/>
          <w:bCs/>
        </w:rPr>
        <w:t>MainPage.xaml.cs</w:t>
      </w:r>
      <w:r>
        <w:t xml:space="preserve">. This is the code behind </w:t>
      </w:r>
      <w:r w:rsidR="00106BBA">
        <w:t xml:space="preserve">file for </w:t>
      </w:r>
      <w:r>
        <w:t xml:space="preserve">the </w:t>
      </w:r>
      <w:r w:rsidR="00432403" w:rsidRPr="00432403">
        <w:rPr>
          <w:rFonts w:cs="Arial"/>
        </w:rPr>
        <w:t>main page</w:t>
      </w:r>
      <w:r>
        <w:t>.</w:t>
      </w:r>
    </w:p>
    <w:p w:rsidR="005A34B7" w:rsidRDefault="005A34B7" w:rsidP="00106BBA">
      <w:pPr>
        <w:pStyle w:val="ppNumberList"/>
      </w:pPr>
      <w:r>
        <w:t xml:space="preserve">Add an empty method </w:t>
      </w:r>
      <w:r w:rsidR="00106BBA">
        <w:t>called</w:t>
      </w:r>
      <w:r w:rsidR="00FA2A6B">
        <w:t xml:space="preserve"> </w:t>
      </w:r>
      <w:r w:rsidRPr="003D2ABB">
        <w:rPr>
          <w:b/>
        </w:rPr>
        <w:t>lstTracks_Loaded</w:t>
      </w:r>
      <w:r w:rsidR="003F6F43">
        <w:rPr>
          <w:b/>
        </w:rPr>
        <w:t xml:space="preserve"> </w:t>
      </w:r>
      <w:r w:rsidR="00106BBA">
        <w:rPr>
          <w:bCs/>
        </w:rPr>
        <w:t>as seen below:</w:t>
      </w:r>
    </w:p>
    <w:p w:rsidR="005A34B7" w:rsidRDefault="005A34B7" w:rsidP="005A34B7">
      <w:pPr>
        <w:pStyle w:val="ppCodeLanguageIndent"/>
        <w:rPr>
          <w:lang w:bidi="he-IL"/>
        </w:rPr>
      </w:pPr>
      <w:r>
        <w:rPr>
          <w:lang w:bidi="he-IL"/>
        </w:rPr>
        <w:t>C#</w:t>
      </w:r>
    </w:p>
    <w:p w:rsidR="005A34B7" w:rsidRPr="0029148C" w:rsidRDefault="005A34B7"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5A34B7" w:rsidRDefault="005A34B7" w:rsidP="005B61F9">
      <w:pPr>
        <w:pStyle w:val="ppCodeIndent"/>
        <w:rPr>
          <w:color w:val="000000"/>
          <w:lang w:bidi="he-IL"/>
        </w:rPr>
      </w:pPr>
      <w:r w:rsidRPr="0029148C">
        <w:rPr>
          <w:color w:val="000000"/>
          <w:lang w:bidi="he-IL"/>
        </w:rPr>
        <w:t>{</w:t>
      </w:r>
    </w:p>
    <w:p w:rsidR="005A34B7" w:rsidRPr="002D59D2" w:rsidRDefault="005A34B7" w:rsidP="005B61F9">
      <w:pPr>
        <w:pStyle w:val="ppCodeIndent"/>
        <w:rPr>
          <w:lang w:bidi="he-IL"/>
        </w:rPr>
      </w:pPr>
      <w:r w:rsidRPr="0029148C">
        <w:rPr>
          <w:lang w:bidi="he-IL"/>
        </w:rPr>
        <w:tab/>
      </w:r>
      <w:r w:rsidRPr="002D59D2">
        <w:rPr>
          <w:lang w:bidi="he-IL"/>
        </w:rPr>
        <w:t>...</w:t>
      </w:r>
    </w:p>
    <w:p w:rsidR="005A34B7" w:rsidRPr="002D59D2" w:rsidRDefault="005A34B7" w:rsidP="005B61F9">
      <w:pPr>
        <w:pStyle w:val="ppCodeIndent"/>
        <w:rPr>
          <w:lang w:bidi="he-IL"/>
        </w:rPr>
      </w:pPr>
      <w:r w:rsidRPr="002D59D2">
        <w:rPr>
          <w:lang w:bidi="he-IL"/>
        </w:rPr>
        <w:tab/>
        <w:t xml:space="preserve">private void lstTracks_Loaded(object sender, </w:t>
      </w:r>
      <w:r w:rsidRPr="002D59D2">
        <w:rPr>
          <w:color w:val="2B91AF"/>
          <w:lang w:bidi="he-IL"/>
        </w:rPr>
        <w:t>RoutedEventArgs</w:t>
      </w:r>
      <w:r w:rsidRPr="002D59D2">
        <w:rPr>
          <w:lang w:bidi="he-IL"/>
        </w:rPr>
        <w:t xml:space="preserve"> e)</w:t>
      </w:r>
    </w:p>
    <w:p w:rsidR="005A34B7" w:rsidRPr="002D59D2" w:rsidRDefault="005A34B7" w:rsidP="005B61F9">
      <w:pPr>
        <w:pStyle w:val="ppCodeIndent"/>
        <w:rPr>
          <w:lang w:bidi="he-IL"/>
        </w:rPr>
      </w:pPr>
      <w:r w:rsidRPr="002D59D2">
        <w:rPr>
          <w:lang w:bidi="he-IL"/>
        </w:rPr>
        <w:tab/>
        <w:t>{</w:t>
      </w:r>
    </w:p>
    <w:p w:rsidR="005A34B7" w:rsidRPr="002D59D2" w:rsidRDefault="005A34B7" w:rsidP="005B61F9">
      <w:pPr>
        <w:pStyle w:val="ppCodeIndent"/>
        <w:rPr>
          <w:lang w:bidi="he-IL"/>
        </w:rPr>
      </w:pPr>
      <w:r w:rsidRPr="002D59D2">
        <w:rPr>
          <w:lang w:bidi="he-IL"/>
        </w:rPr>
        <w:tab/>
        <w:t>}</w:t>
      </w:r>
    </w:p>
    <w:p w:rsidR="005A34B7" w:rsidRDefault="005A34B7" w:rsidP="005B61F9">
      <w:pPr>
        <w:pStyle w:val="ppCodeIndent"/>
        <w:rPr>
          <w:lang w:bidi="he-IL"/>
        </w:rPr>
      </w:pPr>
      <w:r w:rsidRPr="0029148C">
        <w:rPr>
          <w:lang w:bidi="he-IL"/>
        </w:rPr>
        <w:tab/>
        <w:t>...</w:t>
      </w:r>
    </w:p>
    <w:p w:rsidR="005A34B7" w:rsidRPr="00AC238D" w:rsidRDefault="005A34B7" w:rsidP="005B61F9">
      <w:pPr>
        <w:pStyle w:val="ppCodeIndent"/>
        <w:rPr>
          <w:rFonts w:cs="Consolas"/>
          <w:color w:val="000000"/>
          <w:lang w:bidi="he-IL"/>
        </w:rPr>
      </w:pPr>
      <w:r w:rsidRPr="00AC238D">
        <w:rPr>
          <w:rFonts w:cs="Consolas"/>
          <w:color w:val="000000"/>
          <w:lang w:bidi="he-IL"/>
        </w:rPr>
        <w:t>}</w:t>
      </w:r>
    </w:p>
    <w:p w:rsidR="002F081B" w:rsidRDefault="002F081B" w:rsidP="0097467B">
      <w:pPr>
        <w:pStyle w:val="ppBodyText"/>
      </w:pPr>
    </w:p>
    <w:p w:rsidR="005A34B7" w:rsidRDefault="005A34B7" w:rsidP="005A34B7">
      <w:pPr>
        <w:pStyle w:val="ppNumberList"/>
      </w:pPr>
      <w:r>
        <w:t xml:space="preserve">Compile and run the application on the emulator. At this </w:t>
      </w:r>
      <w:r w:rsidR="00FA2A6B">
        <w:t>stage,</w:t>
      </w:r>
      <w:r>
        <w:t xml:space="preserve"> you should see the following screen.</w:t>
      </w:r>
    </w:p>
    <w:p w:rsidR="005A34B7" w:rsidRDefault="005A34B7" w:rsidP="005A34B7">
      <w:pPr>
        <w:pStyle w:val="ppFigureIndent2"/>
      </w:pPr>
      <w:r>
        <w:rPr>
          <w:noProof/>
          <w:lang w:bidi="ar-SA"/>
        </w:rPr>
        <w:drawing>
          <wp:inline distT="0" distB="0" distL="0" distR="0" wp14:anchorId="5343EC76" wp14:editId="6FD35B8F">
            <wp:extent cx="2371989" cy="4320000"/>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371989" cy="4320000"/>
                    </a:xfrm>
                    <a:prstGeom prst="rect">
                      <a:avLst/>
                    </a:prstGeom>
                  </pic:spPr>
                </pic:pic>
              </a:graphicData>
            </a:graphic>
          </wp:inline>
        </w:drawing>
      </w:r>
    </w:p>
    <w:p w:rsidR="005A34B7" w:rsidRDefault="005A34B7" w:rsidP="005A34B7">
      <w:pPr>
        <w:pStyle w:val="ppFigureNumberIndent2"/>
      </w:pPr>
      <w:r w:rsidRPr="003D0E04">
        <w:t>Figure</w:t>
      </w:r>
      <w:r>
        <w:t xml:space="preserve"> </w:t>
      </w:r>
      <w:r w:rsidR="009A77AC">
        <w:fldChar w:fldCharType="begin"/>
      </w:r>
      <w:r w:rsidR="006B5080">
        <w:instrText xml:space="preserve"> SEQ Figure \* ARABIC </w:instrText>
      </w:r>
      <w:r w:rsidR="009A77AC">
        <w:fldChar w:fldCharType="separate"/>
      </w:r>
      <w:r w:rsidR="006B5080">
        <w:rPr>
          <w:noProof/>
        </w:rPr>
        <w:t>1</w:t>
      </w:r>
      <w:r w:rsidR="009A77AC">
        <w:fldChar w:fldCharType="end"/>
      </w:r>
    </w:p>
    <w:p w:rsidR="005A34B7" w:rsidRPr="005A34B7" w:rsidRDefault="009830BD" w:rsidP="005A34B7">
      <w:pPr>
        <w:pStyle w:val="ppFigureCaptionIndent2"/>
      </w:pPr>
      <w:r>
        <w:lastRenderedPageBreak/>
        <w:t>The application without an actual playlist</w:t>
      </w:r>
      <w:r w:rsidR="005A34B7">
        <w:t>.</w:t>
      </w:r>
    </w:p>
    <w:p w:rsidR="002F081B" w:rsidRDefault="002F081B" w:rsidP="0097467B">
      <w:pPr>
        <w:pStyle w:val="ppBodyText"/>
      </w:pPr>
    </w:p>
    <w:p w:rsidR="0099232D" w:rsidRPr="0000411C" w:rsidRDefault="0060499A" w:rsidP="0060499A">
      <w:pPr>
        <w:pStyle w:val="ppNumberList"/>
      </w:pPr>
      <w:r>
        <w:t xml:space="preserve">Let us add the active playlist property we used for binding in the previous steps. Add a </w:t>
      </w:r>
      <w:r>
        <w:rPr>
          <w:b/>
          <w:bCs/>
        </w:rPr>
        <w:t>Playlist</w:t>
      </w:r>
      <w:r>
        <w:t xml:space="preserve"> dependency property as seen below and call it </w:t>
      </w:r>
      <w:r>
        <w:rPr>
          <w:b/>
          <w:bCs/>
        </w:rPr>
        <w:t>ActivePlaylist</w:t>
      </w:r>
      <w:r>
        <w:t>:</w:t>
      </w:r>
    </w:p>
    <w:p w:rsidR="00291DD5" w:rsidRDefault="00291DD5" w:rsidP="00291DD5">
      <w:pPr>
        <w:pStyle w:val="ppCodeLanguageIndent"/>
        <w:rPr>
          <w:lang w:bidi="he-IL"/>
        </w:rPr>
      </w:pPr>
      <w:r>
        <w:rPr>
          <w:lang w:bidi="he-IL"/>
        </w:rPr>
        <w:t>C#</w:t>
      </w:r>
    </w:p>
    <w:p w:rsidR="00291DD5" w:rsidRPr="005D43AF" w:rsidRDefault="00291DD5" w:rsidP="005B61F9">
      <w:pPr>
        <w:pStyle w:val="ppCodeIndent"/>
        <w:rPr>
          <w:color w:val="000000"/>
          <w:lang w:bidi="he-IL"/>
        </w:rPr>
      </w:pPr>
      <w:r w:rsidRPr="005D43AF">
        <w:rPr>
          <w:lang w:bidi="he-IL"/>
        </w:rPr>
        <w:t>public</w:t>
      </w:r>
      <w:r w:rsidR="005E42FD">
        <w:rPr>
          <w:color w:val="000000"/>
          <w:lang w:bidi="he-IL"/>
        </w:rPr>
        <w:t xml:space="preserve"> </w:t>
      </w:r>
      <w:r w:rsidRPr="005D43AF">
        <w:rPr>
          <w:lang w:bidi="he-IL"/>
        </w:rPr>
        <w:t>partial</w:t>
      </w:r>
      <w:r w:rsidR="005E42FD">
        <w:rPr>
          <w:color w:val="000000"/>
          <w:lang w:bidi="he-IL"/>
        </w:rPr>
        <w:t xml:space="preserve"> </w:t>
      </w:r>
      <w:r w:rsidRPr="005D43AF">
        <w:rPr>
          <w:lang w:bidi="he-IL"/>
        </w:rPr>
        <w:t>class</w:t>
      </w:r>
      <w:r w:rsidR="005E42FD">
        <w:rPr>
          <w:color w:val="000000"/>
          <w:lang w:bidi="he-IL"/>
        </w:rPr>
        <w:t xml:space="preserve"> </w:t>
      </w:r>
      <w:r w:rsidRPr="005D43AF">
        <w:rPr>
          <w:lang w:bidi="he-IL"/>
        </w:rPr>
        <w:t>MainPage</w:t>
      </w:r>
      <w:r w:rsidR="005E42FD">
        <w:rPr>
          <w:color w:val="000000"/>
          <w:lang w:bidi="he-IL"/>
        </w:rPr>
        <w:t xml:space="preserve"> </w:t>
      </w:r>
      <w:r w:rsidRPr="005D43AF">
        <w:rPr>
          <w:color w:val="000000"/>
          <w:lang w:bidi="he-IL"/>
        </w:rPr>
        <w:t>:</w:t>
      </w:r>
      <w:r w:rsidR="005E42FD">
        <w:rPr>
          <w:color w:val="000000"/>
          <w:lang w:bidi="he-IL"/>
        </w:rPr>
        <w:t xml:space="preserve"> </w:t>
      </w:r>
      <w:r w:rsidRPr="005D43AF">
        <w:rPr>
          <w:lang w:bidi="he-IL"/>
        </w:rPr>
        <w:t>PhoneApplicationPage</w:t>
      </w:r>
    </w:p>
    <w:p w:rsidR="00291DD5" w:rsidRPr="005D43AF" w:rsidRDefault="00291DD5" w:rsidP="005B61F9">
      <w:pPr>
        <w:pStyle w:val="ppCodeIndent"/>
        <w:rPr>
          <w:color w:val="000000"/>
          <w:lang w:bidi="he-IL"/>
        </w:rPr>
      </w:pPr>
      <w:r w:rsidRPr="005D43AF">
        <w:rPr>
          <w:color w:val="000000"/>
          <w:lang w:bidi="he-IL"/>
        </w:rPr>
        <w:t>{</w:t>
      </w:r>
    </w:p>
    <w:p w:rsidR="00291DD5" w:rsidRPr="002D59D2" w:rsidRDefault="00291DD5" w:rsidP="005B61F9">
      <w:pPr>
        <w:pStyle w:val="ppCodeIndent"/>
        <w:rPr>
          <w:lang w:bidi="he-IL"/>
        </w:rPr>
      </w:pPr>
      <w:r w:rsidRPr="002D59D2">
        <w:rPr>
          <w:lang w:bidi="he-IL"/>
        </w:rPr>
        <w:tab/>
        <w:t>public</w:t>
      </w:r>
      <w:r w:rsidR="005E42FD" w:rsidRPr="002D59D2">
        <w:rPr>
          <w:lang w:bidi="he-IL"/>
        </w:rPr>
        <w:t xml:space="preserve"> </w:t>
      </w:r>
      <w:r w:rsidRPr="002D59D2">
        <w:rPr>
          <w:color w:val="2B91AF"/>
          <w:lang w:bidi="he-IL"/>
        </w:rPr>
        <w:t>Playlist</w:t>
      </w:r>
      <w:r w:rsidR="005E42FD" w:rsidRPr="002D59D2">
        <w:rPr>
          <w:lang w:bidi="he-IL"/>
        </w:rPr>
        <w:t xml:space="preserve"> </w:t>
      </w:r>
      <w:r w:rsidRPr="002D59D2">
        <w:rPr>
          <w:lang w:bidi="he-IL"/>
        </w:rPr>
        <w:t>ActivePlaylist</w:t>
      </w:r>
    </w:p>
    <w:p w:rsidR="00291DD5" w:rsidRPr="002D59D2" w:rsidRDefault="00291DD5" w:rsidP="005B61F9">
      <w:pPr>
        <w:pStyle w:val="ppCodeIndent"/>
        <w:rPr>
          <w:lang w:bidi="he-IL"/>
        </w:rPr>
      </w:pPr>
      <w:r w:rsidRPr="002D59D2">
        <w:rPr>
          <w:lang w:bidi="he-IL"/>
        </w:rPr>
        <w:tab/>
        <w:t>{</w:t>
      </w:r>
    </w:p>
    <w:p w:rsidR="00291DD5" w:rsidRPr="002D59D2" w:rsidRDefault="00291DD5" w:rsidP="005B61F9">
      <w:pPr>
        <w:pStyle w:val="ppCodeIndent"/>
        <w:rPr>
          <w:lang w:bidi="he-IL"/>
        </w:rPr>
      </w:pPr>
      <w:r w:rsidRPr="002D59D2">
        <w:rPr>
          <w:lang w:bidi="he-IL"/>
        </w:rPr>
        <w:tab/>
      </w:r>
      <w:r w:rsidRPr="002D59D2">
        <w:rPr>
          <w:lang w:bidi="he-IL"/>
        </w:rPr>
        <w:tab/>
        <w:t>get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return</w:t>
      </w:r>
      <w:r w:rsidR="005E42FD" w:rsidRPr="002D59D2">
        <w:rPr>
          <w:lang w:bidi="he-IL"/>
        </w:rPr>
        <w:t xml:space="preserve"> </w:t>
      </w:r>
      <w:r w:rsidRPr="002D59D2">
        <w:rPr>
          <w:lang w:bidi="he-IL"/>
        </w:rPr>
        <w:t>(</w:t>
      </w:r>
      <w:r w:rsidRPr="002D59D2">
        <w:rPr>
          <w:color w:val="2B91AF"/>
          <w:lang w:bidi="he-IL"/>
        </w:rPr>
        <w:t>Playlist</w:t>
      </w:r>
      <w:r w:rsidRPr="002D59D2">
        <w:rPr>
          <w:lang w:bidi="he-IL"/>
        </w:rPr>
        <w:t>)GetValue(ActivePlaylistProperty);</w:t>
      </w:r>
      <w:r w:rsidR="005E42FD" w:rsidRPr="002D59D2">
        <w:rPr>
          <w:lang w:bidi="he-IL"/>
        </w:rPr>
        <w:t xml:space="preserve"> </w:t>
      </w:r>
      <w:r w:rsidRPr="002D59D2">
        <w:rPr>
          <w:lang w:bidi="he-IL"/>
        </w:rPr>
        <w:t>}</w:t>
      </w:r>
    </w:p>
    <w:p w:rsidR="00291DD5" w:rsidRPr="002D59D2" w:rsidRDefault="00291DD5" w:rsidP="005B61F9">
      <w:pPr>
        <w:pStyle w:val="ppCodeIndent"/>
        <w:rPr>
          <w:lang w:bidi="he-IL"/>
        </w:rPr>
      </w:pPr>
      <w:r w:rsidRPr="002D59D2">
        <w:rPr>
          <w:lang w:bidi="he-IL"/>
        </w:rPr>
        <w:tab/>
      </w:r>
      <w:r w:rsidRPr="002D59D2">
        <w:rPr>
          <w:lang w:bidi="he-IL"/>
        </w:rPr>
        <w:tab/>
        <w:t>set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SetValue(ActivePlaylistProperty,</w:t>
      </w:r>
      <w:r w:rsidR="005E42FD" w:rsidRPr="002D59D2">
        <w:rPr>
          <w:lang w:bidi="he-IL"/>
        </w:rPr>
        <w:t xml:space="preserve"> </w:t>
      </w:r>
      <w:r w:rsidRPr="002D59D2">
        <w:rPr>
          <w:lang w:bidi="he-IL"/>
        </w:rPr>
        <w:t>value);</w:t>
      </w:r>
      <w:r w:rsidR="005E42FD" w:rsidRPr="002D59D2">
        <w:rPr>
          <w:lang w:bidi="he-IL"/>
        </w:rPr>
        <w:t xml:space="preserve"> </w:t>
      </w:r>
      <w:r w:rsidRPr="002D59D2">
        <w:rPr>
          <w:lang w:bidi="he-IL"/>
        </w:rPr>
        <w:t>}</w:t>
      </w:r>
    </w:p>
    <w:p w:rsidR="00291DD5" w:rsidRPr="002D59D2" w:rsidRDefault="00291DD5" w:rsidP="005B61F9">
      <w:pPr>
        <w:pStyle w:val="ppCodeIndent"/>
        <w:rPr>
          <w:lang w:bidi="he-IL"/>
        </w:rPr>
      </w:pPr>
      <w:r w:rsidRPr="002D59D2">
        <w:rPr>
          <w:lang w:bidi="he-IL"/>
        </w:rPr>
        <w:tab/>
        <w:t>}</w:t>
      </w:r>
    </w:p>
    <w:p w:rsidR="00291DD5" w:rsidRPr="002D59D2" w:rsidRDefault="00291DD5" w:rsidP="005B61F9">
      <w:pPr>
        <w:pStyle w:val="ppCodeIndent"/>
        <w:rPr>
          <w:lang w:bidi="he-IL"/>
        </w:rPr>
      </w:pPr>
    </w:p>
    <w:p w:rsidR="00291DD5" w:rsidRPr="002D59D2" w:rsidRDefault="00291DD5" w:rsidP="005B61F9">
      <w:pPr>
        <w:pStyle w:val="ppCodeIndent"/>
        <w:rPr>
          <w:lang w:bidi="he-IL"/>
        </w:rPr>
      </w:pPr>
      <w:r w:rsidRPr="002D59D2">
        <w:rPr>
          <w:lang w:bidi="he-IL"/>
        </w:rPr>
        <w:tab/>
      </w:r>
      <w:r w:rsidR="000A6570" w:rsidRPr="002D59D2">
        <w:rPr>
          <w:lang w:bidi="he-IL"/>
        </w:rPr>
        <w:t>public</w:t>
      </w:r>
      <w:r w:rsidR="005E42FD" w:rsidRPr="002D59D2">
        <w:rPr>
          <w:lang w:bidi="he-IL"/>
        </w:rPr>
        <w:t xml:space="preserve"> </w:t>
      </w:r>
      <w:r w:rsidRPr="002D59D2">
        <w:rPr>
          <w:lang w:bidi="he-IL"/>
        </w:rPr>
        <w:t>static</w:t>
      </w:r>
      <w:r w:rsidR="005E42FD" w:rsidRPr="002D59D2">
        <w:rPr>
          <w:lang w:bidi="he-IL"/>
        </w:rPr>
        <w:t xml:space="preserve"> </w:t>
      </w:r>
      <w:r w:rsidRPr="002D59D2">
        <w:rPr>
          <w:lang w:bidi="he-IL"/>
        </w:rPr>
        <w:t>readonly</w:t>
      </w:r>
      <w:r w:rsidR="005E42FD" w:rsidRPr="002D59D2">
        <w:rPr>
          <w:lang w:bidi="he-IL"/>
        </w:rPr>
        <w:t xml:space="preserve"> </w:t>
      </w:r>
      <w:r w:rsidRPr="002D59D2">
        <w:rPr>
          <w:rFonts w:cs="Consolas"/>
          <w:color w:val="2B91AF"/>
          <w:szCs w:val="20"/>
          <w:lang w:bidi="he-IL"/>
        </w:rPr>
        <w:t>DependencyProperty</w:t>
      </w:r>
      <w:r w:rsidR="005E42FD" w:rsidRPr="002D59D2">
        <w:rPr>
          <w:lang w:bidi="he-IL"/>
        </w:rPr>
        <w:t xml:space="preserve"> </w:t>
      </w:r>
      <w:r w:rsidRPr="002D59D2">
        <w:rPr>
          <w:lang w:bidi="he-IL"/>
        </w:rPr>
        <w:t>ActivePlaylistProperty</w:t>
      </w:r>
      <w:r w:rsidR="005E42FD" w:rsidRPr="002D59D2">
        <w:rPr>
          <w:lang w:bidi="he-IL"/>
        </w:rPr>
        <w:t xml:space="preserve"> </w:t>
      </w:r>
      <w:r w:rsidRPr="002D59D2">
        <w:rPr>
          <w:lang w:bidi="he-IL"/>
        </w:rPr>
        <w:t>=</w:t>
      </w:r>
    </w:p>
    <w:p w:rsidR="00291DD5" w:rsidRPr="002D59D2" w:rsidRDefault="00291DD5" w:rsidP="005B61F9">
      <w:pPr>
        <w:pStyle w:val="ppCodeIndent"/>
        <w:rPr>
          <w:color w:val="000000"/>
          <w:lang w:bidi="he-IL"/>
        </w:rPr>
      </w:pPr>
      <w:r w:rsidRPr="002D59D2">
        <w:rPr>
          <w:color w:val="000000"/>
          <w:lang w:bidi="he-IL"/>
        </w:rPr>
        <w:tab/>
      </w:r>
      <w:r w:rsidRPr="002D59D2">
        <w:rPr>
          <w:lang w:bidi="he-IL"/>
        </w:rPr>
        <w:t>DependencyProperty</w:t>
      </w:r>
      <w:r w:rsidRPr="002D59D2">
        <w:rPr>
          <w:color w:val="000000"/>
          <w:lang w:bidi="he-IL"/>
        </w:rPr>
        <w:t>.Register(</w:t>
      </w:r>
      <w:r w:rsidRPr="002D59D2">
        <w:rPr>
          <w:color w:val="A31515"/>
          <w:lang w:bidi="he-IL"/>
        </w:rPr>
        <w:t>"ActivePlaylist"</w:t>
      </w:r>
      <w:r w:rsidRPr="002D59D2">
        <w:rPr>
          <w:color w:val="000000"/>
          <w:lang w:bidi="he-IL"/>
        </w:rPr>
        <w:t>,</w:t>
      </w:r>
      <w:r w:rsidR="005E42FD" w:rsidRPr="002D59D2">
        <w:rPr>
          <w:color w:val="000000"/>
          <w:lang w:bidi="he-IL"/>
        </w:rPr>
        <w:t xml:space="preserve"> </w:t>
      </w:r>
      <w:r w:rsidRPr="002D59D2">
        <w:rPr>
          <w:lang w:bidi="he-IL"/>
        </w:rPr>
        <w:t>typeof</w:t>
      </w:r>
      <w:r w:rsidRPr="002D59D2">
        <w:rPr>
          <w:color w:val="000000"/>
          <w:lang w:bidi="he-IL"/>
        </w:rPr>
        <w:t>(</w:t>
      </w:r>
      <w:r w:rsidRPr="002D59D2">
        <w:rPr>
          <w:rFonts w:cs="Consolas"/>
          <w:color w:val="2B91AF"/>
          <w:szCs w:val="20"/>
          <w:lang w:bidi="he-IL"/>
        </w:rPr>
        <w:t>Playlist</w:t>
      </w:r>
      <w:r w:rsidRPr="002D59D2">
        <w:rPr>
          <w:color w:val="000000"/>
          <w:lang w:bidi="he-IL"/>
        </w:rPr>
        <w:t>),</w:t>
      </w:r>
      <w:r w:rsidR="005E42FD" w:rsidRPr="002D59D2">
        <w:rPr>
          <w:color w:val="000000"/>
          <w:lang w:bidi="he-IL"/>
        </w:rPr>
        <w:t xml:space="preserve"> </w:t>
      </w:r>
      <w:r w:rsidRPr="002D59D2">
        <w:rPr>
          <w:lang w:bidi="he-IL"/>
        </w:rPr>
        <w:t>typeof</w:t>
      </w:r>
      <w:r w:rsidRPr="002D59D2">
        <w:rPr>
          <w:color w:val="000000"/>
          <w:lang w:bidi="he-IL"/>
        </w:rPr>
        <w:t>(</w:t>
      </w:r>
      <w:r w:rsidRPr="002D59D2">
        <w:rPr>
          <w:rFonts w:cs="Consolas"/>
          <w:color w:val="2B91AF"/>
          <w:szCs w:val="20"/>
          <w:lang w:bidi="he-IL"/>
        </w:rPr>
        <w:t>MainPage</w:t>
      </w:r>
      <w:r w:rsidRPr="002D59D2">
        <w:rPr>
          <w:color w:val="000000"/>
          <w:lang w:bidi="he-IL"/>
        </w:rPr>
        <w:t>),</w:t>
      </w:r>
      <w:r w:rsidR="005E42FD" w:rsidRPr="002D59D2">
        <w:rPr>
          <w:color w:val="000000"/>
          <w:lang w:bidi="he-IL"/>
        </w:rPr>
        <w:t xml:space="preserve"> </w:t>
      </w:r>
      <w:r w:rsidRPr="002D59D2">
        <w:rPr>
          <w:lang w:bidi="he-IL"/>
        </w:rPr>
        <w:t>new</w:t>
      </w:r>
      <w:r w:rsidR="005E42FD" w:rsidRPr="002D59D2">
        <w:rPr>
          <w:color w:val="000000"/>
          <w:lang w:bidi="he-IL"/>
        </w:rPr>
        <w:t xml:space="preserve"> </w:t>
      </w:r>
      <w:r w:rsidRPr="002D59D2">
        <w:rPr>
          <w:lang w:bidi="he-IL"/>
        </w:rPr>
        <w:t>PropertyMetadata</w:t>
      </w:r>
      <w:r w:rsidRPr="002D59D2">
        <w:rPr>
          <w:color w:val="000000"/>
          <w:lang w:bidi="he-IL"/>
        </w:rPr>
        <w:t>(</w:t>
      </w:r>
      <w:r w:rsidRPr="002D59D2">
        <w:rPr>
          <w:lang w:bidi="he-IL"/>
        </w:rPr>
        <w:t>null</w:t>
      </w:r>
      <w:r w:rsidRPr="002D59D2">
        <w:rPr>
          <w:color w:val="000000"/>
          <w:lang w:bidi="he-IL"/>
        </w:rPr>
        <w:t>));</w:t>
      </w:r>
    </w:p>
    <w:p w:rsidR="00291DD5" w:rsidRDefault="00291DD5" w:rsidP="005B61F9">
      <w:pPr>
        <w:pStyle w:val="ppCodeIndent"/>
        <w:rPr>
          <w:color w:val="000000"/>
          <w:lang w:bidi="he-IL"/>
        </w:rPr>
      </w:pPr>
      <w:r w:rsidRPr="005D43AF">
        <w:rPr>
          <w:color w:val="000000"/>
          <w:lang w:bidi="he-IL"/>
        </w:rPr>
        <w:tab/>
      </w:r>
      <w:r>
        <w:rPr>
          <w:color w:val="000000"/>
          <w:lang w:bidi="he-IL"/>
        </w:rPr>
        <w:t>...</w:t>
      </w:r>
    </w:p>
    <w:p w:rsidR="00291DD5" w:rsidRPr="005D43AF" w:rsidRDefault="00291DD5" w:rsidP="005B61F9">
      <w:pPr>
        <w:pStyle w:val="ppCodeIndent"/>
        <w:rPr>
          <w:color w:val="000000"/>
          <w:lang w:bidi="he-IL"/>
        </w:rPr>
      </w:pPr>
      <w:r>
        <w:rPr>
          <w:color w:val="000000"/>
          <w:lang w:bidi="he-IL"/>
        </w:rPr>
        <w:t>}</w:t>
      </w:r>
    </w:p>
    <w:p w:rsidR="00291DD5" w:rsidRDefault="00291DD5" w:rsidP="0097467B">
      <w:pPr>
        <w:pStyle w:val="ppBodyText"/>
      </w:pPr>
    </w:p>
    <w:p w:rsidR="00CE0009" w:rsidRPr="00EE79EE" w:rsidRDefault="00215FC3" w:rsidP="00215FC3">
      <w:pPr>
        <w:pStyle w:val="ppNumberList"/>
      </w:pPr>
      <w:r>
        <w:t>O</w:t>
      </w:r>
      <w:r w:rsidR="00EE79EE">
        <w:t xml:space="preserve">verride the </w:t>
      </w:r>
      <w:r w:rsidR="00EE79EE" w:rsidRPr="00EE79EE">
        <w:rPr>
          <w:b/>
          <w:bCs/>
        </w:rPr>
        <w:t>OnNavigatedTo</w:t>
      </w:r>
      <w:r w:rsidR="00EE79EE" w:rsidRPr="006D5664">
        <w:t xml:space="preserve"> </w:t>
      </w:r>
      <w:r w:rsidR="00EE79EE">
        <w:t xml:space="preserve">method </w:t>
      </w:r>
      <w:r>
        <w:t>on the page in order to deploy the playlist supplied as one of the application’s resources to isolated storage.</w:t>
      </w:r>
    </w:p>
    <w:p w:rsidR="0029148C" w:rsidRDefault="0029148C" w:rsidP="0029148C">
      <w:pPr>
        <w:pStyle w:val="ppCodeLanguageIndent"/>
        <w:rPr>
          <w:lang w:bidi="he-IL"/>
        </w:rPr>
      </w:pPr>
      <w:r>
        <w:rPr>
          <w:lang w:bidi="he-IL"/>
        </w:rPr>
        <w:t>C#</w:t>
      </w:r>
    </w:p>
    <w:p w:rsidR="0029148C" w:rsidRPr="0029148C" w:rsidRDefault="0029148C"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29148C" w:rsidRPr="0029148C" w:rsidRDefault="0029148C" w:rsidP="005B61F9">
      <w:pPr>
        <w:pStyle w:val="ppCodeIndent"/>
        <w:rPr>
          <w:color w:val="000000"/>
          <w:lang w:bidi="he-IL"/>
        </w:rPr>
      </w:pPr>
      <w:r w:rsidRPr="0029148C">
        <w:rPr>
          <w:color w:val="000000"/>
          <w:lang w:bidi="he-IL"/>
        </w:rPr>
        <w:t>{</w:t>
      </w:r>
    </w:p>
    <w:p w:rsidR="0029148C" w:rsidRDefault="0029148C" w:rsidP="005B61F9">
      <w:pPr>
        <w:pStyle w:val="ppCodeIndent"/>
        <w:rPr>
          <w:color w:val="000000"/>
          <w:lang w:bidi="he-IL"/>
        </w:rPr>
      </w:pPr>
      <w:r w:rsidRPr="0029148C">
        <w:rPr>
          <w:color w:val="000000"/>
          <w:lang w:bidi="he-IL"/>
        </w:rPr>
        <w:tab/>
      </w:r>
      <w:r>
        <w:rPr>
          <w:color w:val="000000"/>
          <w:lang w:bidi="he-IL"/>
        </w:rPr>
        <w:t>...</w:t>
      </w:r>
    </w:p>
    <w:p w:rsidR="00EB14E2" w:rsidRPr="002D59D2" w:rsidRDefault="00EB14E2" w:rsidP="005B61F9">
      <w:pPr>
        <w:pStyle w:val="ppCodeIndent"/>
        <w:rPr>
          <w:lang w:bidi="he-IL"/>
        </w:rPr>
      </w:pPr>
      <w:r w:rsidRPr="002D59D2">
        <w:rPr>
          <w:lang w:bidi="he-IL"/>
        </w:rPr>
        <w:tab/>
        <w:t>protected</w:t>
      </w:r>
      <w:r w:rsidR="005E42FD" w:rsidRPr="002D59D2">
        <w:rPr>
          <w:lang w:bidi="he-IL"/>
        </w:rPr>
        <w:t xml:space="preserve"> </w:t>
      </w:r>
      <w:r w:rsidRPr="002D59D2">
        <w:rPr>
          <w:lang w:bidi="he-IL"/>
        </w:rPr>
        <w:t>override</w:t>
      </w:r>
      <w:r w:rsidR="005E42FD" w:rsidRPr="002D59D2">
        <w:rPr>
          <w:lang w:bidi="he-IL"/>
        </w:rPr>
        <w:t xml:space="preserve"> </w:t>
      </w:r>
      <w:r w:rsidRPr="002D59D2">
        <w:rPr>
          <w:lang w:bidi="he-IL"/>
        </w:rPr>
        <w:t>void</w:t>
      </w:r>
      <w:r w:rsidR="005E42FD" w:rsidRPr="002D59D2">
        <w:rPr>
          <w:lang w:bidi="he-IL"/>
        </w:rPr>
        <w:t xml:space="preserve"> </w:t>
      </w:r>
      <w:r w:rsidRPr="002D59D2">
        <w:rPr>
          <w:lang w:bidi="he-IL"/>
        </w:rPr>
        <w:t>OnNavigatedTo(System.Windows.Navigation.</w:t>
      </w:r>
      <w:r w:rsidRPr="002D59D2">
        <w:rPr>
          <w:color w:val="2B91AF"/>
          <w:lang w:bidi="he-IL"/>
        </w:rPr>
        <w:t>NavigationEventArgs</w:t>
      </w:r>
      <w:r w:rsidR="005E42FD" w:rsidRPr="002D59D2">
        <w:rPr>
          <w:lang w:bidi="he-IL"/>
        </w:rPr>
        <w:t xml:space="preserve"> </w:t>
      </w:r>
      <w:r w:rsidRPr="002D59D2">
        <w:rPr>
          <w:lang w:bidi="he-IL"/>
        </w:rPr>
        <w:t>e)</w:t>
      </w:r>
    </w:p>
    <w:p w:rsidR="00EB14E2" w:rsidRPr="002D59D2" w:rsidRDefault="00EB14E2" w:rsidP="005B61F9">
      <w:pPr>
        <w:pStyle w:val="ppCodeIndent"/>
        <w:rPr>
          <w:lang w:bidi="he-IL"/>
        </w:rPr>
      </w:pP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color w:val="2B91AF"/>
          <w:lang w:bidi="he-IL"/>
        </w:rPr>
        <w:t>Stream</w:t>
      </w:r>
      <w:r w:rsidR="005E42FD" w:rsidRPr="002D59D2">
        <w:rPr>
          <w:lang w:bidi="he-IL"/>
        </w:rPr>
        <w:t xml:space="preserve"> </w:t>
      </w:r>
      <w:r w:rsidRPr="002D59D2">
        <w:rPr>
          <w:lang w:bidi="he-IL"/>
        </w:rPr>
        <w:t>playlistStream</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Application</w:t>
      </w:r>
      <w:r w:rsidRPr="002D59D2">
        <w:rPr>
          <w:lang w:bidi="he-IL"/>
        </w:rPr>
        <w:t>.GetResourceStream(new</w:t>
      </w:r>
      <w:r w:rsidR="005E42FD" w:rsidRPr="002D59D2">
        <w:rPr>
          <w:lang w:bidi="he-IL"/>
        </w:rPr>
        <w:t xml:space="preserve"> </w:t>
      </w:r>
      <w:r w:rsidRPr="002D59D2">
        <w:rPr>
          <w:color w:val="2B91AF"/>
          <w:lang w:bidi="he-IL"/>
        </w:rPr>
        <w:t>Uri</w:t>
      </w:r>
      <w:r w:rsidRPr="002D59D2">
        <w:rPr>
          <w:lang w:bidi="he-IL"/>
        </w:rPr>
        <w:t>(</w:t>
      </w:r>
      <w:r w:rsidRPr="002D59D2">
        <w:rPr>
          <w:color w:val="A31515"/>
          <w:lang w:bidi="he-IL"/>
        </w:rPr>
        <w:t>"Misc/Playlist.xml"</w:t>
      </w:r>
      <w:r w:rsidRPr="002D59D2">
        <w:rPr>
          <w:lang w:bidi="he-IL"/>
        </w:rPr>
        <w:t>,</w:t>
      </w:r>
      <w:r w:rsidR="005E42FD" w:rsidRPr="002D59D2">
        <w:rPr>
          <w:lang w:bidi="he-IL"/>
        </w:rPr>
        <w:t xml:space="preserve"> </w:t>
      </w:r>
      <w:r w:rsidRPr="002D59D2">
        <w:rPr>
          <w:color w:val="2B91AF"/>
          <w:lang w:bidi="he-IL"/>
        </w:rPr>
        <w:t>UriKind</w:t>
      </w:r>
      <w:r w:rsidRPr="002D59D2">
        <w:rPr>
          <w:lang w:bidi="he-IL"/>
        </w:rPr>
        <w:t>.Relative)).Stream;</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System.Xml.Serialization.</w:t>
      </w:r>
      <w:r w:rsidRPr="002D59D2">
        <w:rPr>
          <w:color w:val="2B91AF"/>
          <w:lang w:bidi="he-IL"/>
        </w:rPr>
        <w:t>XmlSerializer</w:t>
      </w:r>
      <w:r w:rsidR="005E42FD" w:rsidRPr="002D59D2">
        <w:rPr>
          <w:lang w:bidi="he-IL"/>
        </w:rPr>
        <w:t xml:space="preserve"> </w:t>
      </w:r>
      <w:r w:rsidRPr="002D59D2">
        <w:rPr>
          <w:lang w:bidi="he-IL"/>
        </w:rPr>
        <w:t>serializer</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new</w:t>
      </w:r>
      <w:r w:rsidR="005E42FD" w:rsidRPr="002D59D2">
        <w:rPr>
          <w:lang w:bidi="he-IL"/>
        </w:rPr>
        <w:t xml:space="preserve"> </w:t>
      </w:r>
      <w:r w:rsidRPr="002D59D2">
        <w:rPr>
          <w:lang w:bidi="he-IL"/>
        </w:rPr>
        <w:t>System.Xml.Serialization.</w:t>
      </w:r>
      <w:r w:rsidRPr="002D59D2">
        <w:rPr>
          <w:color w:val="2B91AF"/>
          <w:lang w:bidi="he-IL"/>
        </w:rPr>
        <w:t>XmlSerializer</w:t>
      </w:r>
      <w:r w:rsidRPr="002D59D2">
        <w:rPr>
          <w:lang w:bidi="he-IL"/>
        </w:rPr>
        <w:t>(typeof(</w:t>
      </w:r>
      <w:r w:rsidRPr="002D59D2">
        <w:rPr>
          <w:color w:val="2B91AF"/>
          <w:lang w:bidi="he-IL"/>
        </w:rPr>
        <w:t>Playlist</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t>ActivePlaylist</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w:t>
      </w:r>
      <w:r w:rsidRPr="002D59D2">
        <w:rPr>
          <w:color w:val="2B91AF"/>
          <w:lang w:bidi="he-IL"/>
        </w:rPr>
        <w:t>Playlist</w:t>
      </w:r>
      <w:r w:rsidRPr="002D59D2">
        <w:rPr>
          <w:lang w:bidi="he-IL"/>
        </w:rPr>
        <w:t>)serializer.Deserialize(playlistStream);</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using</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w:t>
      </w:r>
      <w:r w:rsidR="005E42FD" w:rsidRPr="002D59D2">
        <w:rPr>
          <w:lang w:bidi="he-IL"/>
        </w:rPr>
        <w:t xml:space="preserve"> </w:t>
      </w:r>
      <w:r w:rsidRPr="002D59D2">
        <w:rPr>
          <w:lang w:bidi="he-IL"/>
        </w:rPr>
        <w:t>isoStorage</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w:t>
      </w:r>
      <w:r w:rsidRPr="002D59D2">
        <w:rPr>
          <w:lang w:bidi="he-IL"/>
        </w:rPr>
        <w:t>.GetUserStoreForApplication()</w:t>
      </w:r>
      <w:r w:rsidR="005E42FD" w:rsidRPr="002D59D2">
        <w:rPr>
          <w:lang w:bidi="he-IL"/>
        </w:rPr>
        <w:t xml:space="preserve"> </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using</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IsolatedStorageFileStream</w:t>
      </w:r>
      <w:r w:rsidR="005E42FD" w:rsidRPr="002D59D2">
        <w:rPr>
          <w:lang w:bidi="he-IL"/>
        </w:rPr>
        <w:t xml:space="preserve"> </w:t>
      </w:r>
      <w:r w:rsidRPr="002D59D2">
        <w:rPr>
          <w:lang w:bidi="he-IL"/>
        </w:rPr>
        <w:t>file</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isoStorage.OpenFile(</w:t>
      </w:r>
      <w:r w:rsidRPr="002D59D2">
        <w:rPr>
          <w:color w:val="A31515"/>
          <w:lang w:bidi="he-IL"/>
        </w:rPr>
        <w:t>"playlist.xml"</w:t>
      </w:r>
      <w:r w:rsidRPr="002D59D2">
        <w:rPr>
          <w:lang w:bidi="he-IL"/>
        </w:rPr>
        <w:t>,</w:t>
      </w:r>
      <w:r w:rsidR="005E42FD" w:rsidRPr="002D59D2">
        <w:rPr>
          <w:lang w:bidi="he-IL"/>
        </w:rPr>
        <w:t xml:space="preserve"> </w:t>
      </w:r>
      <w:r w:rsidRPr="002D59D2">
        <w:rPr>
          <w:color w:val="2B91AF"/>
          <w:lang w:bidi="he-IL"/>
        </w:rPr>
        <w:t>FileMode</w:t>
      </w:r>
      <w:r w:rsidRPr="002D59D2">
        <w:rPr>
          <w:lang w:bidi="he-IL"/>
        </w:rPr>
        <w:t>.OpenOrCreate)</w:t>
      </w:r>
      <w:r w:rsidR="005E42FD" w:rsidRPr="002D59D2">
        <w:rPr>
          <w:lang w:bidi="he-IL"/>
        </w:rPr>
        <w:t xml:space="preserve"> </w:t>
      </w:r>
      <w:r w:rsidRPr="002D59D2">
        <w:rPr>
          <w:lang w:bidi="he-IL"/>
        </w:rPr>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r>
      <w:r w:rsidRPr="002D59D2">
        <w:rPr>
          <w:lang w:bidi="he-IL"/>
        </w:rPr>
        <w:tab/>
        <w:t>var</w:t>
      </w:r>
      <w:r w:rsidR="005E42FD" w:rsidRPr="002D59D2">
        <w:rPr>
          <w:lang w:bidi="he-IL"/>
        </w:rPr>
        <w:t xml:space="preserve"> </w:t>
      </w:r>
      <w:r w:rsidRPr="002D59D2">
        <w:rPr>
          <w:lang w:bidi="he-IL"/>
        </w:rPr>
        <w:t>writer</w:t>
      </w:r>
      <w:r w:rsidR="005E42FD" w:rsidRPr="002D59D2">
        <w:rPr>
          <w:lang w:bidi="he-IL"/>
        </w:rPr>
        <w:t xml:space="preserve"> </w:t>
      </w:r>
      <w:r w:rsidRPr="002D59D2">
        <w:rPr>
          <w:lang w:bidi="he-IL"/>
        </w:rPr>
        <w:t>=</w:t>
      </w:r>
      <w:r w:rsidR="005E42FD" w:rsidRPr="002D59D2">
        <w:rPr>
          <w:lang w:bidi="he-IL"/>
        </w:rPr>
        <w:t xml:space="preserve"> </w:t>
      </w:r>
      <w:r w:rsidRPr="002D59D2">
        <w:rPr>
          <w:lang w:bidi="he-IL"/>
        </w:rPr>
        <w:t>new</w:t>
      </w:r>
      <w:r w:rsidR="005E42FD" w:rsidRPr="002D59D2">
        <w:rPr>
          <w:lang w:bidi="he-IL"/>
        </w:rPr>
        <w:t xml:space="preserve"> </w:t>
      </w:r>
      <w:r w:rsidRPr="002D59D2">
        <w:rPr>
          <w:color w:val="2B91AF"/>
          <w:lang w:bidi="he-IL"/>
        </w:rPr>
        <w:t>StreamWriter</w:t>
      </w:r>
      <w:r w:rsidRPr="002D59D2">
        <w:rPr>
          <w:lang w:bidi="he-IL"/>
        </w:rPr>
        <w:t>(file);</w:t>
      </w:r>
    </w:p>
    <w:p w:rsidR="00EB14E2" w:rsidRPr="002D59D2" w:rsidRDefault="005E42FD" w:rsidP="005B61F9">
      <w:pPr>
        <w:pStyle w:val="ppCodeIndent"/>
        <w:rPr>
          <w:lang w:bidi="he-IL"/>
        </w:rPr>
      </w:pPr>
      <w:r w:rsidRPr="002D59D2">
        <w:rPr>
          <w:lang w:bidi="he-IL"/>
        </w:rPr>
        <w:lastRenderedPageBreak/>
        <w:t xml:space="preserve"> </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r>
      <w:r w:rsidRPr="002D59D2">
        <w:rPr>
          <w:lang w:bidi="he-IL"/>
        </w:rPr>
        <w:tab/>
        <w:t>serializer.Serialize(writer,</w:t>
      </w:r>
      <w:r w:rsidR="005E42FD" w:rsidRPr="002D59D2">
        <w:rPr>
          <w:lang w:bidi="he-IL"/>
        </w:rPr>
        <w:t xml:space="preserve"> </w:t>
      </w:r>
      <w:r w:rsidRPr="002D59D2">
        <w:rPr>
          <w:lang w:bidi="he-IL"/>
        </w:rPr>
        <w:t>ActivePlaylist);</w:t>
      </w:r>
    </w:p>
    <w:p w:rsidR="00EB14E2" w:rsidRPr="002D59D2" w:rsidRDefault="00EB14E2" w:rsidP="005B61F9">
      <w:pPr>
        <w:pStyle w:val="ppCodeIndent"/>
        <w:rPr>
          <w:lang w:bidi="he-IL"/>
        </w:rPr>
      </w:pPr>
      <w:r w:rsidRPr="002D59D2">
        <w:rPr>
          <w:lang w:bidi="he-IL"/>
        </w:rPr>
        <w:tab/>
      </w:r>
      <w:r w:rsidRPr="002D59D2">
        <w:rPr>
          <w:lang w:bidi="he-IL"/>
        </w:rPr>
        <w:tab/>
      </w:r>
      <w:r w:rsidRPr="002D59D2">
        <w:rPr>
          <w:lang w:bidi="he-IL"/>
        </w:rPr>
        <w:tab/>
        <w:t>}</w:t>
      </w:r>
    </w:p>
    <w:p w:rsidR="00EB14E2" w:rsidRPr="002D59D2" w:rsidRDefault="00EB14E2" w:rsidP="005B61F9">
      <w:pPr>
        <w:pStyle w:val="ppCodeIndent"/>
        <w:rPr>
          <w:lang w:bidi="he-IL"/>
        </w:rPr>
      </w:pPr>
      <w:r w:rsidRPr="002D59D2">
        <w:rPr>
          <w:lang w:bidi="he-IL"/>
        </w:rPr>
        <w:tab/>
      </w:r>
      <w:r w:rsidRPr="002D59D2">
        <w:rPr>
          <w:lang w:bidi="he-IL"/>
        </w:rPr>
        <w:tab/>
        <w:t>}</w:t>
      </w:r>
    </w:p>
    <w:p w:rsidR="00EB14E2" w:rsidRPr="002D59D2" w:rsidRDefault="005E42FD" w:rsidP="005B61F9">
      <w:pPr>
        <w:pStyle w:val="ppCodeIndent"/>
        <w:rPr>
          <w:lang w:bidi="he-IL"/>
        </w:rPr>
      </w:pPr>
      <w:r w:rsidRPr="002D59D2">
        <w:rPr>
          <w:lang w:bidi="he-IL"/>
        </w:rPr>
        <w:t xml:space="preserve"> </w:t>
      </w:r>
    </w:p>
    <w:p w:rsidR="00EB14E2" w:rsidRPr="002D59D2" w:rsidRDefault="00EB14E2" w:rsidP="005B61F9">
      <w:pPr>
        <w:pStyle w:val="ppCodeIndent"/>
        <w:rPr>
          <w:lang w:bidi="he-IL"/>
        </w:rPr>
      </w:pPr>
      <w:r w:rsidRPr="002D59D2">
        <w:rPr>
          <w:lang w:bidi="he-IL"/>
        </w:rPr>
        <w:tab/>
      </w:r>
      <w:r w:rsidRPr="002D59D2">
        <w:rPr>
          <w:lang w:bidi="he-IL"/>
        </w:rPr>
        <w:tab/>
        <w:t>base.OnNavigatedTo(e);</w:t>
      </w:r>
    </w:p>
    <w:p w:rsidR="00EB14E2" w:rsidRPr="002D59D2" w:rsidRDefault="00EB14E2" w:rsidP="005B61F9">
      <w:pPr>
        <w:pStyle w:val="ppCodeIndent"/>
        <w:rPr>
          <w:lang w:bidi="he-IL"/>
        </w:rPr>
      </w:pPr>
      <w:r w:rsidRPr="002D59D2">
        <w:rPr>
          <w:lang w:bidi="he-IL"/>
        </w:rPr>
        <w:tab/>
        <w:t>}</w:t>
      </w:r>
    </w:p>
    <w:p w:rsidR="0029148C" w:rsidRPr="0029148C" w:rsidRDefault="0029148C" w:rsidP="005B61F9">
      <w:pPr>
        <w:pStyle w:val="ppCodeIndent"/>
        <w:rPr>
          <w:color w:val="000000"/>
          <w:lang w:bidi="he-IL"/>
        </w:rPr>
      </w:pPr>
      <w:r w:rsidRPr="0029148C">
        <w:rPr>
          <w:color w:val="000000"/>
          <w:lang w:bidi="he-IL"/>
        </w:rPr>
        <w:tab/>
        <w:t>...</w:t>
      </w:r>
    </w:p>
    <w:p w:rsidR="00416446" w:rsidRPr="002F081B" w:rsidRDefault="0029148C" w:rsidP="005B61F9">
      <w:pPr>
        <w:pStyle w:val="ppCodeIndent"/>
        <w:rPr>
          <w:color w:val="000000"/>
          <w:lang w:bidi="he-IL"/>
        </w:rPr>
      </w:pPr>
      <w:r w:rsidRPr="0029148C">
        <w:rPr>
          <w:color w:val="000000"/>
          <w:lang w:bidi="he-IL"/>
        </w:rPr>
        <w:t>}</w:t>
      </w:r>
    </w:p>
    <w:p w:rsidR="002F081B" w:rsidRDefault="002F081B" w:rsidP="0097467B">
      <w:pPr>
        <w:pStyle w:val="ppBodyText"/>
      </w:pPr>
    </w:p>
    <w:p w:rsidR="00C57B05" w:rsidRDefault="00C57B05" w:rsidP="0064030F">
      <w:pPr>
        <w:pStyle w:val="ppNumberList"/>
      </w:pPr>
      <w:r w:rsidRPr="00A3226C">
        <w:t xml:space="preserve">In </w:t>
      </w:r>
      <w:r w:rsidRPr="00AC0CA1">
        <w:t>the</w:t>
      </w:r>
      <w:r w:rsidRPr="00A3226C">
        <w:t xml:space="preserve"> </w:t>
      </w:r>
      <w:r w:rsidR="00215FC3">
        <w:t xml:space="preserve">page’s </w:t>
      </w:r>
      <w:r w:rsidRPr="00A3226C">
        <w:t xml:space="preserve">constructor, add the following </w:t>
      </w:r>
      <w:r>
        <w:t xml:space="preserve">highlighted </w:t>
      </w:r>
      <w:r w:rsidRPr="00A3226C">
        <w:t xml:space="preserve">code snippet to subscribe to the </w:t>
      </w:r>
      <w:r w:rsidRPr="00C57B05">
        <w:rPr>
          <w:b/>
          <w:bCs/>
        </w:rPr>
        <w:t>PlayStateChanged</w:t>
      </w:r>
      <w:r w:rsidRPr="00A3226C">
        <w:t xml:space="preserve"> event</w:t>
      </w:r>
      <w:r>
        <w:t>:</w:t>
      </w:r>
    </w:p>
    <w:p w:rsidR="00236D40" w:rsidRDefault="00236D40" w:rsidP="00236D40">
      <w:pPr>
        <w:pStyle w:val="ppCodeLanguageIndent"/>
        <w:rPr>
          <w:lang w:bidi="he-IL"/>
        </w:rPr>
      </w:pPr>
      <w:r>
        <w:rPr>
          <w:lang w:bidi="he-IL"/>
        </w:rPr>
        <w:t>C#</w:t>
      </w:r>
    </w:p>
    <w:p w:rsidR="00236D40" w:rsidRPr="0029148C" w:rsidRDefault="00236D40"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236D40" w:rsidRDefault="00236D40" w:rsidP="005B61F9">
      <w:pPr>
        <w:pStyle w:val="ppCodeIndent"/>
        <w:rPr>
          <w:color w:val="000000"/>
          <w:lang w:bidi="he-IL"/>
        </w:rPr>
      </w:pPr>
      <w:r w:rsidRPr="0029148C">
        <w:rPr>
          <w:color w:val="000000"/>
          <w:lang w:bidi="he-IL"/>
        </w:rPr>
        <w:t>{</w:t>
      </w:r>
    </w:p>
    <w:p w:rsidR="00236D40" w:rsidRDefault="00236D40" w:rsidP="005B61F9">
      <w:pPr>
        <w:pStyle w:val="ppCodeIndent"/>
        <w:rPr>
          <w:lang w:bidi="he-IL"/>
        </w:rPr>
      </w:pPr>
      <w:r w:rsidRPr="0029148C">
        <w:rPr>
          <w:lang w:bidi="he-IL"/>
        </w:rPr>
        <w:tab/>
        <w:t>...</w:t>
      </w:r>
    </w:p>
    <w:p w:rsidR="00236D40" w:rsidRPr="00236D40" w:rsidRDefault="00236D40" w:rsidP="005B61F9">
      <w:pPr>
        <w:pStyle w:val="ppCodeIndent"/>
        <w:rPr>
          <w:rFonts w:cs="Consolas"/>
          <w:szCs w:val="20"/>
          <w:lang w:bidi="he-IL"/>
        </w:rPr>
      </w:pPr>
      <w:r w:rsidRPr="00236D40">
        <w:rPr>
          <w:rFonts w:cs="Consolas"/>
          <w:szCs w:val="20"/>
          <w:lang w:bidi="he-IL"/>
        </w:rPr>
        <w:tab/>
        <w:t>public</w:t>
      </w:r>
      <w:r w:rsidR="005E42FD">
        <w:rPr>
          <w:rFonts w:cs="Consolas"/>
          <w:szCs w:val="20"/>
          <w:lang w:bidi="he-IL"/>
        </w:rPr>
        <w:t xml:space="preserve"> </w:t>
      </w:r>
      <w:r w:rsidRPr="00236D40">
        <w:rPr>
          <w:rFonts w:cs="Consolas"/>
          <w:szCs w:val="20"/>
          <w:lang w:bidi="he-IL"/>
        </w:rPr>
        <w:t>MainPage()</w:t>
      </w:r>
    </w:p>
    <w:p w:rsidR="00236D40" w:rsidRPr="00236D40" w:rsidRDefault="00236D40" w:rsidP="005B61F9">
      <w:pPr>
        <w:pStyle w:val="ppCodeIndent"/>
        <w:rPr>
          <w:rFonts w:cs="Consolas"/>
          <w:szCs w:val="20"/>
          <w:lang w:bidi="he-IL"/>
        </w:rPr>
      </w:pPr>
      <w:r w:rsidRPr="00236D40">
        <w:rPr>
          <w:rFonts w:cs="Consolas"/>
          <w:szCs w:val="20"/>
          <w:lang w:bidi="he-IL"/>
        </w:rPr>
        <w:tab/>
        <w:t>{</w:t>
      </w:r>
    </w:p>
    <w:p w:rsidR="00236D40" w:rsidRPr="00236D40" w:rsidRDefault="00236D40" w:rsidP="005B61F9">
      <w:pPr>
        <w:pStyle w:val="ppCodeIndent"/>
        <w:rPr>
          <w:rFonts w:cs="Consolas"/>
          <w:szCs w:val="20"/>
          <w:lang w:bidi="he-IL"/>
        </w:rPr>
      </w:pPr>
      <w:r w:rsidRPr="00236D40">
        <w:rPr>
          <w:rFonts w:cs="Consolas"/>
          <w:szCs w:val="20"/>
          <w:lang w:bidi="he-IL"/>
        </w:rPr>
        <w:tab/>
      </w:r>
      <w:r w:rsidRPr="00236D40">
        <w:rPr>
          <w:rFonts w:cs="Consolas"/>
          <w:szCs w:val="20"/>
          <w:lang w:bidi="he-IL"/>
        </w:rPr>
        <w:tab/>
        <w:t>InitializeComponent();</w:t>
      </w:r>
    </w:p>
    <w:p w:rsidR="00236D40" w:rsidRPr="00E91094" w:rsidRDefault="005E42FD" w:rsidP="005B61F9">
      <w:pPr>
        <w:pStyle w:val="ppCodeIndent"/>
        <w:rPr>
          <w:rFonts w:cs="Consolas"/>
          <w:b/>
          <w:bCs/>
          <w:szCs w:val="20"/>
          <w:lang w:bidi="he-IL"/>
        </w:rPr>
      </w:pPr>
      <w:r>
        <w:rPr>
          <w:rFonts w:cs="Consolas"/>
          <w:szCs w:val="20"/>
          <w:lang w:bidi="he-IL"/>
        </w:rPr>
        <w:t xml:space="preserve"> </w:t>
      </w:r>
    </w:p>
    <w:p w:rsidR="00236D40" w:rsidRPr="002D59D2" w:rsidRDefault="00236D40" w:rsidP="005B61F9">
      <w:pPr>
        <w:pStyle w:val="ppCodeIndent"/>
        <w:rPr>
          <w:rFonts w:cs="Consolas"/>
          <w:szCs w:val="20"/>
          <w:lang w:bidi="he-IL"/>
        </w:rPr>
      </w:pPr>
      <w:r w:rsidRPr="002D59D2">
        <w:rPr>
          <w:rFonts w:cs="Consolas"/>
          <w:szCs w:val="20"/>
          <w:lang w:bidi="he-IL"/>
        </w:rPr>
        <w:tab/>
      </w:r>
      <w:r w:rsidRPr="002D59D2">
        <w:rPr>
          <w:rFonts w:cs="Consolas"/>
          <w:szCs w:val="20"/>
          <w:lang w:bidi="he-IL"/>
        </w:rPr>
        <w:tab/>
      </w:r>
      <w:r w:rsidRPr="002D59D2">
        <w:rPr>
          <w:rFonts w:cs="Consolas"/>
          <w:color w:val="2B91AF"/>
          <w:szCs w:val="20"/>
          <w:lang w:bidi="he-IL"/>
        </w:rPr>
        <w:t>BackgroundAudioPlayer</w:t>
      </w:r>
      <w:r w:rsidRPr="002D59D2">
        <w:rPr>
          <w:rFonts w:cs="Consolas"/>
          <w:szCs w:val="20"/>
          <w:lang w:bidi="he-IL"/>
        </w:rPr>
        <w:t>.Instance.PlayStateChanged</w:t>
      </w:r>
      <w:r w:rsidR="005E42FD" w:rsidRPr="002D59D2">
        <w:rPr>
          <w:rFonts w:cs="Consolas"/>
          <w:szCs w:val="20"/>
          <w:lang w:bidi="he-IL"/>
        </w:rPr>
        <w:t xml:space="preserve"> </w:t>
      </w:r>
      <w:r w:rsidRPr="002D59D2">
        <w:rPr>
          <w:rFonts w:cs="Consolas"/>
          <w:szCs w:val="20"/>
          <w:lang w:bidi="he-IL"/>
        </w:rPr>
        <w:t>+=</w:t>
      </w:r>
      <w:r w:rsidR="005E42FD" w:rsidRPr="002D59D2">
        <w:rPr>
          <w:rFonts w:cs="Consolas"/>
          <w:szCs w:val="20"/>
          <w:lang w:bidi="he-IL"/>
        </w:rPr>
        <w:t xml:space="preserve"> </w:t>
      </w:r>
      <w:r w:rsidRPr="002D59D2">
        <w:rPr>
          <w:rFonts w:cs="Consolas"/>
          <w:szCs w:val="20"/>
          <w:lang w:bidi="he-IL"/>
        </w:rPr>
        <w:t>new</w:t>
      </w:r>
      <w:r w:rsidR="005E42FD" w:rsidRPr="002D59D2">
        <w:rPr>
          <w:rFonts w:cs="Consolas"/>
          <w:szCs w:val="20"/>
          <w:lang w:bidi="he-IL"/>
        </w:rPr>
        <w:t xml:space="preserve"> </w:t>
      </w:r>
      <w:r w:rsidRPr="002D59D2">
        <w:rPr>
          <w:rFonts w:cs="Consolas"/>
          <w:color w:val="2B91AF"/>
          <w:szCs w:val="20"/>
          <w:lang w:bidi="he-IL"/>
        </w:rPr>
        <w:t>EventHandler</w:t>
      </w:r>
      <w:r w:rsidRPr="002D59D2">
        <w:rPr>
          <w:rFonts w:cs="Consolas"/>
          <w:szCs w:val="20"/>
          <w:lang w:bidi="he-IL"/>
        </w:rPr>
        <w:t>(Instance_PlayStateChanged);</w:t>
      </w:r>
    </w:p>
    <w:p w:rsidR="00236D40" w:rsidRPr="00236D40" w:rsidRDefault="00236D40" w:rsidP="005B61F9">
      <w:pPr>
        <w:pStyle w:val="ppCodeIndent"/>
        <w:rPr>
          <w:rFonts w:cs="Consolas"/>
          <w:szCs w:val="20"/>
          <w:lang w:bidi="he-IL"/>
        </w:rPr>
      </w:pPr>
      <w:r w:rsidRPr="00236D40">
        <w:rPr>
          <w:rFonts w:cs="Consolas"/>
          <w:szCs w:val="20"/>
          <w:lang w:bidi="he-IL"/>
        </w:rPr>
        <w:tab/>
        <w:t>}</w:t>
      </w:r>
    </w:p>
    <w:p w:rsidR="00CE0009" w:rsidRDefault="00CE0009" w:rsidP="005B61F9">
      <w:pPr>
        <w:pStyle w:val="ppCodeIndent"/>
        <w:rPr>
          <w:lang w:bidi="he-IL"/>
        </w:rPr>
      </w:pPr>
      <w:r w:rsidRPr="0029148C">
        <w:rPr>
          <w:lang w:bidi="he-IL"/>
        </w:rPr>
        <w:tab/>
        <w:t>...</w:t>
      </w:r>
    </w:p>
    <w:p w:rsidR="00236D40" w:rsidRPr="0029148C" w:rsidRDefault="00236D40" w:rsidP="005B61F9">
      <w:pPr>
        <w:pStyle w:val="ppCodeIndent"/>
        <w:rPr>
          <w:color w:val="000000"/>
          <w:lang w:bidi="he-IL"/>
        </w:rPr>
      </w:pPr>
      <w:r>
        <w:rPr>
          <w:color w:val="000000"/>
          <w:lang w:bidi="he-IL"/>
        </w:rPr>
        <w:t>}</w:t>
      </w:r>
    </w:p>
    <w:p w:rsidR="00236D40" w:rsidRDefault="00236D40" w:rsidP="0097467B">
      <w:pPr>
        <w:pStyle w:val="ppBodyText"/>
      </w:pPr>
    </w:p>
    <w:p w:rsidR="0064030F" w:rsidRDefault="0064030F" w:rsidP="00215FC3">
      <w:pPr>
        <w:pStyle w:val="ppNumberList"/>
      </w:pPr>
      <w:r>
        <w:t>Add the event handler function</w:t>
      </w:r>
      <w:r w:rsidR="00215FC3">
        <w:t xml:space="preserve"> specified in the previous step</w:t>
      </w:r>
      <w:r w:rsidR="003C4B8E">
        <w:t xml:space="preserve"> along with some additional methods. This will update the track number of the currently playing track whenever the background audio player, which we use to play back tracks, changes its playback state</w:t>
      </w:r>
      <w:r>
        <w:t>:</w:t>
      </w:r>
    </w:p>
    <w:p w:rsidR="00AC238D" w:rsidRDefault="00AC238D" w:rsidP="00AC238D">
      <w:pPr>
        <w:pStyle w:val="ppCodeLanguageIndent"/>
        <w:rPr>
          <w:lang w:bidi="he-IL"/>
        </w:rPr>
      </w:pPr>
      <w:r>
        <w:rPr>
          <w:lang w:bidi="he-IL"/>
        </w:rPr>
        <w:t>C#</w:t>
      </w:r>
    </w:p>
    <w:p w:rsidR="00AC238D" w:rsidRPr="0029148C" w:rsidRDefault="00AC238D"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AC238D" w:rsidRDefault="00AC238D" w:rsidP="005B61F9">
      <w:pPr>
        <w:pStyle w:val="ppCodeIndent"/>
        <w:rPr>
          <w:color w:val="000000"/>
          <w:lang w:bidi="he-IL"/>
        </w:rPr>
      </w:pPr>
      <w:r w:rsidRPr="0029148C">
        <w:rPr>
          <w:color w:val="000000"/>
          <w:lang w:bidi="he-IL"/>
        </w:rPr>
        <w:t>{</w:t>
      </w:r>
    </w:p>
    <w:p w:rsidR="00AC238D" w:rsidRDefault="00AC238D" w:rsidP="005B61F9">
      <w:pPr>
        <w:pStyle w:val="ppCodeIndent"/>
        <w:rPr>
          <w:lang w:bidi="he-IL"/>
        </w:rPr>
      </w:pPr>
      <w:r w:rsidRPr="0029148C">
        <w:rPr>
          <w:lang w:bidi="he-IL"/>
        </w:rPr>
        <w:tab/>
        <w:t>...</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005E42FD" w:rsidRPr="002D59D2">
        <w:rPr>
          <w:rFonts w:cs="Consolas"/>
          <w:color w:val="000000"/>
          <w:szCs w:val="20"/>
          <w:lang w:bidi="he-IL"/>
        </w:rPr>
        <w:t xml:space="preserve"> </w:t>
      </w:r>
      <w:r w:rsidRPr="002D59D2">
        <w:rPr>
          <w:rFonts w:cs="Consolas"/>
          <w:szCs w:val="20"/>
          <w:lang w:bidi="he-IL"/>
        </w:rPr>
        <w:t>void</w:t>
      </w:r>
      <w:r w:rsidR="005E42FD" w:rsidRPr="002D59D2">
        <w:rPr>
          <w:rFonts w:cs="Consolas"/>
          <w:color w:val="000000"/>
          <w:szCs w:val="20"/>
          <w:lang w:bidi="he-IL"/>
        </w:rPr>
        <w:t xml:space="preserve"> </w:t>
      </w:r>
      <w:r w:rsidRPr="002D59D2">
        <w:rPr>
          <w:rFonts w:cs="Consolas"/>
          <w:color w:val="000000"/>
          <w:szCs w:val="20"/>
          <w:lang w:bidi="he-IL"/>
        </w:rPr>
        <w:t>Instance_PlayStateChanged(</w:t>
      </w:r>
      <w:r w:rsidRPr="002D59D2">
        <w:rPr>
          <w:rFonts w:cs="Consolas"/>
          <w:szCs w:val="20"/>
          <w:lang w:bidi="he-IL"/>
        </w:rPr>
        <w:t>object</w:t>
      </w:r>
      <w:r w:rsidR="005E42FD" w:rsidRPr="002D59D2">
        <w:rPr>
          <w:rFonts w:cs="Consolas"/>
          <w:color w:val="000000"/>
          <w:szCs w:val="20"/>
          <w:lang w:bidi="he-IL"/>
        </w:rPr>
        <w:t xml:space="preserve"> </w:t>
      </w:r>
      <w:r w:rsidRPr="002D59D2">
        <w:rPr>
          <w:rFonts w:cs="Consolas"/>
          <w:color w:val="000000"/>
          <w:szCs w:val="20"/>
          <w:lang w:bidi="he-IL"/>
        </w:rPr>
        <w:t>sender,</w:t>
      </w:r>
      <w:r w:rsidR="005E42FD" w:rsidRPr="002D59D2">
        <w:rPr>
          <w:rFonts w:cs="Consolas"/>
          <w:color w:val="000000"/>
          <w:szCs w:val="20"/>
          <w:lang w:bidi="he-IL"/>
        </w:rPr>
        <w:t xml:space="preserve"> </w:t>
      </w:r>
      <w:r w:rsidRPr="002D59D2">
        <w:rPr>
          <w:rFonts w:cs="Consolas"/>
          <w:color w:val="2B91AF"/>
          <w:szCs w:val="20"/>
          <w:lang w:bidi="he-IL"/>
        </w:rPr>
        <w:t>EventArgs</w:t>
      </w:r>
      <w:r w:rsidR="005E42FD" w:rsidRPr="002D59D2">
        <w:rPr>
          <w:rFonts w:cs="Consolas"/>
          <w:color w:val="000000"/>
          <w:szCs w:val="20"/>
          <w:lang w:bidi="he-IL"/>
        </w:rPr>
        <w:t xml:space="preserve"> </w:t>
      </w:r>
      <w:r w:rsidRPr="002D59D2">
        <w:rPr>
          <w:rFonts w:cs="Consolas"/>
          <w:color w:val="000000"/>
          <w:szCs w:val="20"/>
          <w:lang w:bidi="he-IL"/>
        </w:rPr>
        <w:t>e)</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t>{</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UpdateSelection();</w:t>
      </w:r>
    </w:p>
    <w:p w:rsidR="00AC238D" w:rsidRPr="002D59D2" w:rsidRDefault="00AC238D"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Pr="002D59D2">
        <w:rPr>
          <w:rFonts w:cs="Consolas"/>
          <w:color w:val="000000"/>
          <w:szCs w:val="20"/>
          <w:lang w:bidi="he-IL"/>
        </w:rPr>
        <w:t xml:space="preserve"> </w:t>
      </w:r>
      <w:r w:rsidRPr="002D59D2">
        <w:rPr>
          <w:rFonts w:cs="Consolas"/>
          <w:szCs w:val="20"/>
          <w:lang w:bidi="he-IL"/>
        </w:rPr>
        <w:t>void</w:t>
      </w:r>
      <w:r w:rsidRPr="002D59D2">
        <w:rPr>
          <w:rFonts w:cs="Consolas"/>
          <w:color w:val="000000"/>
          <w:szCs w:val="20"/>
          <w:lang w:bidi="he-IL"/>
        </w:rPr>
        <w:t xml:space="preserve"> UpdateSelection()</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int</w:t>
      </w:r>
      <w:r w:rsidRPr="002D59D2">
        <w:rPr>
          <w:rFonts w:cs="Consolas"/>
          <w:color w:val="000000"/>
          <w:szCs w:val="20"/>
          <w:lang w:bidi="he-IL"/>
        </w:rPr>
        <w:t xml:space="preserve"> activeTrackNumber = GetActiveTrackIndex();</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activeTrackNumber != -1 )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lstTracks.SelectedIndex = activeTrackNumber;</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szCs w:val="20"/>
          <w:lang w:bidi="he-IL"/>
        </w:rPr>
        <w:t>private</w:t>
      </w:r>
      <w:r w:rsidRPr="002D59D2">
        <w:rPr>
          <w:rFonts w:cs="Consolas"/>
          <w:color w:val="000000"/>
          <w:szCs w:val="20"/>
          <w:lang w:bidi="he-IL"/>
        </w:rPr>
        <w:t xml:space="preserve"> </w:t>
      </w:r>
      <w:r w:rsidRPr="002D59D2">
        <w:rPr>
          <w:rFonts w:cs="Consolas"/>
          <w:szCs w:val="20"/>
          <w:lang w:bidi="he-IL"/>
        </w:rPr>
        <w:t>int</w:t>
      </w:r>
      <w:r w:rsidRPr="002D59D2">
        <w:rPr>
          <w:rFonts w:cs="Consolas"/>
          <w:color w:val="000000"/>
          <w:szCs w:val="20"/>
          <w:lang w:bidi="he-IL"/>
        </w:rPr>
        <w:t xml:space="preserve"> GetActiveTrackIndex()</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int</w:t>
      </w:r>
      <w:r w:rsidRPr="002D59D2">
        <w:rPr>
          <w:rFonts w:cs="Consolas"/>
          <w:color w:val="000000"/>
          <w:szCs w:val="20"/>
          <w:lang w:bidi="he-IL"/>
        </w:rPr>
        <w:t xml:space="preserve"> track = -1;</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w:t>
      </w:r>
      <w:r w:rsidRPr="002D59D2">
        <w:rPr>
          <w:rFonts w:cs="Consolas"/>
          <w:szCs w:val="20"/>
          <w:lang w:bidi="he-IL"/>
        </w:rPr>
        <w:t>null</w:t>
      </w:r>
      <w:r w:rsidRPr="002D59D2">
        <w:rPr>
          <w:rFonts w:cs="Consolas"/>
          <w:color w:val="000000"/>
          <w:szCs w:val="20"/>
          <w:lang w:bidi="he-IL"/>
        </w:rPr>
        <w:t xml:space="preserve"> != </w:t>
      </w:r>
      <w:r w:rsidRPr="002D59D2">
        <w:rPr>
          <w:rFonts w:cs="Consolas"/>
          <w:color w:val="2B91AF"/>
          <w:szCs w:val="20"/>
          <w:lang w:bidi="he-IL"/>
        </w:rPr>
        <w:t>BackgroundAudioPlayer</w:t>
      </w:r>
      <w:r w:rsidRPr="002D59D2">
        <w:rPr>
          <w:rFonts w:cs="Consolas"/>
          <w:color w:val="000000"/>
          <w:szCs w:val="20"/>
          <w:lang w:bidi="he-IL"/>
        </w:rPr>
        <w:t>.Instance.Track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track = </w:t>
      </w:r>
      <w:r w:rsidRPr="002D59D2">
        <w:rPr>
          <w:rFonts w:cs="Consolas"/>
          <w:szCs w:val="20"/>
          <w:lang w:bidi="he-IL"/>
        </w:rPr>
        <w:t>int</w:t>
      </w:r>
      <w:r w:rsidRPr="002D59D2">
        <w:rPr>
          <w:rFonts w:cs="Consolas"/>
          <w:color w:val="000000"/>
          <w:szCs w:val="20"/>
          <w:lang w:bidi="he-IL"/>
        </w:rPr>
        <w:t>.Parse(</w:t>
      </w:r>
      <w:r w:rsidRPr="002D59D2">
        <w:rPr>
          <w:rFonts w:cs="Consolas"/>
          <w:color w:val="2B91AF"/>
          <w:szCs w:val="20"/>
          <w:lang w:bidi="he-IL"/>
        </w:rPr>
        <w:t>BackgroundAudioPlayer</w:t>
      </w:r>
      <w:r w:rsidRPr="002D59D2">
        <w:rPr>
          <w:rFonts w:cs="Consolas"/>
          <w:color w:val="000000"/>
          <w:szCs w:val="20"/>
          <w:lang w:bidi="he-IL"/>
        </w:rPr>
        <w:t>.Instance.Track.Tag);</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 xml:space="preserve"> </w:t>
      </w:r>
    </w:p>
    <w:p w:rsidR="008D5E62" w:rsidRPr="002D59D2" w:rsidRDefault="008D5E62"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return</w:t>
      </w:r>
      <w:r w:rsidRPr="002D59D2">
        <w:rPr>
          <w:rFonts w:cs="Consolas"/>
          <w:color w:val="000000"/>
          <w:szCs w:val="20"/>
          <w:lang w:bidi="he-IL"/>
        </w:rPr>
        <w:t xml:space="preserve"> track;</w:t>
      </w:r>
    </w:p>
    <w:p w:rsidR="008D5E62" w:rsidRPr="00E91094" w:rsidRDefault="008D5E62" w:rsidP="005B61F9">
      <w:pPr>
        <w:pStyle w:val="ppCodeIndent"/>
        <w:rPr>
          <w:rFonts w:cs="Consolas"/>
          <w:b/>
          <w:bCs/>
          <w:color w:val="000000"/>
          <w:szCs w:val="20"/>
          <w:highlight w:val="yellow"/>
          <w:lang w:bidi="he-IL"/>
        </w:rPr>
      </w:pPr>
      <w:r w:rsidRPr="002D59D2">
        <w:rPr>
          <w:rFonts w:cs="Consolas"/>
          <w:color w:val="000000"/>
          <w:szCs w:val="20"/>
          <w:lang w:bidi="he-IL"/>
        </w:rPr>
        <w:tab/>
        <w:t>}</w:t>
      </w:r>
    </w:p>
    <w:p w:rsidR="00AC238D" w:rsidRDefault="00AC238D" w:rsidP="005B61F9">
      <w:pPr>
        <w:pStyle w:val="ppCodeIndent"/>
        <w:rPr>
          <w:lang w:bidi="he-IL"/>
        </w:rPr>
      </w:pPr>
      <w:r w:rsidRPr="0029148C">
        <w:rPr>
          <w:lang w:bidi="he-IL"/>
        </w:rPr>
        <w:tab/>
        <w:t>...</w:t>
      </w:r>
    </w:p>
    <w:p w:rsidR="00AC238D" w:rsidRPr="00AC238D" w:rsidRDefault="00AC238D" w:rsidP="005B61F9">
      <w:pPr>
        <w:pStyle w:val="ppCodeIndent"/>
        <w:rPr>
          <w:rFonts w:cs="Consolas"/>
          <w:color w:val="000000"/>
          <w:lang w:bidi="he-IL"/>
        </w:rPr>
      </w:pPr>
      <w:r w:rsidRPr="00AC238D">
        <w:rPr>
          <w:rFonts w:cs="Consolas"/>
          <w:color w:val="000000"/>
          <w:lang w:bidi="he-IL"/>
        </w:rPr>
        <w:t>}</w:t>
      </w:r>
    </w:p>
    <w:p w:rsidR="00AC238D" w:rsidRDefault="00AC238D" w:rsidP="0097467B">
      <w:pPr>
        <w:pStyle w:val="ppBodyText"/>
      </w:pPr>
    </w:p>
    <w:p w:rsidR="005E1D29" w:rsidRDefault="003C4B8E" w:rsidP="003C4B8E">
      <w:pPr>
        <w:pStyle w:val="ppNumberList"/>
      </w:pPr>
      <w:r>
        <w:t>The background audio player will allow the user to change the actively playing track even while the application is not active</w:t>
      </w:r>
      <w:r w:rsidR="008B188D">
        <w:t xml:space="preserve">. </w:t>
      </w:r>
      <w:r>
        <w:t xml:space="preserve">To handle this, </w:t>
      </w:r>
      <w:r w:rsidR="008B188D">
        <w:t>u</w:t>
      </w:r>
      <w:r w:rsidR="008D5E62">
        <w:t xml:space="preserve">pdate the </w:t>
      </w:r>
      <w:r w:rsidR="008D5E62" w:rsidRPr="003D2ABB">
        <w:rPr>
          <w:b/>
        </w:rPr>
        <w:t>lstTracks_Loaded</w:t>
      </w:r>
      <w:r w:rsidR="008D5E62">
        <w:rPr>
          <w:b/>
        </w:rPr>
        <w:t xml:space="preserve"> </w:t>
      </w:r>
      <w:r w:rsidR="008D5E62">
        <w:t>method i</w:t>
      </w:r>
      <w:r w:rsidR="003D2ABB">
        <w:t>nsert</w:t>
      </w:r>
      <w:r w:rsidR="008D5E62">
        <w:t>ing</w:t>
      </w:r>
      <w:r w:rsidR="005E42FD">
        <w:t xml:space="preserve"> </w:t>
      </w:r>
      <w:r w:rsidR="003D2ABB">
        <w:t>the</w:t>
      </w:r>
      <w:r w:rsidR="005E42FD">
        <w:t xml:space="preserve"> </w:t>
      </w:r>
      <w:r w:rsidR="003D2ABB">
        <w:t>following</w:t>
      </w:r>
      <w:r w:rsidR="005E42FD">
        <w:t xml:space="preserve"> </w:t>
      </w:r>
      <w:r w:rsidR="003D2ABB">
        <w:t>code</w:t>
      </w:r>
      <w:r w:rsidR="008B188D">
        <w:t xml:space="preserve"> into that method</w:t>
      </w:r>
      <w:r w:rsidR="0024504B">
        <w:t>:</w:t>
      </w:r>
    </w:p>
    <w:p w:rsidR="003D2ABB" w:rsidRDefault="003D2ABB" w:rsidP="003D2ABB">
      <w:pPr>
        <w:pStyle w:val="ppCodeLanguageIndent"/>
        <w:rPr>
          <w:lang w:bidi="he-IL"/>
        </w:rPr>
      </w:pPr>
      <w:r>
        <w:rPr>
          <w:lang w:bidi="he-IL"/>
        </w:rPr>
        <w:t>C#</w:t>
      </w:r>
    </w:p>
    <w:p w:rsidR="003D2ABB" w:rsidRPr="0029148C" w:rsidRDefault="003D2ABB" w:rsidP="005B61F9">
      <w:pPr>
        <w:pStyle w:val="ppCodeIndent"/>
        <w:rPr>
          <w:color w:val="000000"/>
          <w:lang w:bidi="he-IL"/>
        </w:rPr>
      </w:pPr>
      <w:r w:rsidRPr="0029148C">
        <w:rPr>
          <w:lang w:bidi="he-IL"/>
        </w:rPr>
        <w:t>public</w:t>
      </w:r>
      <w:r w:rsidR="005E42FD">
        <w:rPr>
          <w:color w:val="000000"/>
          <w:lang w:bidi="he-IL"/>
        </w:rPr>
        <w:t xml:space="preserve"> </w:t>
      </w:r>
      <w:r w:rsidRPr="0029148C">
        <w:rPr>
          <w:lang w:bidi="he-IL"/>
        </w:rPr>
        <w:t>partial</w:t>
      </w:r>
      <w:r w:rsidR="005E42FD">
        <w:rPr>
          <w:color w:val="000000"/>
          <w:lang w:bidi="he-IL"/>
        </w:rPr>
        <w:t xml:space="preserve"> </w:t>
      </w:r>
      <w:r w:rsidRPr="0029148C">
        <w:rPr>
          <w:lang w:bidi="he-IL"/>
        </w:rPr>
        <w:t>class</w:t>
      </w:r>
      <w:r w:rsidR="005E42FD">
        <w:rPr>
          <w:color w:val="000000"/>
          <w:lang w:bidi="he-IL"/>
        </w:rPr>
        <w:t xml:space="preserve"> </w:t>
      </w:r>
      <w:r w:rsidRPr="0029148C">
        <w:rPr>
          <w:lang w:bidi="he-IL"/>
        </w:rPr>
        <w:t>MainPage</w:t>
      </w:r>
      <w:r w:rsidR="005E42FD">
        <w:rPr>
          <w:color w:val="000000"/>
          <w:lang w:bidi="he-IL"/>
        </w:rPr>
        <w:t xml:space="preserve"> </w:t>
      </w:r>
      <w:r w:rsidRPr="0029148C">
        <w:rPr>
          <w:color w:val="000000"/>
          <w:lang w:bidi="he-IL"/>
        </w:rPr>
        <w:t>:</w:t>
      </w:r>
      <w:r w:rsidR="005E42FD">
        <w:rPr>
          <w:color w:val="000000"/>
          <w:lang w:bidi="he-IL"/>
        </w:rPr>
        <w:t xml:space="preserve"> </w:t>
      </w:r>
      <w:r w:rsidRPr="0029148C">
        <w:rPr>
          <w:lang w:bidi="he-IL"/>
        </w:rPr>
        <w:t>PhoneApplicationPage</w:t>
      </w:r>
    </w:p>
    <w:p w:rsidR="003D2ABB" w:rsidRDefault="003D2ABB" w:rsidP="005B61F9">
      <w:pPr>
        <w:pStyle w:val="ppCodeIndent"/>
        <w:rPr>
          <w:color w:val="000000"/>
          <w:lang w:bidi="he-IL"/>
        </w:rPr>
      </w:pPr>
      <w:r w:rsidRPr="0029148C">
        <w:rPr>
          <w:color w:val="000000"/>
          <w:lang w:bidi="he-IL"/>
        </w:rPr>
        <w:t>{</w:t>
      </w:r>
    </w:p>
    <w:p w:rsidR="003D2ABB" w:rsidRDefault="003D2ABB" w:rsidP="005B61F9">
      <w:pPr>
        <w:pStyle w:val="ppCodeIndent"/>
        <w:rPr>
          <w:lang w:bidi="he-IL"/>
        </w:rPr>
      </w:pPr>
      <w:r w:rsidRPr="0029148C">
        <w:rPr>
          <w:lang w:bidi="he-IL"/>
        </w:rPr>
        <w:tab/>
        <w:t>...</w:t>
      </w:r>
    </w:p>
    <w:p w:rsidR="003D2ABB" w:rsidRPr="003D2ABB" w:rsidRDefault="003D2ABB" w:rsidP="005B61F9">
      <w:pPr>
        <w:pStyle w:val="ppCodeIndent"/>
        <w:rPr>
          <w:lang w:bidi="he-IL"/>
        </w:rPr>
      </w:pPr>
      <w:r w:rsidRPr="003D2ABB">
        <w:rPr>
          <w:lang w:bidi="he-IL"/>
        </w:rPr>
        <w:tab/>
        <w:t>private</w:t>
      </w:r>
      <w:r w:rsidR="005E42FD">
        <w:rPr>
          <w:lang w:bidi="he-IL"/>
        </w:rPr>
        <w:t xml:space="preserve"> </w:t>
      </w:r>
      <w:r w:rsidRPr="003D2ABB">
        <w:rPr>
          <w:lang w:bidi="he-IL"/>
        </w:rPr>
        <w:t>void</w:t>
      </w:r>
      <w:r w:rsidR="005E42FD">
        <w:rPr>
          <w:lang w:bidi="he-IL"/>
        </w:rPr>
        <w:t xml:space="preserve"> </w:t>
      </w:r>
      <w:r w:rsidRPr="003D2ABB">
        <w:rPr>
          <w:lang w:bidi="he-IL"/>
        </w:rPr>
        <w:t>lstTracks_Loaded(object</w:t>
      </w:r>
      <w:r w:rsidR="005E42FD">
        <w:rPr>
          <w:lang w:bidi="he-IL"/>
        </w:rPr>
        <w:t xml:space="preserve"> </w:t>
      </w:r>
      <w:r w:rsidRPr="003D2ABB">
        <w:rPr>
          <w:lang w:bidi="he-IL"/>
        </w:rPr>
        <w:t>sender,</w:t>
      </w:r>
      <w:r w:rsidR="005E42FD">
        <w:rPr>
          <w:lang w:bidi="he-IL"/>
        </w:rPr>
        <w:t xml:space="preserve"> </w:t>
      </w:r>
      <w:r w:rsidRPr="003D2ABB">
        <w:rPr>
          <w:color w:val="2B91AF"/>
          <w:lang w:bidi="he-IL"/>
        </w:rPr>
        <w:t>RoutedEventArgs</w:t>
      </w:r>
      <w:r w:rsidR="005E42FD">
        <w:rPr>
          <w:lang w:bidi="he-IL"/>
        </w:rPr>
        <w:t xml:space="preserve"> </w:t>
      </w:r>
      <w:r w:rsidRPr="003D2ABB">
        <w:rPr>
          <w:lang w:bidi="he-IL"/>
        </w:rPr>
        <w:t>e)</w:t>
      </w:r>
    </w:p>
    <w:p w:rsidR="003D2ABB" w:rsidRPr="003D2ABB" w:rsidRDefault="003D2ABB" w:rsidP="005B61F9">
      <w:pPr>
        <w:pStyle w:val="ppCodeIndent"/>
        <w:rPr>
          <w:lang w:bidi="he-IL"/>
        </w:rPr>
      </w:pPr>
      <w:r w:rsidRPr="003D2ABB">
        <w:rPr>
          <w:lang w:bidi="he-IL"/>
        </w:rPr>
        <w:tab/>
        <w:t>{</w:t>
      </w:r>
    </w:p>
    <w:p w:rsidR="003D2ABB" w:rsidRPr="002D59D2" w:rsidRDefault="003D2ABB" w:rsidP="005B61F9">
      <w:pPr>
        <w:pStyle w:val="ppCodeIndent"/>
        <w:rPr>
          <w:lang w:bidi="he-IL"/>
        </w:rPr>
      </w:pPr>
      <w:r w:rsidRPr="002D59D2">
        <w:rPr>
          <w:lang w:bidi="he-IL"/>
        </w:rPr>
        <w:tab/>
      </w:r>
      <w:r w:rsidRPr="002D59D2">
        <w:rPr>
          <w:lang w:bidi="he-IL"/>
        </w:rPr>
        <w:tab/>
        <w:t>UpdateSelection();</w:t>
      </w:r>
    </w:p>
    <w:p w:rsidR="003D2ABB" w:rsidRPr="003D2ABB" w:rsidRDefault="003D2ABB" w:rsidP="005B61F9">
      <w:pPr>
        <w:pStyle w:val="ppCodeIndent"/>
        <w:rPr>
          <w:lang w:bidi="he-IL"/>
        </w:rPr>
      </w:pPr>
      <w:r w:rsidRPr="003D2ABB">
        <w:rPr>
          <w:lang w:bidi="he-IL"/>
        </w:rPr>
        <w:tab/>
        <w:t>}</w:t>
      </w:r>
    </w:p>
    <w:p w:rsidR="003D2ABB" w:rsidRDefault="003D2ABB" w:rsidP="005B61F9">
      <w:pPr>
        <w:pStyle w:val="ppCodeIndent"/>
        <w:rPr>
          <w:lang w:bidi="he-IL"/>
        </w:rPr>
      </w:pPr>
      <w:r w:rsidRPr="0029148C">
        <w:rPr>
          <w:lang w:bidi="he-IL"/>
        </w:rPr>
        <w:tab/>
        <w:t>...</w:t>
      </w:r>
    </w:p>
    <w:p w:rsidR="003D2ABB" w:rsidRPr="00AC238D" w:rsidRDefault="003D2ABB" w:rsidP="005B61F9">
      <w:pPr>
        <w:pStyle w:val="ppCodeIndent"/>
        <w:rPr>
          <w:rFonts w:cs="Consolas"/>
          <w:color w:val="000000"/>
          <w:lang w:bidi="he-IL"/>
        </w:rPr>
      </w:pPr>
      <w:r w:rsidRPr="00AC238D">
        <w:rPr>
          <w:rFonts w:cs="Consolas"/>
          <w:color w:val="000000"/>
          <w:lang w:bidi="he-IL"/>
        </w:rPr>
        <w:t>}</w:t>
      </w:r>
    </w:p>
    <w:p w:rsidR="003D2ABB" w:rsidRDefault="003D2ABB" w:rsidP="0097467B">
      <w:pPr>
        <w:pStyle w:val="ppBodyText"/>
      </w:pPr>
    </w:p>
    <w:p w:rsidR="00E9098B" w:rsidRDefault="00E9098B" w:rsidP="00B9151F">
      <w:pPr>
        <w:pStyle w:val="ppNumberList"/>
      </w:pPr>
      <w:r>
        <w:t>Compile</w:t>
      </w:r>
      <w:r w:rsidR="005E42FD">
        <w:t xml:space="preserve"> </w:t>
      </w:r>
      <w:r>
        <w:t>and</w:t>
      </w:r>
      <w:r w:rsidR="005E42FD">
        <w:t xml:space="preserve"> </w:t>
      </w:r>
      <w:r>
        <w:t>run</w:t>
      </w:r>
      <w:r w:rsidR="005E42FD">
        <w:t xml:space="preserve"> </w:t>
      </w:r>
      <w:r>
        <w:t>the</w:t>
      </w:r>
      <w:r w:rsidR="005E42FD">
        <w:t xml:space="preserve"> </w:t>
      </w:r>
      <w:r>
        <w:t>application.</w:t>
      </w:r>
      <w:r w:rsidR="005E42FD">
        <w:t xml:space="preserve"> </w:t>
      </w:r>
      <w:r>
        <w:t>At</w:t>
      </w:r>
      <w:r w:rsidR="005E42FD">
        <w:t xml:space="preserve"> </w:t>
      </w:r>
      <w:r>
        <w:t>this</w:t>
      </w:r>
      <w:r w:rsidR="005E42FD">
        <w:t xml:space="preserve"> </w:t>
      </w:r>
      <w:r>
        <w:t>stage</w:t>
      </w:r>
      <w:r w:rsidR="005E42FD">
        <w:t xml:space="preserve"> </w:t>
      </w:r>
      <w:r>
        <w:t>the</w:t>
      </w:r>
      <w:r w:rsidR="005E42FD">
        <w:t xml:space="preserve"> </w:t>
      </w:r>
      <w:r w:rsidR="00440AB4">
        <w:t xml:space="preserve">main </w:t>
      </w:r>
      <w:r>
        <w:t>page</w:t>
      </w:r>
      <w:r w:rsidR="005E42FD">
        <w:t xml:space="preserve"> </w:t>
      </w:r>
      <w:r>
        <w:t>should</w:t>
      </w:r>
      <w:r w:rsidR="005E42FD">
        <w:t xml:space="preserve"> </w:t>
      </w:r>
      <w:r>
        <w:t>look</w:t>
      </w:r>
      <w:r w:rsidR="005E42FD">
        <w:t xml:space="preserve"> </w:t>
      </w:r>
      <w:r>
        <w:t>like</w:t>
      </w:r>
      <w:r w:rsidR="005E42FD">
        <w:t xml:space="preserve"> </w:t>
      </w:r>
      <w:r>
        <w:t>the</w:t>
      </w:r>
      <w:r w:rsidR="005E42FD">
        <w:t xml:space="preserve"> </w:t>
      </w:r>
      <w:r>
        <w:t>following:</w:t>
      </w:r>
    </w:p>
    <w:p w:rsidR="00E9098B" w:rsidRDefault="004E6383" w:rsidP="004E6383">
      <w:pPr>
        <w:pStyle w:val="ppFigureIndent2"/>
      </w:pPr>
      <w:r>
        <w:rPr>
          <w:noProof/>
          <w:lang w:bidi="ar-SA"/>
        </w:rPr>
        <w:lastRenderedPageBreak/>
        <w:drawing>
          <wp:inline distT="0" distB="0" distL="0" distR="0" wp14:anchorId="1A6C5DFC" wp14:editId="4A5E48B7">
            <wp:extent cx="2570400" cy="4668857"/>
            <wp:effectExtent l="19050" t="0" r="1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570400" cy="4668857"/>
                    </a:xfrm>
                    <a:prstGeom prst="rect">
                      <a:avLst/>
                    </a:prstGeom>
                  </pic:spPr>
                </pic:pic>
              </a:graphicData>
            </a:graphic>
          </wp:inline>
        </w:drawing>
      </w:r>
    </w:p>
    <w:p w:rsidR="00E9098B" w:rsidRDefault="00E9098B" w:rsidP="00E9098B">
      <w:pPr>
        <w:pStyle w:val="ppFigureNumberIndent2"/>
      </w:pPr>
      <w:r w:rsidRPr="003D0E04">
        <w:t>Figure</w:t>
      </w:r>
      <w:r w:rsidR="005E42FD">
        <w:t xml:space="preserve"> </w:t>
      </w:r>
      <w:r w:rsidR="009A77AC">
        <w:fldChar w:fldCharType="begin"/>
      </w:r>
      <w:r w:rsidR="006B5080">
        <w:instrText xml:space="preserve"> SEQ Figure \* ARABIC </w:instrText>
      </w:r>
      <w:r w:rsidR="009A77AC">
        <w:fldChar w:fldCharType="separate"/>
      </w:r>
      <w:r w:rsidR="006B5080">
        <w:rPr>
          <w:noProof/>
        </w:rPr>
        <w:t>2</w:t>
      </w:r>
      <w:r w:rsidR="009A77AC">
        <w:fldChar w:fldCharType="end"/>
      </w:r>
    </w:p>
    <w:p w:rsidR="00E9098B" w:rsidRDefault="004E6383" w:rsidP="00E9098B">
      <w:pPr>
        <w:pStyle w:val="ppFigureCaptionIndent2"/>
      </w:pPr>
      <w:r>
        <w:t>Playlist</w:t>
      </w:r>
    </w:p>
    <w:p w:rsidR="00E9098B" w:rsidRPr="00D638BC" w:rsidRDefault="00E9098B" w:rsidP="0097467B">
      <w:pPr>
        <w:pStyle w:val="ppBodyText"/>
      </w:pPr>
    </w:p>
    <w:p w:rsidR="00E9098B" w:rsidRDefault="00E9098B" w:rsidP="00E9098B">
      <w:pPr>
        <w:pStyle w:val="ppNumberList"/>
      </w:pPr>
      <w:r>
        <w:t>Stop</w:t>
      </w:r>
      <w:r w:rsidR="005E42FD">
        <w:t xml:space="preserve"> </w:t>
      </w:r>
      <w:r>
        <w:t>the</w:t>
      </w:r>
      <w:r w:rsidR="005E42FD">
        <w:t xml:space="preserve"> </w:t>
      </w:r>
      <w:r>
        <w:t>debugging</w:t>
      </w:r>
      <w:r w:rsidR="005E42FD">
        <w:t xml:space="preserve"> </w:t>
      </w:r>
      <w:r>
        <w:t>and</w:t>
      </w:r>
      <w:r w:rsidR="005E42FD">
        <w:t xml:space="preserve"> </w:t>
      </w:r>
      <w:r>
        <w:t>return</w:t>
      </w:r>
      <w:r w:rsidR="005E42FD">
        <w:t xml:space="preserve"> </w:t>
      </w:r>
      <w:r>
        <w:t>to</w:t>
      </w:r>
      <w:r w:rsidR="005E42FD">
        <w:t xml:space="preserve"> </w:t>
      </w:r>
      <w:r>
        <w:t>the</w:t>
      </w:r>
      <w:r w:rsidR="005E42FD">
        <w:t xml:space="preserve"> </w:t>
      </w:r>
      <w:r>
        <w:t>code.</w:t>
      </w:r>
      <w:r w:rsidR="005E42FD">
        <w:t xml:space="preserve"> </w:t>
      </w:r>
    </w:p>
    <w:p w:rsidR="00E9098B" w:rsidRDefault="00E9098B" w:rsidP="00E9098B">
      <w:pPr>
        <w:pStyle w:val="ppNumberList"/>
      </w:pPr>
      <w:r>
        <w:t>This</w:t>
      </w:r>
      <w:r w:rsidR="005E42FD">
        <w:t xml:space="preserve"> </w:t>
      </w:r>
      <w:r>
        <w:t>step</w:t>
      </w:r>
      <w:r w:rsidR="005E42FD">
        <w:t xml:space="preserve"> </w:t>
      </w:r>
      <w:r>
        <w:t>concludes</w:t>
      </w:r>
      <w:r w:rsidR="005E42FD">
        <w:t xml:space="preserve"> </w:t>
      </w:r>
      <w:r>
        <w:t>the</w:t>
      </w:r>
      <w:r w:rsidR="005E42FD">
        <w:t xml:space="preserve"> </w:t>
      </w:r>
      <w:r>
        <w:t>current</w:t>
      </w:r>
      <w:r w:rsidR="005E42FD">
        <w:t xml:space="preserve"> </w:t>
      </w:r>
      <w:r>
        <w:t>task.</w:t>
      </w:r>
    </w:p>
    <w:p w:rsidR="00CD2066" w:rsidRDefault="00CD2066" w:rsidP="00E9098B">
      <w:pPr>
        <w:pStyle w:val="ppListEnd"/>
      </w:pPr>
    </w:p>
    <w:p w:rsidR="007742B3" w:rsidRDefault="007742B3" w:rsidP="007742B3">
      <w:pPr>
        <w:pStyle w:val="ppProcedureStart"/>
        <w:keepNext/>
      </w:pPr>
      <w:bookmarkStart w:id="5" w:name="_Toc304796048"/>
      <w:r>
        <w:t>Task</w:t>
      </w:r>
      <w:r w:rsidR="005E42FD">
        <w:t xml:space="preserve"> </w:t>
      </w:r>
      <w:r>
        <w:t>2</w:t>
      </w:r>
      <w:r w:rsidR="005E42FD">
        <w:t xml:space="preserve"> </w:t>
      </w:r>
      <w:r>
        <w:t>–</w:t>
      </w:r>
      <w:r w:rsidR="005E42FD">
        <w:t xml:space="preserve"> </w:t>
      </w:r>
      <w:r>
        <w:t>Adding</w:t>
      </w:r>
      <w:r w:rsidR="005E42FD">
        <w:t xml:space="preserve"> </w:t>
      </w:r>
      <w:r>
        <w:t>Button</w:t>
      </w:r>
      <w:r w:rsidR="005E42FD">
        <w:t xml:space="preserve"> </w:t>
      </w:r>
      <w:r>
        <w:t>Controls</w:t>
      </w:r>
      <w:bookmarkEnd w:id="5"/>
    </w:p>
    <w:p w:rsidR="008B188D" w:rsidRDefault="000023CF" w:rsidP="00D4568F">
      <w:pPr>
        <w:pStyle w:val="ppBodyText"/>
      </w:pPr>
      <w:r>
        <w:t xml:space="preserve">This step will </w:t>
      </w:r>
      <w:r w:rsidR="00FA2A6B">
        <w:t xml:space="preserve">explain </w:t>
      </w:r>
      <w:r>
        <w:t xml:space="preserve">how to add </w:t>
      </w:r>
      <w:r w:rsidRPr="000023CF">
        <w:rPr>
          <w:b/>
          <w:bCs/>
        </w:rPr>
        <w:t>ApplicationBar</w:t>
      </w:r>
      <w:r>
        <w:t xml:space="preserve"> buttons, which </w:t>
      </w:r>
      <w:r w:rsidR="00D4568F">
        <w:t>we will use to</w:t>
      </w:r>
      <w:r>
        <w:t xml:space="preserve"> control the player. We will add four buttons: play, stop, previous and next track.</w:t>
      </w:r>
    </w:p>
    <w:p w:rsidR="007742B3" w:rsidRDefault="000023CF" w:rsidP="002A28D8">
      <w:pPr>
        <w:pStyle w:val="ppBodyText"/>
      </w:pPr>
      <w:r>
        <w:t>These buttons</w:t>
      </w:r>
      <w:r w:rsidR="002A28D8">
        <w:t>' functions</w:t>
      </w:r>
      <w:r>
        <w:t xml:space="preserve"> will use </w:t>
      </w:r>
      <w:r w:rsidR="002A28D8">
        <w:t xml:space="preserve">services exposed by </w:t>
      </w:r>
      <w:r w:rsidR="00D4568F">
        <w:t xml:space="preserve">the </w:t>
      </w:r>
      <w:r w:rsidRPr="000023CF">
        <w:rPr>
          <w:b/>
          <w:bCs/>
        </w:rPr>
        <w:t>BackgroundAudioPlayer</w:t>
      </w:r>
      <w:r>
        <w:rPr>
          <w:b/>
          <w:bCs/>
        </w:rPr>
        <w:t xml:space="preserve"> </w:t>
      </w:r>
      <w:r w:rsidR="002A28D8">
        <w:t>class</w:t>
      </w:r>
      <w:r>
        <w:t>.</w:t>
      </w:r>
    </w:p>
    <w:p w:rsidR="007F7578" w:rsidRDefault="007F7578" w:rsidP="007F7578">
      <w:pPr>
        <w:pStyle w:val="ppNumberList"/>
      </w:pPr>
      <w:r>
        <w:t>Open</w:t>
      </w:r>
      <w:r w:rsidR="005E42FD">
        <w:t xml:space="preserve"> </w:t>
      </w:r>
      <w:r>
        <w:t>the</w:t>
      </w:r>
      <w:r w:rsidR="005E42FD">
        <w:t xml:space="preserve"> </w:t>
      </w:r>
      <w:r w:rsidRPr="004715F2">
        <w:rPr>
          <w:b/>
          <w:bCs/>
        </w:rPr>
        <w:t>MainPage.xaml</w:t>
      </w:r>
      <w:r w:rsidR="005E42FD">
        <w:t xml:space="preserve"> </w:t>
      </w:r>
      <w:r>
        <w:t>file</w:t>
      </w:r>
      <w:r w:rsidR="000023CF">
        <w:t>,</w:t>
      </w:r>
      <w:r w:rsidR="005E42FD">
        <w:t xml:space="preserve"> </w:t>
      </w:r>
      <w:r>
        <w:t>if</w:t>
      </w:r>
      <w:r w:rsidR="005E42FD">
        <w:t xml:space="preserve"> </w:t>
      </w:r>
      <w:r>
        <w:t>it</w:t>
      </w:r>
      <w:r w:rsidR="005E42FD">
        <w:t xml:space="preserve"> </w:t>
      </w:r>
      <w:r w:rsidR="00833CB8">
        <w:t>is</w:t>
      </w:r>
      <w:r w:rsidR="005E42FD">
        <w:t xml:space="preserve"> </w:t>
      </w:r>
      <w:r w:rsidR="00833CB8">
        <w:t>not</w:t>
      </w:r>
      <w:r w:rsidR="005E42FD">
        <w:t xml:space="preserve"> </w:t>
      </w:r>
      <w:r w:rsidR="00833CB8">
        <w:t>already</w:t>
      </w:r>
      <w:r w:rsidR="005E42FD">
        <w:t xml:space="preserve"> </w:t>
      </w:r>
      <w:r w:rsidR="00833CB8">
        <w:t>opened</w:t>
      </w:r>
      <w:r>
        <w:t>.</w:t>
      </w:r>
    </w:p>
    <w:p w:rsidR="00833CB8" w:rsidRDefault="00833CB8" w:rsidP="00833CB8">
      <w:pPr>
        <w:pStyle w:val="ppNumberList"/>
      </w:pPr>
      <w:r>
        <w:t>After</w:t>
      </w:r>
      <w:r w:rsidR="005E42FD">
        <w:t xml:space="preserve"> </w:t>
      </w:r>
      <w:r>
        <w:t>the</w:t>
      </w:r>
      <w:r w:rsidR="005E42FD">
        <w:t xml:space="preserve"> </w:t>
      </w:r>
      <w:r w:rsidRPr="00171F9F">
        <w:rPr>
          <w:b/>
          <w:bCs/>
        </w:rPr>
        <w:t>LayoutRo</w:t>
      </w:r>
      <w:r>
        <w:rPr>
          <w:b/>
          <w:bCs/>
        </w:rPr>
        <w:t>o</w:t>
      </w:r>
      <w:r w:rsidRPr="00171F9F">
        <w:rPr>
          <w:b/>
          <w:bCs/>
        </w:rPr>
        <w:t>t</w:t>
      </w:r>
      <w:r w:rsidR="005E42FD">
        <w:t xml:space="preserve"> </w:t>
      </w:r>
      <w:r>
        <w:t>grid</w:t>
      </w:r>
      <w:r w:rsidR="005E42FD">
        <w:t xml:space="preserve"> </w:t>
      </w:r>
      <w:r>
        <w:t>ends,</w:t>
      </w:r>
      <w:r w:rsidR="005E42FD">
        <w:t xml:space="preserve"> </w:t>
      </w:r>
      <w:r>
        <w:t>instead</w:t>
      </w:r>
      <w:r w:rsidR="005E42FD">
        <w:t xml:space="preserve"> </w:t>
      </w:r>
      <w:r>
        <w:t>of</w:t>
      </w:r>
      <w:r w:rsidR="005E42FD">
        <w:t xml:space="preserve"> </w:t>
      </w:r>
      <w:r>
        <w:t>the</w:t>
      </w:r>
      <w:r w:rsidR="005E42FD">
        <w:t xml:space="preserve"> </w:t>
      </w:r>
      <w:r>
        <w:t>commented</w:t>
      </w:r>
      <w:r w:rsidR="005E42FD">
        <w:t xml:space="preserve"> </w:t>
      </w:r>
      <w:r>
        <w:t>use</w:t>
      </w:r>
      <w:r w:rsidR="005E42FD">
        <w:t xml:space="preserve"> </w:t>
      </w:r>
      <w:r>
        <w:t>of</w:t>
      </w:r>
      <w:r w:rsidR="005E42FD">
        <w:t xml:space="preserve"> </w:t>
      </w:r>
      <w:r w:rsidRPr="00171F9F">
        <w:rPr>
          <w:b/>
          <w:bCs/>
        </w:rPr>
        <w:t>PhoneApplicationPage.ApplicationBar</w:t>
      </w:r>
      <w:r>
        <w:t>,</w:t>
      </w:r>
      <w:r w:rsidR="005E42FD">
        <w:t xml:space="preserve"> </w:t>
      </w:r>
      <w:r>
        <w:t>add</w:t>
      </w:r>
      <w:r w:rsidR="005E42FD">
        <w:t xml:space="preserve"> </w:t>
      </w:r>
      <w:r>
        <w:t>the</w:t>
      </w:r>
      <w:r w:rsidR="005E42FD">
        <w:t xml:space="preserve"> </w:t>
      </w:r>
      <w:r>
        <w:t>following</w:t>
      </w:r>
      <w:r w:rsidR="005E42FD">
        <w:t xml:space="preserve"> </w:t>
      </w:r>
      <w:r>
        <w:t>code:</w:t>
      </w:r>
    </w:p>
    <w:p w:rsidR="00833CB8" w:rsidRPr="00833CB8" w:rsidRDefault="00E91F93" w:rsidP="005B61F9">
      <w:pPr>
        <w:pStyle w:val="ppCodeLanguageIndent"/>
      </w:pPr>
      <w:r>
        <w:t>XAML</w:t>
      </w:r>
    </w:p>
    <w:p w:rsidR="00833CB8" w:rsidRPr="002D59D2" w:rsidRDefault="00833CB8" w:rsidP="005B61F9">
      <w:pPr>
        <w:pStyle w:val="ppCodeIndent"/>
        <w:rPr>
          <w:color w:val="000000"/>
          <w:lang w:bidi="he-IL"/>
        </w:rPr>
      </w:pPr>
      <w:r w:rsidRPr="002D59D2">
        <w:rPr>
          <w:color w:val="0000FF"/>
          <w:lang w:bidi="he-IL"/>
        </w:rPr>
        <w:lastRenderedPageBreak/>
        <w:t>&lt;</w:t>
      </w:r>
      <w:r w:rsidRPr="002D59D2">
        <w:rPr>
          <w:lang w:bidi="he-IL"/>
        </w:rPr>
        <w:t>phone</w:t>
      </w:r>
      <w:r w:rsidRPr="002D59D2">
        <w:rPr>
          <w:color w:val="0000FF"/>
          <w:lang w:bidi="he-IL"/>
        </w:rPr>
        <w:t>:</w:t>
      </w:r>
      <w:r w:rsidRPr="002D59D2">
        <w:rPr>
          <w:lang w:bidi="he-IL"/>
        </w:rPr>
        <w:t>PhoneApplicationPage.ApplicationBar</w:t>
      </w:r>
      <w:r w:rsidRPr="002D59D2">
        <w:rPr>
          <w:color w:val="0000FF"/>
          <w:lang w:bidi="he-IL"/>
        </w:rPr>
        <w:t>&gt;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w:t>
      </w:r>
      <w:r w:rsidRPr="002D59D2">
        <w:rPr>
          <w:color w:val="FF0000"/>
          <w:lang w:bidi="he-IL"/>
        </w:rPr>
        <w:t xml:space="preserve"> </w:t>
      </w:r>
      <w:r w:rsidR="00833CB8" w:rsidRPr="002D59D2">
        <w:rPr>
          <w:color w:val="FF0000"/>
          <w:lang w:bidi="he-IL"/>
        </w:rPr>
        <w:t>IsVisible</w:t>
      </w:r>
      <w:r w:rsidR="00833CB8" w:rsidRPr="002D59D2">
        <w:rPr>
          <w:color w:val="0000FF"/>
          <w:lang w:bidi="he-IL"/>
        </w:rPr>
        <w:t>="True"</w:t>
      </w:r>
      <w:r w:rsidRPr="002D59D2">
        <w:rPr>
          <w:color w:val="FF0000"/>
          <w:lang w:bidi="he-IL"/>
        </w:rPr>
        <w:t xml:space="preserve"> </w:t>
      </w:r>
      <w:r w:rsidR="00833CB8" w:rsidRPr="002D59D2">
        <w:rPr>
          <w:color w:val="FF0000"/>
          <w:lang w:bidi="he-IL"/>
        </w:rPr>
        <w:t>IsMenuEnabled</w:t>
      </w:r>
      <w:r w:rsidR="00833CB8" w:rsidRPr="002D59D2">
        <w:rPr>
          <w:color w:val="0000FF"/>
          <w:lang w:bidi="he-IL"/>
        </w:rPr>
        <w:t>="False"&gt;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="/Images/prev.png"</w:t>
      </w:r>
      <w:r w:rsidRPr="002D59D2">
        <w:rPr>
          <w:color w:val="FF0000"/>
          <w:lang w:bidi="he-IL"/>
        </w:rPr>
        <w:t xml:space="preserve"> </w:t>
      </w:r>
      <w:r w:rsidR="00833CB8" w:rsidRPr="002D59D2">
        <w:rPr>
          <w:color w:val="FF0000"/>
          <w:lang w:bidi="he-IL"/>
        </w:rPr>
        <w:t>Text</w:t>
      </w:r>
      <w:r w:rsidR="00833CB8" w:rsidRPr="002D59D2">
        <w:rPr>
          <w:color w:val="0000FF"/>
          <w:lang w:bidi="he-IL"/>
        </w:rPr>
        <w:t>="prev"</w:t>
      </w:r>
      <w:r w:rsidRPr="002D59D2">
        <w:rPr>
          <w:color w:val="FF0000"/>
          <w:lang w:bidi="he-IL"/>
        </w:rPr>
        <w:t xml:space="preserve"> </w:t>
      </w:r>
      <w:r w:rsidR="00833CB8" w:rsidRPr="002D59D2">
        <w:rPr>
          <w:color w:val="FF0000"/>
          <w:lang w:bidi="he-IL"/>
        </w:rPr>
        <w:t>Click</w:t>
      </w:r>
      <w:r w:rsidR="00833CB8" w:rsidRPr="002D59D2">
        <w:rPr>
          <w:color w:val="0000FF"/>
          <w:lang w:bidi="he-IL"/>
        </w:rPr>
        <w:t>="appbar_prev"/&gt;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="/Images/play.png"</w:t>
      </w:r>
      <w:r w:rsidRPr="002D59D2">
        <w:rPr>
          <w:color w:val="FF0000"/>
          <w:lang w:bidi="he-IL"/>
        </w:rPr>
        <w:t xml:space="preserve"> </w:t>
      </w:r>
      <w:r w:rsidR="00833CB8" w:rsidRPr="002D59D2">
        <w:rPr>
          <w:color w:val="FF0000"/>
          <w:lang w:bidi="he-IL"/>
        </w:rPr>
        <w:t>Text</w:t>
      </w:r>
      <w:r w:rsidR="00833CB8" w:rsidRPr="002D59D2">
        <w:rPr>
          <w:color w:val="0000FF"/>
          <w:lang w:bidi="he-IL"/>
        </w:rPr>
        <w:t>="play"</w:t>
      </w:r>
      <w:r w:rsidRPr="002D59D2">
        <w:rPr>
          <w:color w:val="FF0000"/>
          <w:lang w:bidi="he-IL"/>
        </w:rPr>
        <w:t xml:space="preserve"> </w:t>
      </w:r>
      <w:r w:rsidR="00833CB8" w:rsidRPr="002D59D2">
        <w:rPr>
          <w:color w:val="FF0000"/>
          <w:lang w:bidi="he-IL"/>
        </w:rPr>
        <w:t>Click</w:t>
      </w:r>
      <w:r w:rsidR="00833CB8" w:rsidRPr="002D59D2">
        <w:rPr>
          <w:color w:val="0000FF"/>
          <w:lang w:bidi="he-IL"/>
        </w:rPr>
        <w:t>="appbar_playpause"/&gt;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="/Images/stop.png"</w:t>
      </w:r>
      <w:r w:rsidRPr="002D59D2">
        <w:rPr>
          <w:color w:val="FF0000"/>
          <w:lang w:bidi="he-IL"/>
        </w:rPr>
        <w:t xml:space="preserve"> </w:t>
      </w:r>
      <w:r w:rsidR="00833CB8" w:rsidRPr="002D59D2">
        <w:rPr>
          <w:color w:val="FF0000"/>
          <w:lang w:bidi="he-IL"/>
        </w:rPr>
        <w:t>Text</w:t>
      </w:r>
      <w:r w:rsidR="00833CB8" w:rsidRPr="002D59D2">
        <w:rPr>
          <w:color w:val="0000FF"/>
          <w:lang w:bidi="he-IL"/>
        </w:rPr>
        <w:t>="stop"</w:t>
      </w:r>
      <w:r w:rsidRPr="002D59D2">
        <w:rPr>
          <w:color w:val="FF0000"/>
          <w:lang w:bidi="he-IL"/>
        </w:rPr>
        <w:t xml:space="preserve"> </w:t>
      </w:r>
      <w:r w:rsidR="00833CB8" w:rsidRPr="002D59D2">
        <w:rPr>
          <w:color w:val="FF0000"/>
          <w:lang w:bidi="he-IL"/>
        </w:rPr>
        <w:t>Click</w:t>
      </w:r>
      <w:r w:rsidR="00833CB8" w:rsidRPr="002D59D2">
        <w:rPr>
          <w:color w:val="0000FF"/>
          <w:lang w:bidi="he-IL"/>
        </w:rPr>
        <w:t>="appbar_stop"/&gt;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ApplicationBarIconButton</w:t>
      </w:r>
      <w:r w:rsidRPr="002D59D2">
        <w:rPr>
          <w:color w:val="FF0000"/>
          <w:lang w:bidi="he-IL"/>
        </w:rPr>
        <w:t xml:space="preserve"> </w:t>
      </w:r>
      <w:r w:rsidR="00833CB8" w:rsidRPr="002D59D2">
        <w:rPr>
          <w:color w:val="FF0000"/>
          <w:lang w:bidi="he-IL"/>
        </w:rPr>
        <w:t>IconUri</w:t>
      </w:r>
      <w:r w:rsidR="00833CB8" w:rsidRPr="002D59D2">
        <w:rPr>
          <w:color w:val="0000FF"/>
          <w:lang w:bidi="he-IL"/>
        </w:rPr>
        <w:t>="/Images/next.png"</w:t>
      </w:r>
      <w:r w:rsidRPr="002D59D2">
        <w:rPr>
          <w:color w:val="FF0000"/>
          <w:lang w:bidi="he-IL"/>
        </w:rPr>
        <w:t xml:space="preserve"> </w:t>
      </w:r>
      <w:r w:rsidR="00833CB8" w:rsidRPr="002D59D2">
        <w:rPr>
          <w:color w:val="FF0000"/>
          <w:lang w:bidi="he-IL"/>
        </w:rPr>
        <w:t>Text</w:t>
      </w:r>
      <w:r w:rsidR="00833CB8" w:rsidRPr="002D59D2">
        <w:rPr>
          <w:color w:val="0000FF"/>
          <w:lang w:bidi="he-IL"/>
        </w:rPr>
        <w:t>="next"</w:t>
      </w:r>
      <w:r w:rsidRPr="002D59D2">
        <w:rPr>
          <w:color w:val="FF0000"/>
          <w:lang w:bidi="he-IL"/>
        </w:rPr>
        <w:t xml:space="preserve"> </w:t>
      </w:r>
      <w:r w:rsidR="00833CB8" w:rsidRPr="002D59D2">
        <w:rPr>
          <w:color w:val="FF0000"/>
          <w:lang w:bidi="he-IL"/>
        </w:rPr>
        <w:t>Click</w:t>
      </w:r>
      <w:r w:rsidR="00833CB8" w:rsidRPr="002D59D2">
        <w:rPr>
          <w:color w:val="0000FF"/>
          <w:lang w:bidi="he-IL"/>
        </w:rPr>
        <w:t>="appbar_next"/&gt;</w:t>
      </w:r>
    </w:p>
    <w:p w:rsidR="00833CB8" w:rsidRPr="002D59D2" w:rsidRDefault="005E42FD" w:rsidP="005B61F9">
      <w:pPr>
        <w:pStyle w:val="ppCodeIndent"/>
        <w:rPr>
          <w:color w:val="000000"/>
          <w:lang w:bidi="he-IL"/>
        </w:rPr>
      </w:pPr>
      <w:r w:rsidRPr="002D59D2">
        <w:rPr>
          <w:lang w:bidi="he-IL"/>
        </w:rPr>
        <w:t xml:space="preserve">    </w:t>
      </w:r>
      <w:r w:rsidR="00833CB8" w:rsidRPr="002D59D2">
        <w:rPr>
          <w:color w:val="0000FF"/>
          <w:lang w:bidi="he-IL"/>
        </w:rPr>
        <w:t>&lt;/</w:t>
      </w:r>
      <w:r w:rsidR="00833CB8" w:rsidRPr="002D59D2">
        <w:rPr>
          <w:lang w:bidi="he-IL"/>
        </w:rPr>
        <w:t>shell</w:t>
      </w:r>
      <w:r w:rsidR="00833CB8" w:rsidRPr="002D59D2">
        <w:rPr>
          <w:color w:val="0000FF"/>
          <w:lang w:bidi="he-IL"/>
        </w:rPr>
        <w:t>:</w:t>
      </w:r>
      <w:r w:rsidR="00833CB8" w:rsidRPr="002D59D2">
        <w:rPr>
          <w:lang w:bidi="he-IL"/>
        </w:rPr>
        <w:t>ApplicationBar</w:t>
      </w:r>
      <w:r w:rsidR="00833CB8" w:rsidRPr="002D59D2">
        <w:rPr>
          <w:color w:val="0000FF"/>
          <w:lang w:bidi="he-IL"/>
        </w:rPr>
        <w:t>&gt;</w:t>
      </w:r>
    </w:p>
    <w:p w:rsidR="00833CB8" w:rsidRPr="002D59D2" w:rsidRDefault="00833CB8" w:rsidP="005B61F9">
      <w:pPr>
        <w:pStyle w:val="ppCodeIndent"/>
        <w:rPr>
          <w:color w:val="000000"/>
          <w:lang w:bidi="he-IL"/>
        </w:rPr>
      </w:pPr>
      <w:r w:rsidRPr="002D59D2">
        <w:rPr>
          <w:color w:val="0000FF"/>
          <w:lang w:bidi="he-IL"/>
        </w:rPr>
        <w:t>&lt;/</w:t>
      </w:r>
      <w:r w:rsidRPr="002D59D2">
        <w:rPr>
          <w:lang w:bidi="he-IL"/>
        </w:rPr>
        <w:t>phone</w:t>
      </w:r>
      <w:r w:rsidRPr="002D59D2">
        <w:rPr>
          <w:color w:val="0000FF"/>
          <w:lang w:bidi="he-IL"/>
        </w:rPr>
        <w:t>:</w:t>
      </w:r>
      <w:r w:rsidRPr="002D59D2">
        <w:rPr>
          <w:lang w:bidi="he-IL"/>
        </w:rPr>
        <w:t>PhoneApplicationPage.ApplicationBar</w:t>
      </w:r>
      <w:r w:rsidRPr="002D59D2">
        <w:rPr>
          <w:color w:val="0000FF"/>
          <w:lang w:bidi="he-IL"/>
        </w:rPr>
        <w:t>&gt;</w:t>
      </w:r>
    </w:p>
    <w:p w:rsidR="00833CB8" w:rsidRPr="00833CB8" w:rsidRDefault="00833CB8" w:rsidP="00833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szCs w:val="20"/>
          <w:lang w:bidi="he-IL"/>
        </w:rPr>
      </w:pPr>
    </w:p>
    <w:p w:rsidR="007F7578" w:rsidRDefault="00956DED" w:rsidP="00252533">
      <w:pPr>
        <w:pStyle w:val="ppNumberList"/>
      </w:pPr>
      <w:r>
        <w:t xml:space="preserve">Open the file </w:t>
      </w:r>
      <w:r w:rsidRPr="000023CF">
        <w:rPr>
          <w:b/>
          <w:bCs/>
        </w:rPr>
        <w:t>MainPage.xaml.cs</w:t>
      </w:r>
      <w:r w:rsidR="000023CF">
        <w:rPr>
          <w:b/>
          <w:bCs/>
        </w:rPr>
        <w:t xml:space="preserve"> </w:t>
      </w:r>
      <w:r w:rsidR="000023CF" w:rsidRPr="000023CF">
        <w:t>and</w:t>
      </w:r>
      <w:r w:rsidR="000023CF">
        <w:rPr>
          <w:b/>
          <w:bCs/>
        </w:rPr>
        <w:t xml:space="preserve"> </w:t>
      </w:r>
      <w:r w:rsidR="000023CF">
        <w:t>a</w:t>
      </w:r>
      <w:r w:rsidR="00E91F93">
        <w:t>dd</w:t>
      </w:r>
      <w:r w:rsidR="005E42FD">
        <w:t xml:space="preserve"> </w:t>
      </w:r>
      <w:r w:rsidR="00E91F93">
        <w:t>the</w:t>
      </w:r>
      <w:r w:rsidR="005E42FD">
        <w:t xml:space="preserve"> </w:t>
      </w:r>
      <w:r w:rsidR="00252533">
        <w:t>handlers</w:t>
      </w:r>
      <w:r w:rsidR="005E42FD">
        <w:t xml:space="preserve"> </w:t>
      </w:r>
      <w:r w:rsidR="00252533">
        <w:t xml:space="preserve">for </w:t>
      </w:r>
      <w:r w:rsidR="00E91F93">
        <w:t>the</w:t>
      </w:r>
      <w:r w:rsidR="005E42FD">
        <w:t xml:space="preserve"> </w:t>
      </w:r>
      <w:r w:rsidR="00E91F93">
        <w:t>new</w:t>
      </w:r>
      <w:r w:rsidR="002A28D8">
        <w:t>ly</w:t>
      </w:r>
      <w:r w:rsidR="005E42FD">
        <w:t xml:space="preserve"> </w:t>
      </w:r>
      <w:r w:rsidR="00E91F93">
        <w:t>inserted</w:t>
      </w:r>
      <w:r w:rsidR="005E42FD">
        <w:t xml:space="preserve"> </w:t>
      </w:r>
      <w:r w:rsidR="00E91F93">
        <w:t>buttons</w:t>
      </w:r>
      <w:r w:rsidR="002A28D8">
        <w:t>.</w:t>
      </w:r>
    </w:p>
    <w:p w:rsidR="00E91F93" w:rsidRPr="00833CB8" w:rsidRDefault="002F081B" w:rsidP="00E91F93">
      <w:pPr>
        <w:pStyle w:val="ppCodeLanguageIndent"/>
      </w:pPr>
      <w:r>
        <w:t>C#</w:t>
      </w:r>
    </w:p>
    <w:p w:rsidR="00E91F93" w:rsidRPr="0029148C" w:rsidRDefault="00E91F93" w:rsidP="005B61F9">
      <w:pPr>
        <w:pStyle w:val="ppCodeIndent"/>
        <w:rPr>
          <w:lang w:bidi="he-IL"/>
        </w:rPr>
      </w:pPr>
      <w:r w:rsidRPr="0029148C">
        <w:rPr>
          <w:color w:val="0000FF"/>
          <w:lang w:bidi="he-IL"/>
        </w:rPr>
        <w:t>public</w:t>
      </w:r>
      <w:r w:rsidR="005E42FD">
        <w:rPr>
          <w:lang w:bidi="he-IL"/>
        </w:rPr>
        <w:t xml:space="preserve"> </w:t>
      </w:r>
      <w:r w:rsidRPr="0029148C">
        <w:rPr>
          <w:color w:val="0000FF"/>
          <w:lang w:bidi="he-IL"/>
        </w:rPr>
        <w:t>partial</w:t>
      </w:r>
      <w:r w:rsidR="005E42FD">
        <w:rPr>
          <w:lang w:bidi="he-IL"/>
        </w:rPr>
        <w:t xml:space="preserve"> </w:t>
      </w:r>
      <w:r w:rsidRPr="0029148C">
        <w:rPr>
          <w:color w:val="0000FF"/>
          <w:lang w:bidi="he-IL"/>
        </w:rPr>
        <w:t>class</w:t>
      </w:r>
      <w:r w:rsidR="005E42FD">
        <w:rPr>
          <w:lang w:bidi="he-IL"/>
        </w:rPr>
        <w:t xml:space="preserve"> </w:t>
      </w:r>
      <w:r w:rsidRPr="0029148C">
        <w:rPr>
          <w:lang w:bidi="he-IL"/>
        </w:rPr>
        <w:t>MainPage</w:t>
      </w:r>
      <w:r w:rsidR="005E42FD">
        <w:rPr>
          <w:lang w:bidi="he-IL"/>
        </w:rPr>
        <w:t xml:space="preserve"> </w:t>
      </w:r>
      <w:r w:rsidRPr="0029148C">
        <w:rPr>
          <w:lang w:bidi="he-IL"/>
        </w:rPr>
        <w:t>:</w:t>
      </w:r>
      <w:r w:rsidR="005E42FD">
        <w:rPr>
          <w:lang w:bidi="he-IL"/>
        </w:rPr>
        <w:t xml:space="preserve"> </w:t>
      </w:r>
      <w:r w:rsidRPr="0029148C">
        <w:rPr>
          <w:lang w:bidi="he-IL"/>
        </w:rPr>
        <w:t>PhoneApplicationPage</w:t>
      </w:r>
    </w:p>
    <w:p w:rsidR="00E91F93" w:rsidRDefault="00E91F93" w:rsidP="005B61F9">
      <w:pPr>
        <w:pStyle w:val="ppCodeIndent"/>
        <w:rPr>
          <w:lang w:bidi="he-IL"/>
        </w:rPr>
      </w:pPr>
      <w:r w:rsidRPr="0029148C">
        <w:rPr>
          <w:lang w:bidi="he-IL"/>
        </w:rPr>
        <w:t>{</w:t>
      </w:r>
    </w:p>
    <w:p w:rsidR="00E91F93" w:rsidRDefault="00E91F93" w:rsidP="005B61F9">
      <w:pPr>
        <w:pStyle w:val="ppCodeIndent"/>
        <w:rPr>
          <w:lang w:bidi="he-IL"/>
        </w:rPr>
      </w:pPr>
      <w:r w:rsidRPr="0029148C">
        <w:rPr>
          <w:lang w:bidi="he-IL"/>
        </w:rPr>
        <w:tab/>
      </w:r>
      <w:r w:rsidRPr="00E91F93">
        <w:rPr>
          <w:lang w:bidi="he-IL"/>
        </w:rPr>
        <w:tab/>
      </w:r>
      <w:r w:rsidRPr="0029148C">
        <w:rPr>
          <w:lang w:bidi="he-IL"/>
        </w:rPr>
        <w:t>...</w:t>
      </w:r>
    </w:p>
    <w:p w:rsidR="00E91F93" w:rsidRPr="002D59D2" w:rsidRDefault="00E91F93" w:rsidP="005B61F9">
      <w:pPr>
        <w:pStyle w:val="ppCodeIndent"/>
        <w:rPr>
          <w:lang w:bidi="he-IL"/>
        </w:rPr>
      </w:pPr>
      <w:r w:rsidRPr="002D59D2">
        <w:rPr>
          <w:lang w:bidi="he-IL"/>
        </w:rPr>
        <w:tab/>
      </w:r>
      <w:r w:rsidRPr="002D59D2">
        <w:rPr>
          <w:color w:val="0000FF"/>
          <w:lang w:bidi="he-IL"/>
        </w:rPr>
        <w:tab/>
        <w:t>#region</w:t>
      </w:r>
      <w:r w:rsidR="005E42FD" w:rsidRPr="002D59D2">
        <w:rPr>
          <w:lang w:bidi="he-IL"/>
        </w:rPr>
        <w:t xml:space="preserve"> </w:t>
      </w:r>
      <w:r w:rsidRPr="002D59D2">
        <w:rPr>
          <w:lang w:bidi="he-IL"/>
        </w:rPr>
        <w:t>ApplicationBar</w:t>
      </w:r>
      <w:r w:rsidR="005E42FD" w:rsidRPr="002D59D2">
        <w:rPr>
          <w:lang w:bidi="he-IL"/>
        </w:rPr>
        <w:t xml:space="preserve"> </w:t>
      </w:r>
      <w:r w:rsidRPr="002D59D2">
        <w:rPr>
          <w:lang w:bidi="he-IL"/>
        </w:rPr>
        <w:t>Buttons</w:t>
      </w:r>
      <w:r w:rsidR="005E42FD" w:rsidRPr="002D59D2">
        <w:rPr>
          <w:lang w:bidi="he-IL"/>
        </w:rPr>
        <w:t xml:space="preserve"> </w:t>
      </w:r>
      <w:r w:rsidRPr="002D59D2">
        <w:rPr>
          <w:lang w:bidi="he-IL"/>
        </w:rPr>
        <w:t>Events</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appbar_prev(</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.Instance.SkipPrevious();</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appbar_playpause(</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BackgroundAudioPlayer</w:t>
      </w:r>
      <w:r w:rsidRPr="002D59D2">
        <w:rPr>
          <w:lang w:bidi="he-IL"/>
        </w:rPr>
        <w:t>.Instance.PlayerState</w:t>
      </w:r>
      <w:r w:rsidR="005E42FD" w:rsidRPr="002D59D2">
        <w:rPr>
          <w:lang w:bidi="he-IL"/>
        </w:rPr>
        <w:t xml:space="preserve"> </w:t>
      </w:r>
      <w:r w:rsidRPr="002D59D2">
        <w:rPr>
          <w:lang w:bidi="he-IL"/>
        </w:rPr>
        <w:t>==</w:t>
      </w:r>
      <w:r w:rsidR="005E42FD" w:rsidRPr="002D59D2">
        <w:rPr>
          <w:lang w:bidi="he-IL"/>
        </w:rPr>
        <w:t xml:space="preserve"> </w:t>
      </w:r>
      <w:r w:rsidRPr="002D59D2">
        <w:rPr>
          <w:color w:val="2B91AF"/>
          <w:lang w:bidi="he-IL"/>
        </w:rPr>
        <w:t>PlayState</w:t>
      </w:r>
      <w:r w:rsidRPr="002D59D2">
        <w:rPr>
          <w:lang w:bidi="he-IL"/>
        </w:rPr>
        <w:t>.Playing</w:t>
      </w:r>
      <w:r w:rsidR="005E42FD" w:rsidRPr="002D59D2">
        <w:rPr>
          <w:lang w:bidi="he-IL"/>
        </w:rPr>
        <w:t xml:space="preserve"> </w:t>
      </w:r>
      <w:r w:rsidRPr="002D59D2">
        <w:rPr>
          <w:lang w:bidi="he-IL"/>
        </w:rPr>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00C25D4A" w:rsidRPr="002D59D2">
        <w:rPr>
          <w:lang w:bidi="he-IL"/>
        </w:rPr>
        <w:tab/>
      </w:r>
      <w:r w:rsidRPr="002D59D2">
        <w:rPr>
          <w:color w:val="2B91AF"/>
          <w:lang w:bidi="he-IL"/>
        </w:rPr>
        <w:t>BackgroundAudioPlayer</w:t>
      </w:r>
      <w:r w:rsidRPr="002D59D2">
        <w:rPr>
          <w:lang w:bidi="he-IL"/>
        </w:rPr>
        <w:t>.Instance.Pause();</w:t>
      </w:r>
    </w:p>
    <w:p w:rsidR="00E91F93" w:rsidRPr="002D59D2" w:rsidRDefault="00C25D4A" w:rsidP="005B61F9">
      <w:pPr>
        <w:pStyle w:val="ppCodeIndent"/>
        <w:rPr>
          <w:lang w:bidi="he-IL"/>
        </w:rPr>
      </w:pPr>
      <w:r w:rsidRPr="002D59D2">
        <w:rPr>
          <w:lang w:bidi="he-IL"/>
        </w:rPr>
        <w:tab/>
      </w:r>
      <w:r w:rsidR="00E91F93" w:rsidRPr="002D59D2">
        <w:rPr>
          <w:lang w:bidi="he-IL"/>
        </w:rPr>
        <w:tab/>
      </w:r>
      <w:r w:rsidR="00E91F93" w:rsidRPr="002D59D2">
        <w:rPr>
          <w:lang w:bidi="he-IL"/>
        </w:rPr>
        <w:tab/>
      </w:r>
      <w:r w:rsidR="00E91F93" w:rsidRPr="002D59D2">
        <w:rPr>
          <w:color w:val="0000FF"/>
          <w:lang w:bidi="he-IL"/>
        </w:rPr>
        <w:t>else</w:t>
      </w:r>
    </w:p>
    <w:p w:rsidR="00E91F93" w:rsidRPr="002D59D2" w:rsidRDefault="00E91F93" w:rsidP="005B61F9">
      <w:pPr>
        <w:pStyle w:val="ppCodeIndent"/>
        <w:rPr>
          <w:lang w:bidi="he-IL"/>
        </w:rPr>
      </w:pPr>
      <w:r w:rsidRPr="002D59D2">
        <w:rPr>
          <w:lang w:bidi="he-IL"/>
        </w:rPr>
        <w:tab/>
      </w:r>
      <w:r w:rsidR="00C25D4A"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.Instance.Play();</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appbar_stop(</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.Instance.Stop();</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5E42FD" w:rsidP="005B61F9">
      <w:pPr>
        <w:pStyle w:val="ppCodeIndent"/>
        <w:rPr>
          <w:lang w:bidi="he-IL"/>
        </w:rPr>
      </w:pPr>
      <w:r w:rsidRPr="002D59D2">
        <w:rPr>
          <w:lang w:bidi="he-IL"/>
        </w:rPr>
        <w:t xml:space="preserve"> </w:t>
      </w:r>
    </w:p>
    <w:p w:rsidR="00E91F93" w:rsidRPr="002D59D2" w:rsidRDefault="00E91F93" w:rsidP="005B61F9">
      <w:pPr>
        <w:pStyle w:val="ppCodeIndent"/>
        <w:rPr>
          <w:lang w:bidi="he-IL"/>
        </w:rPr>
      </w:pPr>
      <w:r w:rsidRPr="002D59D2">
        <w:rPr>
          <w:lang w:bidi="he-IL"/>
        </w:rPr>
        <w:tab/>
      </w:r>
      <w:r w:rsidRPr="002D59D2">
        <w:rPr>
          <w:lang w:bidi="he-IL"/>
        </w:rPr>
        <w:tab/>
      </w:r>
      <w:r w:rsidRPr="002D59D2">
        <w:rPr>
          <w:color w:val="0000FF"/>
          <w:lang w:bidi="he-IL"/>
        </w:rPr>
        <w:t>private</w:t>
      </w:r>
      <w:r w:rsidR="005E42FD" w:rsidRPr="002D59D2">
        <w:rPr>
          <w:lang w:bidi="he-IL"/>
        </w:rPr>
        <w:t xml:space="preserve"> </w:t>
      </w:r>
      <w:r w:rsidRPr="002D59D2">
        <w:rPr>
          <w:color w:val="0000FF"/>
          <w:lang w:bidi="he-IL"/>
        </w:rPr>
        <w:t>void</w:t>
      </w:r>
      <w:r w:rsidR="005E42FD" w:rsidRPr="002D59D2">
        <w:rPr>
          <w:lang w:bidi="he-IL"/>
        </w:rPr>
        <w:t xml:space="preserve"> </w:t>
      </w:r>
      <w:r w:rsidRPr="002D59D2">
        <w:rPr>
          <w:lang w:bidi="he-IL"/>
        </w:rPr>
        <w:t>appbar_next(</w:t>
      </w:r>
      <w:r w:rsidRPr="002D59D2">
        <w:rPr>
          <w:color w:val="0000FF"/>
          <w:lang w:bidi="he-IL"/>
        </w:rPr>
        <w:t>object</w:t>
      </w:r>
      <w:r w:rsidR="005E42FD" w:rsidRPr="002D59D2">
        <w:rPr>
          <w:lang w:bidi="he-IL"/>
        </w:rPr>
        <w:t xml:space="preserve"> </w:t>
      </w:r>
      <w:r w:rsidRPr="002D59D2">
        <w:rPr>
          <w:lang w:bidi="he-IL"/>
        </w:rPr>
        <w:t>sender,</w:t>
      </w:r>
      <w:r w:rsidR="005E42FD" w:rsidRPr="002D59D2">
        <w:rPr>
          <w:lang w:bidi="he-IL"/>
        </w:rPr>
        <w:t xml:space="preserve"> </w:t>
      </w:r>
      <w:r w:rsidRPr="002D59D2">
        <w:rPr>
          <w:color w:val="2B91AF"/>
          <w:lang w:bidi="he-IL"/>
        </w:rPr>
        <w:t>EventArgs</w:t>
      </w:r>
      <w:r w:rsidR="005E42FD" w:rsidRPr="002D59D2">
        <w:rPr>
          <w:lang w:bidi="he-IL"/>
        </w:rPr>
        <w:t xml:space="preserve"> </w:t>
      </w:r>
      <w:r w:rsidRPr="002D59D2">
        <w:rPr>
          <w:lang w:bidi="he-IL"/>
        </w:rPr>
        <w:t>e)</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lang w:bidi="he-IL"/>
        </w:rPr>
        <w:tab/>
      </w:r>
      <w:r w:rsidRPr="002D59D2">
        <w:rPr>
          <w:lang w:bidi="he-IL"/>
        </w:rPr>
        <w:tab/>
      </w:r>
      <w:r w:rsidRPr="002D59D2">
        <w:rPr>
          <w:lang w:bidi="he-IL"/>
        </w:rPr>
        <w:tab/>
      </w:r>
      <w:r w:rsidRPr="002D59D2">
        <w:rPr>
          <w:color w:val="2B91AF"/>
          <w:lang w:bidi="he-IL"/>
        </w:rPr>
        <w:t>BackgroundAudioPlayer</w:t>
      </w:r>
      <w:r w:rsidRPr="002D59D2">
        <w:rPr>
          <w:lang w:bidi="he-IL"/>
        </w:rPr>
        <w:t>.Instance.SkipNext();</w:t>
      </w:r>
    </w:p>
    <w:p w:rsidR="00E91F93" w:rsidRPr="002D59D2" w:rsidRDefault="00E91F93" w:rsidP="005B61F9">
      <w:pPr>
        <w:pStyle w:val="ppCodeIndent"/>
        <w:rPr>
          <w:lang w:bidi="he-IL"/>
        </w:rPr>
      </w:pPr>
      <w:r w:rsidRPr="002D59D2">
        <w:rPr>
          <w:lang w:bidi="he-IL"/>
        </w:rPr>
        <w:tab/>
      </w:r>
      <w:r w:rsidRPr="002D59D2">
        <w:rPr>
          <w:lang w:bidi="he-IL"/>
        </w:rPr>
        <w:tab/>
        <w:t>}</w:t>
      </w:r>
    </w:p>
    <w:p w:rsidR="00E91F93" w:rsidRPr="002D59D2" w:rsidRDefault="00E91F93" w:rsidP="005B61F9">
      <w:pPr>
        <w:pStyle w:val="ppCodeIndent"/>
        <w:rPr>
          <w:lang w:bidi="he-IL"/>
        </w:rPr>
      </w:pPr>
      <w:r w:rsidRPr="002D59D2">
        <w:rPr>
          <w:color w:val="0000FF"/>
          <w:lang w:bidi="he-IL"/>
        </w:rPr>
        <w:tab/>
      </w:r>
      <w:r w:rsidRPr="002D59D2">
        <w:rPr>
          <w:lang w:bidi="he-IL"/>
        </w:rPr>
        <w:tab/>
      </w:r>
      <w:r w:rsidRPr="002D59D2">
        <w:rPr>
          <w:color w:val="0000FF"/>
          <w:lang w:bidi="he-IL"/>
        </w:rPr>
        <w:t>#endregion</w:t>
      </w:r>
    </w:p>
    <w:p w:rsidR="00E91F93" w:rsidRDefault="00E91F93" w:rsidP="005B61F9">
      <w:pPr>
        <w:pStyle w:val="ppCodeIndent"/>
        <w:rPr>
          <w:lang w:bidi="he-IL"/>
        </w:rPr>
      </w:pPr>
      <w:r w:rsidRPr="00E91F93">
        <w:rPr>
          <w:lang w:bidi="he-IL"/>
        </w:rPr>
        <w:tab/>
      </w:r>
      <w:r w:rsidRPr="0029148C">
        <w:rPr>
          <w:lang w:bidi="he-IL"/>
        </w:rPr>
        <w:tab/>
        <w:t>...</w:t>
      </w:r>
    </w:p>
    <w:p w:rsidR="00E91F93" w:rsidRPr="00E91F93" w:rsidRDefault="00E91F93" w:rsidP="005B61F9">
      <w:pPr>
        <w:pStyle w:val="ppCodeIndent"/>
        <w:rPr>
          <w:color w:val="000000"/>
          <w:lang w:bidi="he-IL"/>
        </w:rPr>
      </w:pPr>
      <w:r w:rsidRPr="00E91F93">
        <w:rPr>
          <w:rFonts w:cs="Consolas"/>
          <w:color w:val="000000"/>
          <w:lang w:bidi="he-IL"/>
        </w:rPr>
        <w:t>}</w:t>
      </w:r>
    </w:p>
    <w:p w:rsidR="000023CF" w:rsidRDefault="00F17143" w:rsidP="00F17143">
      <w:pPr>
        <w:pStyle w:val="ppNumberList"/>
      </w:pPr>
      <w:r>
        <w:lastRenderedPageBreak/>
        <w:t>Just as</w:t>
      </w:r>
      <w:r w:rsidR="0013409F">
        <w:t xml:space="preserve"> we update</w:t>
      </w:r>
      <w:r w:rsidR="00BB661A">
        <w:t>d</w:t>
      </w:r>
      <w:r>
        <w:t xml:space="preserve"> </w:t>
      </w:r>
      <w:r w:rsidR="000023CF">
        <w:t>the selected track</w:t>
      </w:r>
      <w:r>
        <w:t xml:space="preserve"> in the previous task</w:t>
      </w:r>
      <w:r w:rsidR="00BB661A">
        <w:t>,</w:t>
      </w:r>
      <w:r w:rsidR="000023CF">
        <w:t xml:space="preserve"> </w:t>
      </w:r>
      <w:r w:rsidR="00BB661A">
        <w:t xml:space="preserve">we </w:t>
      </w:r>
      <w:r>
        <w:t xml:space="preserve">need </w:t>
      </w:r>
      <w:r w:rsidR="00BB661A">
        <w:t xml:space="preserve">to update the </w:t>
      </w:r>
      <w:r>
        <w:t xml:space="preserve">appbar </w:t>
      </w:r>
      <w:r w:rsidR="00BB661A">
        <w:t xml:space="preserve">buttons </w:t>
      </w:r>
      <w:r>
        <w:t>according to the player’s state</w:t>
      </w:r>
      <w:r w:rsidR="0013409F">
        <w:t xml:space="preserve">. </w:t>
      </w:r>
      <w:r w:rsidR="00BB661A">
        <w:t>T</w:t>
      </w:r>
      <w:r w:rsidR="0013409F">
        <w:t>o do that, l</w:t>
      </w:r>
      <w:r w:rsidR="000023CF">
        <w:t xml:space="preserve">ocate the </w:t>
      </w:r>
      <w:r w:rsidR="000023CF" w:rsidRPr="00E320A6">
        <w:rPr>
          <w:b/>
          <w:bCs/>
        </w:rPr>
        <w:t>Instance_PlayStateChanged</w:t>
      </w:r>
      <w:r w:rsidR="000023CF" w:rsidRPr="00E320A6">
        <w:t xml:space="preserve"> </w:t>
      </w:r>
      <w:r w:rsidR="000023CF">
        <w:t xml:space="preserve">method and add </w:t>
      </w:r>
      <w:r w:rsidR="00BB661A">
        <w:t>a</w:t>
      </w:r>
      <w:r w:rsidR="000023CF">
        <w:t xml:space="preserve"> call to </w:t>
      </w:r>
      <w:r w:rsidR="000023CF" w:rsidRPr="00E320A6">
        <w:rPr>
          <w:b/>
          <w:bCs/>
        </w:rPr>
        <w:t>UpdateAppBarStatus</w:t>
      </w:r>
      <w:r w:rsidR="000023CF">
        <w:rPr>
          <w:b/>
          <w:bCs/>
        </w:rPr>
        <w:t xml:space="preserve"> </w:t>
      </w:r>
      <w:r w:rsidR="000023CF">
        <w:t>method</w:t>
      </w:r>
      <w:r w:rsidR="00BB661A">
        <w:t>.</w:t>
      </w:r>
    </w:p>
    <w:p w:rsidR="000023CF" w:rsidRDefault="000023CF" w:rsidP="000023CF">
      <w:pPr>
        <w:pStyle w:val="ppCodeLanguageIndent"/>
        <w:rPr>
          <w:lang w:bidi="he-IL"/>
        </w:rPr>
      </w:pPr>
      <w:r>
        <w:rPr>
          <w:lang w:bidi="he-IL"/>
        </w:rPr>
        <w:t>C#</w:t>
      </w:r>
    </w:p>
    <w:p w:rsidR="000023CF" w:rsidRPr="0029148C" w:rsidRDefault="000023CF"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0023CF" w:rsidRDefault="000023CF" w:rsidP="005B61F9">
      <w:pPr>
        <w:pStyle w:val="ppCodeIndent"/>
        <w:rPr>
          <w:color w:val="000000"/>
          <w:lang w:bidi="he-IL"/>
        </w:rPr>
      </w:pPr>
      <w:r w:rsidRPr="0029148C">
        <w:rPr>
          <w:color w:val="000000"/>
          <w:lang w:bidi="he-IL"/>
        </w:rPr>
        <w:t>{</w:t>
      </w:r>
    </w:p>
    <w:p w:rsidR="000023CF" w:rsidRDefault="000023CF" w:rsidP="005B61F9">
      <w:pPr>
        <w:pStyle w:val="ppCodeIndent"/>
        <w:rPr>
          <w:lang w:bidi="he-IL"/>
        </w:rPr>
      </w:pPr>
      <w:r w:rsidRPr="0029148C">
        <w:rPr>
          <w:lang w:bidi="he-IL"/>
        </w:rPr>
        <w:tab/>
        <w:t>...</w:t>
      </w:r>
    </w:p>
    <w:p w:rsidR="000023CF" w:rsidRPr="0064030F" w:rsidRDefault="000023CF" w:rsidP="005B61F9">
      <w:pPr>
        <w:pStyle w:val="ppCodeIndent"/>
        <w:rPr>
          <w:rFonts w:cs="Consolas"/>
          <w:color w:val="000000"/>
          <w:szCs w:val="20"/>
          <w:lang w:bidi="he-IL"/>
        </w:rPr>
      </w:pPr>
      <w:r w:rsidRPr="00AC238D">
        <w:rPr>
          <w:rFonts w:cs="Consolas"/>
          <w:color w:val="000000"/>
          <w:szCs w:val="20"/>
          <w:lang w:bidi="he-IL"/>
        </w:rPr>
        <w:tab/>
      </w:r>
      <w:r w:rsidRPr="0064030F">
        <w:rPr>
          <w:rFonts w:cs="Consolas"/>
          <w:szCs w:val="20"/>
          <w:lang w:bidi="he-IL"/>
        </w:rPr>
        <w:t>private</w:t>
      </w:r>
      <w:r w:rsidRPr="0064030F">
        <w:rPr>
          <w:rFonts w:cs="Consolas"/>
          <w:color w:val="000000"/>
          <w:szCs w:val="20"/>
          <w:lang w:bidi="he-IL"/>
        </w:rPr>
        <w:t xml:space="preserve"> </w:t>
      </w:r>
      <w:r w:rsidRPr="0064030F">
        <w:rPr>
          <w:rFonts w:cs="Consolas"/>
          <w:szCs w:val="20"/>
          <w:lang w:bidi="he-IL"/>
        </w:rPr>
        <w:t>void</w:t>
      </w:r>
      <w:r w:rsidRPr="0064030F">
        <w:rPr>
          <w:rFonts w:cs="Consolas"/>
          <w:color w:val="000000"/>
          <w:szCs w:val="20"/>
          <w:lang w:bidi="he-IL"/>
        </w:rPr>
        <w:t xml:space="preserve"> Instance_PlayStateChanged(</w:t>
      </w:r>
      <w:r w:rsidRPr="0064030F">
        <w:rPr>
          <w:rFonts w:cs="Consolas"/>
          <w:szCs w:val="20"/>
          <w:lang w:bidi="he-IL"/>
        </w:rPr>
        <w:t>object</w:t>
      </w:r>
      <w:r w:rsidRPr="0064030F">
        <w:rPr>
          <w:rFonts w:cs="Consolas"/>
          <w:color w:val="000000"/>
          <w:szCs w:val="20"/>
          <w:lang w:bidi="he-IL"/>
        </w:rPr>
        <w:t xml:space="preserve"> sender, </w:t>
      </w:r>
      <w:r w:rsidRPr="0064030F">
        <w:rPr>
          <w:rFonts w:cs="Consolas"/>
          <w:color w:val="2B91AF"/>
          <w:szCs w:val="20"/>
          <w:lang w:bidi="he-IL"/>
        </w:rPr>
        <w:t>EventArgs</w:t>
      </w:r>
      <w:r w:rsidRPr="0064030F">
        <w:rPr>
          <w:rFonts w:cs="Consolas"/>
          <w:color w:val="000000"/>
          <w:szCs w:val="20"/>
          <w:lang w:bidi="he-IL"/>
        </w:rPr>
        <w:t xml:space="preserve"> e)</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t>{</w:t>
      </w:r>
    </w:p>
    <w:p w:rsidR="000023CF" w:rsidRPr="002D59D2" w:rsidRDefault="000023C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UpdateAppBarStatus();</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r>
      <w:r w:rsidRPr="0064030F">
        <w:rPr>
          <w:rFonts w:cs="Consolas"/>
          <w:color w:val="000000"/>
          <w:szCs w:val="20"/>
          <w:lang w:bidi="he-IL"/>
        </w:rPr>
        <w:tab/>
        <w:t>UpdateSelection();</w:t>
      </w:r>
    </w:p>
    <w:p w:rsidR="000023CF" w:rsidRPr="0064030F" w:rsidRDefault="000023CF" w:rsidP="005B61F9">
      <w:pPr>
        <w:pStyle w:val="ppCodeIndent"/>
        <w:rPr>
          <w:rFonts w:cs="Consolas"/>
          <w:color w:val="000000"/>
          <w:szCs w:val="20"/>
          <w:lang w:bidi="he-IL"/>
        </w:rPr>
      </w:pPr>
      <w:r w:rsidRPr="0064030F">
        <w:rPr>
          <w:rFonts w:cs="Consolas"/>
          <w:color w:val="000000"/>
          <w:szCs w:val="20"/>
          <w:lang w:bidi="he-IL"/>
        </w:rPr>
        <w:tab/>
        <w:t>}</w:t>
      </w:r>
    </w:p>
    <w:p w:rsidR="000023CF" w:rsidRDefault="000023CF" w:rsidP="005B61F9">
      <w:pPr>
        <w:pStyle w:val="ppCodeIndent"/>
        <w:rPr>
          <w:lang w:bidi="he-IL"/>
        </w:rPr>
      </w:pPr>
      <w:r w:rsidRPr="0029148C">
        <w:rPr>
          <w:lang w:bidi="he-IL"/>
        </w:rPr>
        <w:tab/>
        <w:t>...</w:t>
      </w:r>
    </w:p>
    <w:p w:rsidR="000023CF" w:rsidRPr="00AC238D" w:rsidRDefault="000023CF" w:rsidP="005B61F9">
      <w:pPr>
        <w:pStyle w:val="ppCodeIndent"/>
        <w:rPr>
          <w:rFonts w:cs="Consolas"/>
          <w:color w:val="000000"/>
          <w:lang w:bidi="he-IL"/>
        </w:rPr>
      </w:pPr>
      <w:r w:rsidRPr="00AC238D">
        <w:rPr>
          <w:rFonts w:cs="Consolas"/>
          <w:color w:val="000000"/>
          <w:lang w:bidi="he-IL"/>
        </w:rPr>
        <w:t>}</w:t>
      </w:r>
    </w:p>
    <w:p w:rsidR="000023CF" w:rsidRDefault="000023CF" w:rsidP="0097467B">
      <w:pPr>
        <w:pStyle w:val="ppBodyText"/>
      </w:pPr>
    </w:p>
    <w:p w:rsidR="0064030F" w:rsidRDefault="00071160" w:rsidP="0064030F">
      <w:pPr>
        <w:pStyle w:val="ppNumberList"/>
      </w:pPr>
      <w:r>
        <w:t xml:space="preserve">Now add the </w:t>
      </w:r>
      <w:r>
        <w:rPr>
          <w:b/>
          <w:bCs/>
        </w:rPr>
        <w:t>UpdateAppBarStatus</w:t>
      </w:r>
      <w:r>
        <w:t xml:space="preserve"> method itself:</w:t>
      </w:r>
    </w:p>
    <w:p w:rsidR="0064030F" w:rsidRDefault="0064030F" w:rsidP="0064030F">
      <w:pPr>
        <w:pStyle w:val="ppCodeLanguageIndent"/>
        <w:rPr>
          <w:lang w:bidi="he-IL"/>
        </w:rPr>
      </w:pPr>
      <w:r>
        <w:rPr>
          <w:lang w:bidi="he-IL"/>
        </w:rPr>
        <w:t>C#</w:t>
      </w:r>
    </w:p>
    <w:p w:rsidR="0064030F" w:rsidRPr="0029148C" w:rsidRDefault="0064030F" w:rsidP="005B61F9">
      <w:pPr>
        <w:pStyle w:val="ppCodeIndent"/>
        <w:rPr>
          <w:color w:val="000000"/>
          <w:lang w:bidi="he-IL"/>
        </w:rPr>
      </w:pPr>
      <w:r w:rsidRPr="0029148C">
        <w:rPr>
          <w:lang w:bidi="he-IL"/>
        </w:rPr>
        <w:t>public</w:t>
      </w:r>
      <w:r>
        <w:rPr>
          <w:color w:val="000000"/>
          <w:lang w:bidi="he-IL"/>
        </w:rPr>
        <w:t xml:space="preserve"> </w:t>
      </w:r>
      <w:r w:rsidRPr="0029148C">
        <w:rPr>
          <w:lang w:bidi="he-IL"/>
        </w:rPr>
        <w:t>partial</w:t>
      </w:r>
      <w:r>
        <w:rPr>
          <w:color w:val="000000"/>
          <w:lang w:bidi="he-IL"/>
        </w:rPr>
        <w:t xml:space="preserve"> </w:t>
      </w:r>
      <w:r w:rsidRPr="0029148C">
        <w:rPr>
          <w:lang w:bidi="he-IL"/>
        </w:rPr>
        <w:t>class</w:t>
      </w:r>
      <w:r>
        <w:rPr>
          <w:color w:val="000000"/>
          <w:lang w:bidi="he-IL"/>
        </w:rPr>
        <w:t xml:space="preserve"> </w:t>
      </w:r>
      <w:r w:rsidRPr="0029148C">
        <w:rPr>
          <w:lang w:bidi="he-IL"/>
        </w:rPr>
        <w:t>MainPage</w:t>
      </w:r>
      <w:r>
        <w:rPr>
          <w:color w:val="000000"/>
          <w:lang w:bidi="he-IL"/>
        </w:rPr>
        <w:t xml:space="preserve"> </w:t>
      </w:r>
      <w:r w:rsidRPr="0029148C">
        <w:rPr>
          <w:color w:val="000000"/>
          <w:lang w:bidi="he-IL"/>
        </w:rPr>
        <w:t>:</w:t>
      </w:r>
      <w:r>
        <w:rPr>
          <w:color w:val="000000"/>
          <w:lang w:bidi="he-IL"/>
        </w:rPr>
        <w:t xml:space="preserve"> </w:t>
      </w:r>
      <w:r w:rsidRPr="0029148C">
        <w:rPr>
          <w:lang w:bidi="he-IL"/>
        </w:rPr>
        <w:t>PhoneApplicationPage</w:t>
      </w:r>
    </w:p>
    <w:p w:rsidR="0064030F" w:rsidRDefault="0064030F" w:rsidP="005B61F9">
      <w:pPr>
        <w:pStyle w:val="ppCodeIndent"/>
        <w:rPr>
          <w:color w:val="000000"/>
          <w:lang w:bidi="he-IL"/>
        </w:rPr>
      </w:pPr>
      <w:r w:rsidRPr="0029148C">
        <w:rPr>
          <w:color w:val="000000"/>
          <w:lang w:bidi="he-IL"/>
        </w:rPr>
        <w:t>{</w:t>
      </w:r>
    </w:p>
    <w:p w:rsidR="0064030F" w:rsidRDefault="0064030F" w:rsidP="005B61F9">
      <w:pPr>
        <w:pStyle w:val="ppCodeIndent"/>
        <w:rPr>
          <w:lang w:bidi="he-IL"/>
        </w:rPr>
      </w:pPr>
      <w:r w:rsidRPr="0029148C">
        <w:rPr>
          <w:lang w:bidi="he-IL"/>
        </w:rPr>
        <w:tab/>
        <w:t>...</w:t>
      </w:r>
    </w:p>
    <w:p w:rsidR="0064030F" w:rsidRPr="002D59D2" w:rsidRDefault="0064030F" w:rsidP="005B61F9">
      <w:pPr>
        <w:pStyle w:val="ppCodeIndent"/>
        <w:rPr>
          <w:rFonts w:cs="Consolas"/>
          <w:color w:val="000000"/>
          <w:lang w:bidi="he-IL"/>
        </w:rPr>
      </w:pPr>
      <w:r w:rsidRPr="002D59D2">
        <w:rPr>
          <w:rFonts w:cs="Consolas"/>
          <w:szCs w:val="20"/>
          <w:lang w:bidi="he-IL"/>
        </w:rPr>
        <w:tab/>
      </w:r>
      <w:r w:rsidRPr="002D59D2">
        <w:rPr>
          <w:rFonts w:cs="Consolas"/>
          <w:lang w:bidi="he-IL"/>
        </w:rPr>
        <w:t>private</w:t>
      </w:r>
      <w:r w:rsidRPr="002D59D2">
        <w:rPr>
          <w:rFonts w:cs="Consolas"/>
          <w:color w:val="000000"/>
          <w:lang w:bidi="he-IL"/>
        </w:rPr>
        <w:t xml:space="preserve"> </w:t>
      </w:r>
      <w:r w:rsidRPr="002D59D2">
        <w:rPr>
          <w:rFonts w:cs="Consolas"/>
          <w:lang w:bidi="he-IL"/>
        </w:rPr>
        <w:t>void</w:t>
      </w:r>
      <w:r w:rsidRPr="002D59D2">
        <w:rPr>
          <w:rFonts w:cs="Consolas"/>
          <w:color w:val="000000"/>
          <w:lang w:bidi="he-IL"/>
        </w:rPr>
        <w:t xml:space="preserve"> UpdateAppBarStatus()</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switch</w:t>
      </w:r>
      <w:r w:rsidRPr="002D59D2">
        <w:rPr>
          <w:rFonts w:cs="Consolas"/>
          <w:color w:val="000000"/>
          <w:szCs w:val="20"/>
          <w:lang w:bidi="he-IL"/>
        </w:rPr>
        <w:t xml:space="preserve"> ( </w:t>
      </w:r>
      <w:r w:rsidRPr="002D59D2">
        <w:rPr>
          <w:rFonts w:cs="Consolas"/>
          <w:color w:val="2B91AF"/>
          <w:szCs w:val="20"/>
          <w:lang w:bidi="he-IL"/>
        </w:rPr>
        <w:t>BackgroundAudioPlayer</w:t>
      </w:r>
      <w:r w:rsidRPr="002D59D2">
        <w:rPr>
          <w:rFonts w:cs="Consolas"/>
          <w:color w:val="000000"/>
          <w:szCs w:val="20"/>
          <w:lang w:bidi="he-IL"/>
        </w:rPr>
        <w:t>.Instance.PlayerState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.Playing:</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"pause"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"/Images/pause.png"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.Paused:</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.Stopped:</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&gt; 0 )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case</w:t>
      </w:r>
      <w:r w:rsidRPr="002D59D2">
        <w:rPr>
          <w:rFonts w:cs="Consolas"/>
          <w:color w:val="000000"/>
          <w:szCs w:val="20"/>
          <w:lang w:bidi="he-IL"/>
        </w:rPr>
        <w:t xml:space="preserve"> </w:t>
      </w:r>
      <w:r w:rsidRPr="002D59D2">
        <w:rPr>
          <w:rFonts w:cs="Consolas"/>
          <w:color w:val="2B91AF"/>
          <w:szCs w:val="20"/>
          <w:lang w:bidi="he-IL"/>
        </w:rPr>
        <w:t>PlayState</w:t>
      </w:r>
      <w:r w:rsidRPr="002D59D2">
        <w:rPr>
          <w:rFonts w:cs="Consolas"/>
          <w:color w:val="000000"/>
          <w:szCs w:val="20"/>
          <w:lang w:bidi="he-IL"/>
        </w:rPr>
        <w:t>.Unknown: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//Prev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ApplicationBar.Buttons[0]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//Play/Pause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).Text = </w:t>
      </w:r>
      <w:r w:rsidRPr="002D59D2">
        <w:rPr>
          <w:rFonts w:cs="Consolas"/>
          <w:color w:val="A31515"/>
          <w:szCs w:val="20"/>
          <w:lang w:bidi="he-IL"/>
        </w:rPr>
        <w:t>"play"</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ApplicationBar.Buttons[1]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).IconUri = </w:t>
      </w:r>
      <w:r w:rsidRPr="002D59D2">
        <w:rPr>
          <w:rFonts w:cs="Consolas"/>
          <w:szCs w:val="20"/>
          <w:lang w:bidi="he-IL"/>
        </w:rPr>
        <w:t>new</w:t>
      </w:r>
      <w:r w:rsidRPr="002D59D2">
        <w:rPr>
          <w:rFonts w:cs="Consolas"/>
          <w:color w:val="000000"/>
          <w:szCs w:val="20"/>
          <w:lang w:bidi="he-IL"/>
        </w:rPr>
        <w:t xml:space="preserve"> </w:t>
      </w:r>
      <w:r w:rsidRPr="002D59D2">
        <w:rPr>
          <w:rFonts w:cs="Consolas"/>
          <w:color w:val="2B91AF"/>
          <w:szCs w:val="20"/>
          <w:lang w:bidi="he-IL"/>
        </w:rPr>
        <w:t>Uri</w:t>
      </w:r>
      <w:r w:rsidRPr="002D59D2">
        <w:rPr>
          <w:rFonts w:cs="Consolas"/>
          <w:color w:val="000000"/>
          <w:szCs w:val="20"/>
          <w:lang w:bidi="he-IL"/>
        </w:rPr>
        <w:t>(</w:t>
      </w:r>
      <w:r w:rsidRPr="002D59D2">
        <w:rPr>
          <w:rFonts w:cs="Consolas"/>
          <w:color w:val="A31515"/>
          <w:szCs w:val="20"/>
          <w:lang w:bidi="he-IL"/>
        </w:rPr>
        <w:t>"/Images/play.png"</w:t>
      </w:r>
      <w:r w:rsidRPr="002D59D2">
        <w:rPr>
          <w:rFonts w:cs="Consolas"/>
          <w:color w:val="000000"/>
          <w:szCs w:val="20"/>
          <w:lang w:bidi="he-IL"/>
        </w:rPr>
        <w:t xml:space="preserve">, </w:t>
      </w:r>
      <w:r w:rsidRPr="002D59D2">
        <w:rPr>
          <w:rFonts w:cs="Consolas"/>
          <w:color w:val="2B91AF"/>
          <w:szCs w:val="20"/>
          <w:lang w:bidi="he-IL"/>
        </w:rPr>
        <w:t>UriKind</w:t>
      </w:r>
      <w:r w:rsidRPr="002D59D2">
        <w:rPr>
          <w:rFonts w:cs="Consolas"/>
          <w:color w:val="000000"/>
          <w:szCs w:val="20"/>
          <w:lang w:bidi="he-IL"/>
        </w:rPr>
        <w:t>.Relative);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//Stop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ApplicationBar.Buttons[2]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8000"/>
          <w:szCs w:val="20"/>
          <w:lang w:bidi="he-IL"/>
        </w:rPr>
        <w:t>//Next button</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if</w:t>
      </w:r>
      <w:r w:rsidRPr="002D59D2">
        <w:rPr>
          <w:rFonts w:cs="Consolas"/>
          <w:color w:val="000000"/>
          <w:szCs w:val="20"/>
          <w:lang w:bidi="he-IL"/>
        </w:rPr>
        <w:t xml:space="preserve"> ( GetActiveTrackIndex() &lt; ActivePlaylist.Tracks.Count - 1 )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lastRenderedPageBreak/>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true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else</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t xml:space="preserve">( ApplicationBar.Buttons[3] </w:t>
      </w:r>
      <w:r w:rsidRPr="002D59D2">
        <w:rPr>
          <w:rFonts w:cs="Consolas"/>
          <w:szCs w:val="20"/>
          <w:lang w:bidi="he-IL"/>
        </w:rPr>
        <w:t>as</w:t>
      </w:r>
      <w:r w:rsidRPr="002D59D2">
        <w:rPr>
          <w:rFonts w:cs="Consolas"/>
          <w:color w:val="000000"/>
          <w:szCs w:val="20"/>
          <w:lang w:bidi="he-IL"/>
        </w:rPr>
        <w:t xml:space="preserve"> </w:t>
      </w:r>
      <w:r w:rsidRPr="002D59D2">
        <w:rPr>
          <w:rFonts w:cs="Consolas"/>
          <w:color w:val="2B91AF"/>
          <w:szCs w:val="20"/>
          <w:lang w:bidi="he-IL"/>
        </w:rPr>
        <w:t>ApplicationBarIconButton</w:t>
      </w:r>
      <w:r w:rsidRPr="002D59D2">
        <w:rPr>
          <w:rFonts w:cs="Consolas"/>
          <w:color w:val="000000"/>
          <w:szCs w:val="20"/>
          <w:lang w:bidi="he-IL"/>
        </w:rPr>
        <w:t xml:space="preserve"> ).IsEnabled = </w:t>
      </w:r>
      <w:r w:rsidRPr="002D59D2">
        <w:rPr>
          <w:rFonts w:cs="Consolas"/>
          <w:szCs w:val="20"/>
          <w:lang w:bidi="he-IL"/>
        </w:rPr>
        <w:t>false</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 xml:space="preserve"> </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default</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color w:val="000000"/>
          <w:szCs w:val="20"/>
          <w:lang w:bidi="he-IL"/>
        </w:rPr>
        <w:tab/>
      </w:r>
      <w:r w:rsidRPr="002D59D2">
        <w:rPr>
          <w:rFonts w:cs="Consolas"/>
          <w:szCs w:val="20"/>
          <w:lang w:bidi="he-IL"/>
        </w:rPr>
        <w:t>break</w:t>
      </w:r>
      <w:r w:rsidRPr="002D59D2">
        <w:rPr>
          <w:rFonts w:cs="Consolas"/>
          <w:color w:val="000000"/>
          <w:szCs w:val="20"/>
          <w:lang w:bidi="he-IL"/>
        </w:rPr>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r>
      <w:r w:rsidRPr="002D59D2">
        <w:rPr>
          <w:rFonts w:cs="Consolas"/>
          <w:color w:val="000000"/>
          <w:szCs w:val="20"/>
          <w:lang w:bidi="he-IL"/>
        </w:rPr>
        <w:tab/>
        <w:t>}</w:t>
      </w:r>
    </w:p>
    <w:p w:rsidR="0064030F" w:rsidRPr="002D59D2" w:rsidRDefault="0064030F" w:rsidP="005B61F9">
      <w:pPr>
        <w:pStyle w:val="ppCodeIndent"/>
        <w:rPr>
          <w:rFonts w:cs="Consolas"/>
          <w:color w:val="000000"/>
          <w:szCs w:val="20"/>
          <w:lang w:bidi="he-IL"/>
        </w:rPr>
      </w:pPr>
      <w:r w:rsidRPr="002D59D2">
        <w:rPr>
          <w:rFonts w:cs="Consolas"/>
          <w:color w:val="000000"/>
          <w:szCs w:val="20"/>
          <w:lang w:bidi="he-IL"/>
        </w:rPr>
        <w:tab/>
        <w:t>}</w:t>
      </w:r>
    </w:p>
    <w:p w:rsidR="0064030F" w:rsidRDefault="0064030F" w:rsidP="005B61F9">
      <w:pPr>
        <w:pStyle w:val="ppCodeIndent"/>
        <w:rPr>
          <w:lang w:bidi="he-IL"/>
        </w:rPr>
      </w:pPr>
      <w:r w:rsidRPr="0029148C">
        <w:rPr>
          <w:lang w:bidi="he-IL"/>
        </w:rPr>
        <w:tab/>
        <w:t>...</w:t>
      </w:r>
    </w:p>
    <w:p w:rsidR="0064030F" w:rsidRPr="0029148C" w:rsidRDefault="0064030F" w:rsidP="005B61F9">
      <w:pPr>
        <w:pStyle w:val="ppCodeIndent"/>
        <w:rPr>
          <w:color w:val="000000"/>
          <w:lang w:bidi="he-IL"/>
        </w:rPr>
      </w:pPr>
      <w:r>
        <w:rPr>
          <w:color w:val="000000"/>
          <w:lang w:bidi="he-IL"/>
        </w:rPr>
        <w:t>}</w:t>
      </w:r>
    </w:p>
    <w:p w:rsidR="0064030F" w:rsidRDefault="0064030F" w:rsidP="0097467B">
      <w:pPr>
        <w:pStyle w:val="ppBodyText"/>
      </w:pPr>
    </w:p>
    <w:p w:rsidR="00C25D4A" w:rsidRDefault="00C25D4A" w:rsidP="00BE2DD7">
      <w:pPr>
        <w:pStyle w:val="ppNumberList"/>
      </w:pPr>
      <w:r>
        <w:t xml:space="preserve">Compile and run the application. At this stage the </w:t>
      </w:r>
      <w:r w:rsidR="00BE2DD7">
        <w:t xml:space="preserve">main </w:t>
      </w:r>
      <w:r>
        <w:t>page should look like the following:</w:t>
      </w:r>
    </w:p>
    <w:p w:rsidR="00C25D4A" w:rsidRDefault="00C25D4A" w:rsidP="00C25D4A">
      <w:pPr>
        <w:pStyle w:val="ppFigureIndent2"/>
      </w:pPr>
      <w:r>
        <w:rPr>
          <w:noProof/>
          <w:lang w:bidi="ar-SA"/>
        </w:rPr>
        <w:drawing>
          <wp:inline distT="0" distB="0" distL="0" distR="0" wp14:anchorId="1E1868DA" wp14:editId="297B3AE7">
            <wp:extent cx="2569655" cy="4667504"/>
            <wp:effectExtent l="19050" t="0" r="20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569655" cy="4667504"/>
                    </a:xfrm>
                    <a:prstGeom prst="rect">
                      <a:avLst/>
                    </a:prstGeom>
                  </pic:spPr>
                </pic:pic>
              </a:graphicData>
            </a:graphic>
          </wp:inline>
        </w:drawing>
      </w:r>
    </w:p>
    <w:p w:rsidR="00C25D4A" w:rsidRDefault="00C25D4A" w:rsidP="00C25D4A">
      <w:pPr>
        <w:pStyle w:val="ppFigureNumberIndent2"/>
      </w:pPr>
      <w:r w:rsidRPr="003D0E04">
        <w:t>Figure</w:t>
      </w:r>
      <w:r>
        <w:t xml:space="preserve"> </w:t>
      </w:r>
      <w:r w:rsidR="009A77AC">
        <w:fldChar w:fldCharType="begin"/>
      </w:r>
      <w:r w:rsidR="006B5080">
        <w:instrText xml:space="preserve"> SEQ Figure \* ARABIC </w:instrText>
      </w:r>
      <w:r w:rsidR="009A77AC">
        <w:fldChar w:fldCharType="separate"/>
      </w:r>
      <w:r w:rsidR="006B5080">
        <w:rPr>
          <w:noProof/>
        </w:rPr>
        <w:t>3</w:t>
      </w:r>
      <w:r w:rsidR="009A77AC">
        <w:fldChar w:fldCharType="end"/>
      </w:r>
    </w:p>
    <w:p w:rsidR="00C25D4A" w:rsidRDefault="00C25D4A" w:rsidP="00C25D4A">
      <w:pPr>
        <w:pStyle w:val="ppFigureCaptionIndent2"/>
      </w:pPr>
      <w:r>
        <w:t>Playlist</w:t>
      </w:r>
      <w:r w:rsidR="00C16DD5">
        <w:t xml:space="preserve"> with playback controls</w:t>
      </w:r>
    </w:p>
    <w:p w:rsidR="00C25D4A" w:rsidRPr="00D638BC" w:rsidRDefault="00C25D4A" w:rsidP="0097467B">
      <w:pPr>
        <w:pStyle w:val="ppBodyText"/>
      </w:pPr>
    </w:p>
    <w:p w:rsidR="00704122" w:rsidRDefault="00704122" w:rsidP="00956DED">
      <w:pPr>
        <w:pStyle w:val="ppNumberList"/>
      </w:pPr>
      <w:r>
        <w:t>Stop the debugging and return to the code.</w:t>
      </w:r>
    </w:p>
    <w:p w:rsidR="007D738E" w:rsidRDefault="007D738E" w:rsidP="007D738E">
      <w:pPr>
        <w:pStyle w:val="ppListEnd"/>
      </w:pPr>
    </w:p>
    <w:p w:rsidR="007D738E" w:rsidRDefault="007D738E" w:rsidP="004C12E8">
      <w:pPr>
        <w:pStyle w:val="ppProcedureStart"/>
        <w:keepNext/>
      </w:pPr>
      <w:bookmarkStart w:id="6" w:name="_Toc304796049"/>
      <w:r>
        <w:t xml:space="preserve">Task 3 – </w:t>
      </w:r>
      <w:r w:rsidR="004C12E8">
        <w:t>Copying music and image files to Isolated Storage</w:t>
      </w:r>
      <w:bookmarkEnd w:id="6"/>
    </w:p>
    <w:p w:rsidR="007D738E" w:rsidRDefault="007D738E" w:rsidP="007F23DC">
      <w:pPr>
        <w:pStyle w:val="ppBodyText"/>
      </w:pPr>
      <w:r>
        <w:t xml:space="preserve">In order </w:t>
      </w:r>
      <w:r w:rsidR="004C12E8">
        <w:t xml:space="preserve">to </w:t>
      </w:r>
      <w:r>
        <w:t xml:space="preserve">play the tracks </w:t>
      </w:r>
      <w:r w:rsidR="002900D0">
        <w:t xml:space="preserve">we have in the solution, </w:t>
      </w:r>
      <w:r>
        <w:t xml:space="preserve">we need to copy </w:t>
      </w:r>
      <w:r w:rsidR="002900D0">
        <w:t>these files</w:t>
      </w:r>
      <w:r>
        <w:t xml:space="preserve"> to </w:t>
      </w:r>
      <w:r w:rsidRPr="00C6140F">
        <w:rPr>
          <w:b/>
          <w:bCs/>
        </w:rPr>
        <w:t>Isolated</w:t>
      </w:r>
      <w:r w:rsidR="002900D0">
        <w:rPr>
          <w:b/>
          <w:bCs/>
        </w:rPr>
        <w:t xml:space="preserve"> </w:t>
      </w:r>
      <w:r w:rsidRPr="00C6140F">
        <w:rPr>
          <w:b/>
          <w:bCs/>
        </w:rPr>
        <w:t>Storage</w:t>
      </w:r>
      <w:r w:rsidR="002900D0">
        <w:rPr>
          <w:b/>
          <w:bCs/>
        </w:rPr>
        <w:t>.</w:t>
      </w:r>
    </w:p>
    <w:p w:rsidR="00956DED" w:rsidRPr="00956DED" w:rsidRDefault="00C6140F" w:rsidP="00C6140F">
      <w:pPr>
        <w:pStyle w:val="ppNumberList"/>
      </w:pPr>
      <w:r>
        <w:t>O</w:t>
      </w:r>
      <w:r w:rsidR="00956DED">
        <w:t>pen the file name</w:t>
      </w:r>
      <w:r>
        <w:t>d</w:t>
      </w:r>
      <w:r w:rsidR="00956DED">
        <w:t xml:space="preserve"> </w:t>
      </w:r>
      <w:r w:rsidR="00956DED" w:rsidRPr="00956DED">
        <w:rPr>
          <w:b/>
          <w:bCs/>
        </w:rPr>
        <w:t>App.xaml.cs</w:t>
      </w:r>
      <w:r w:rsidR="00F61C71">
        <w:t xml:space="preserve"> and add the following using</w:t>
      </w:r>
      <w:r w:rsidR="00D84242">
        <w:t xml:space="preserve"> directives</w:t>
      </w:r>
      <w:r w:rsidR="00F61C71">
        <w:t>:</w:t>
      </w:r>
    </w:p>
    <w:p w:rsidR="00956DED" w:rsidRDefault="00956DED" w:rsidP="00956DED">
      <w:pPr>
        <w:pStyle w:val="ppCodeLanguageIndent"/>
      </w:pPr>
      <w:r>
        <w:t>C#</w:t>
      </w:r>
    </w:p>
    <w:p w:rsidR="00956DED" w:rsidRPr="002D59D2" w:rsidRDefault="00956DED" w:rsidP="00AD125E">
      <w:pPr>
        <w:pStyle w:val="ppCodeIndent"/>
        <w:rPr>
          <w:lang w:bidi="he-IL"/>
        </w:rPr>
      </w:pPr>
      <w:r w:rsidRPr="002D59D2">
        <w:rPr>
          <w:color w:val="0000FF"/>
          <w:lang w:bidi="he-IL"/>
        </w:rPr>
        <w:t>using</w:t>
      </w:r>
      <w:r w:rsidRPr="002D59D2">
        <w:rPr>
          <w:lang w:bidi="he-IL"/>
        </w:rPr>
        <w:t> System.IO.IsolatedStorage;</w:t>
      </w:r>
    </w:p>
    <w:p w:rsidR="00956DED" w:rsidRPr="00E91094" w:rsidRDefault="00956DED" w:rsidP="00AD125E">
      <w:pPr>
        <w:pStyle w:val="ppCodeIndent"/>
        <w:rPr>
          <w:b/>
          <w:bCs/>
          <w:highlight w:val="yellow"/>
        </w:rPr>
      </w:pPr>
      <w:r w:rsidRPr="002D59D2">
        <w:rPr>
          <w:color w:val="0000FF"/>
          <w:lang w:bidi="he-IL"/>
        </w:rPr>
        <w:t>using</w:t>
      </w:r>
      <w:r w:rsidRPr="002D59D2">
        <w:rPr>
          <w:lang w:bidi="he-IL"/>
        </w:rPr>
        <w:t> System.Windows.Resources;</w:t>
      </w:r>
    </w:p>
    <w:p w:rsidR="003D269D" w:rsidRDefault="003D269D" w:rsidP="00DF6337">
      <w:pPr>
        <w:pStyle w:val="ppBodyText"/>
      </w:pPr>
    </w:p>
    <w:p w:rsidR="00F61C71" w:rsidRDefault="00F61C71" w:rsidP="00D84242">
      <w:pPr>
        <w:pStyle w:val="ppNumberList"/>
      </w:pPr>
      <w:r>
        <w:t xml:space="preserve">At the </w:t>
      </w:r>
      <w:r w:rsidR="00C6140F">
        <w:t>constructor</w:t>
      </w:r>
      <w:r>
        <w:t xml:space="preserve"> </w:t>
      </w:r>
      <w:r w:rsidR="00D84242">
        <w:t xml:space="preserve">for the </w:t>
      </w:r>
      <w:r w:rsidRPr="00F61C71">
        <w:rPr>
          <w:b/>
          <w:bCs/>
        </w:rPr>
        <w:t>App</w:t>
      </w:r>
      <w:r>
        <w:t xml:space="preserve"> class, add the following </w:t>
      </w:r>
      <w:r w:rsidR="00C6140F">
        <w:t>highlighted</w:t>
      </w:r>
      <w:r>
        <w:t xml:space="preserve"> code:</w:t>
      </w:r>
    </w:p>
    <w:p w:rsidR="00F61C71" w:rsidRDefault="00F61C71" w:rsidP="00F61C71">
      <w:pPr>
        <w:pStyle w:val="ppCodeLanguageIndent"/>
      </w:pPr>
      <w:r>
        <w:t>C#</w:t>
      </w:r>
    </w:p>
    <w:p w:rsidR="00F61C71" w:rsidRPr="00F61C71" w:rsidRDefault="00F61C71" w:rsidP="00AD125E">
      <w:pPr>
        <w:pStyle w:val="ppCodeIndent"/>
        <w:rPr>
          <w:lang w:bidi="he-IL"/>
        </w:rPr>
      </w:pPr>
      <w:r w:rsidRPr="00F61C71">
        <w:rPr>
          <w:color w:val="0000FF"/>
          <w:lang w:bidi="he-IL"/>
        </w:rPr>
        <w:t>public</w:t>
      </w:r>
      <w:r w:rsidRPr="00F61C71">
        <w:rPr>
          <w:lang w:bidi="he-IL"/>
        </w:rPr>
        <w:t> App()</w:t>
      </w:r>
    </w:p>
    <w:p w:rsidR="00F61C71" w:rsidRPr="00F61C71" w:rsidRDefault="00F61C71" w:rsidP="00AD125E">
      <w:pPr>
        <w:pStyle w:val="ppCodeIndent"/>
        <w:rPr>
          <w:lang w:bidi="he-IL"/>
        </w:rPr>
      </w:pPr>
      <w:r w:rsidRPr="00F61C71">
        <w:rPr>
          <w:lang w:bidi="he-IL"/>
        </w:rPr>
        <w:t>{</w:t>
      </w:r>
    </w:p>
    <w:p w:rsidR="00F61C71" w:rsidRPr="00F61C71" w:rsidRDefault="00F61C71" w:rsidP="00AD125E">
      <w:pPr>
        <w:pStyle w:val="ppCodeIndent"/>
        <w:rPr>
          <w:lang w:bidi="he-IL"/>
        </w:rPr>
      </w:pPr>
      <w:r>
        <w:rPr>
          <w:lang w:bidi="he-IL"/>
        </w:rPr>
        <w:tab/>
        <w:t>...</w:t>
      </w:r>
    </w:p>
    <w:p w:rsidR="00F61C71" w:rsidRPr="002D59D2" w:rsidRDefault="00F61C71" w:rsidP="00AD125E">
      <w:pPr>
        <w:pStyle w:val="ppCodeIndent"/>
        <w:rPr>
          <w:lang w:bidi="he-IL"/>
        </w:rPr>
      </w:pPr>
      <w:r w:rsidRPr="002D59D2">
        <w:rPr>
          <w:lang w:bidi="he-IL"/>
        </w:rPr>
        <w:tab/>
        <w:t>CopyToIsolatedStorage();</w:t>
      </w:r>
    </w:p>
    <w:p w:rsidR="00F61C71" w:rsidRPr="00F61C71" w:rsidRDefault="00F61C71" w:rsidP="00AD125E">
      <w:pPr>
        <w:pStyle w:val="ppCodeIndent"/>
      </w:pPr>
      <w:r w:rsidRPr="00F61C71">
        <w:rPr>
          <w:lang w:bidi="he-IL"/>
        </w:rPr>
        <w:t>}</w:t>
      </w:r>
    </w:p>
    <w:p w:rsidR="003D269D" w:rsidRDefault="003D269D" w:rsidP="0097467B">
      <w:pPr>
        <w:pStyle w:val="ppBodyText"/>
      </w:pPr>
    </w:p>
    <w:p w:rsidR="00F61C71" w:rsidRDefault="00D84242" w:rsidP="007D738E">
      <w:pPr>
        <w:pStyle w:val="ppNumberList"/>
      </w:pPr>
      <w:r>
        <w:t xml:space="preserve">Now use the following code to add the </w:t>
      </w:r>
      <w:r>
        <w:rPr>
          <w:b/>
          <w:bCs/>
        </w:rPr>
        <w:t>CopyToIsolatedStorage</w:t>
      </w:r>
      <w:r>
        <w:t xml:space="preserve"> method itself:</w:t>
      </w:r>
    </w:p>
    <w:p w:rsidR="00F61C71" w:rsidRDefault="00F61C71" w:rsidP="00F61C71">
      <w:pPr>
        <w:pStyle w:val="ppCodeLanguageIndent"/>
      </w:pPr>
      <w:r>
        <w:t>C#</w:t>
      </w:r>
    </w:p>
    <w:p w:rsidR="00F61C71" w:rsidRPr="002D59D2" w:rsidRDefault="00F61C71" w:rsidP="00AD125E">
      <w:pPr>
        <w:pStyle w:val="ppCodeIndent"/>
        <w:rPr>
          <w:lang w:bidi="he-IL"/>
        </w:rPr>
      </w:pPr>
      <w:r w:rsidRPr="002D59D2">
        <w:rPr>
          <w:color w:val="0000FF"/>
          <w:lang w:bidi="he-IL"/>
        </w:rPr>
        <w:t>private</w:t>
      </w:r>
      <w:r w:rsidR="005F76DF" w:rsidRPr="002D59D2">
        <w:rPr>
          <w:lang w:bidi="he-IL"/>
        </w:rPr>
        <w:t xml:space="preserve"> </w:t>
      </w:r>
      <w:r w:rsidRPr="002D59D2">
        <w:rPr>
          <w:color w:val="0000FF"/>
          <w:lang w:bidi="he-IL"/>
        </w:rPr>
        <w:t>void</w:t>
      </w:r>
      <w:r w:rsidR="005F76DF" w:rsidRPr="002D59D2">
        <w:rPr>
          <w:lang w:bidi="he-IL"/>
        </w:rPr>
        <w:t xml:space="preserve"> </w:t>
      </w:r>
      <w:r w:rsidRPr="002D59D2">
        <w:rPr>
          <w:lang w:bidi="he-IL"/>
        </w:rPr>
        <w:t>CopyToIsolatedStorage()</w:t>
      </w:r>
    </w:p>
    <w:p w:rsidR="00F61C71" w:rsidRPr="002D59D2" w:rsidRDefault="00F61C71" w:rsidP="00AD125E">
      <w:pPr>
        <w:pStyle w:val="ppCodeIndent"/>
        <w:rPr>
          <w:lang w:bidi="he-IL"/>
        </w:rPr>
      </w:pPr>
      <w:r w:rsidRPr="002D59D2">
        <w:rPr>
          <w:lang w:bidi="he-IL"/>
        </w:rPr>
        <w:t>{</w:t>
      </w:r>
    </w:p>
    <w:p w:rsidR="00F61C71" w:rsidRPr="002D59D2" w:rsidRDefault="00F61C71" w:rsidP="00AD125E">
      <w:pPr>
        <w:pStyle w:val="ppCodeIndent"/>
        <w:rPr>
          <w:lang w:bidi="he-IL"/>
        </w:rPr>
      </w:pP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w:t>
      </w:r>
      <w:r w:rsidR="005F76DF" w:rsidRPr="002D59D2">
        <w:rPr>
          <w:lang w:bidi="he-IL"/>
        </w:rPr>
        <w:t xml:space="preserve"> </w:t>
      </w:r>
      <w:r w:rsidRPr="002D59D2">
        <w:rPr>
          <w:lang w:bidi="he-IL"/>
        </w:rPr>
        <w:t>storage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w:t>
      </w:r>
      <w:r w:rsidRPr="002D59D2">
        <w:rPr>
          <w:lang w:bidi="he-IL"/>
        </w:rPr>
        <w:t>.GetUserStoreForApplication()</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string</w:t>
      </w:r>
      <w:r w:rsidRPr="002D59D2">
        <w:rPr>
          <w:lang w:bidi="he-IL"/>
        </w:rPr>
        <w:t>[]</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string</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"file1.mp3"</w:t>
      </w:r>
      <w:r w:rsidRPr="002D59D2">
        <w:rPr>
          <w:lang w:bidi="he-IL"/>
        </w:rPr>
        <w:t>,</w:t>
      </w:r>
      <w:r w:rsidR="005F76DF" w:rsidRPr="002D59D2">
        <w:rPr>
          <w:lang w:bidi="he-IL"/>
        </w:rPr>
        <w:t xml:space="preserve"> </w:t>
      </w:r>
      <w:r w:rsidRPr="002D59D2">
        <w:rPr>
          <w:color w:val="A31515"/>
          <w:lang w:bidi="he-IL"/>
        </w:rPr>
        <w:t>"file2.mp3"</w:t>
      </w:r>
      <w:r w:rsidRPr="002D59D2">
        <w:rPr>
          <w:lang w:bidi="he-IL"/>
        </w:rPr>
        <w:t>,</w:t>
      </w:r>
      <w:r w:rsidR="005F76DF" w:rsidRPr="002D59D2">
        <w:rPr>
          <w:lang w:bidi="he-IL"/>
        </w:rPr>
        <w:t xml:space="preserve"> </w:t>
      </w:r>
      <w:r w:rsidRPr="002D59D2">
        <w:rPr>
          <w:color w:val="A31515"/>
          <w:lang w:bidi="he-IL"/>
        </w:rPr>
        <w:t>"file3.mp3"</w:t>
      </w:r>
      <w:r w:rsidR="005F76DF" w:rsidRPr="002D59D2">
        <w:rPr>
          <w:lang w:bidi="he-IL"/>
        </w:rPr>
        <w:t xml:space="preserve"> </w:t>
      </w:r>
      <w:r w:rsidRPr="002D59D2">
        <w:rPr>
          <w:lang w:bidi="he-IL"/>
        </w:rPr>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foreach</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var</w:t>
      </w:r>
      <w:r w:rsidR="005F76DF" w:rsidRPr="002D59D2">
        <w:rPr>
          <w:lang w:bidi="he-IL"/>
        </w:rPr>
        <w:t xml:space="preserve"> </w:t>
      </w:r>
      <w:r w:rsidRPr="002D59D2">
        <w:rPr>
          <w:lang w:bidi="he-IL"/>
        </w:rPr>
        <w:t>_fileName</w:t>
      </w:r>
      <w:r w:rsidR="005F76DF" w:rsidRPr="002D59D2">
        <w:rPr>
          <w:lang w:bidi="he-IL"/>
        </w:rPr>
        <w:t xml:space="preserve"> </w:t>
      </w:r>
      <w:r w:rsidRPr="002D59D2">
        <w:rPr>
          <w:color w:val="0000FF"/>
          <w:lang w:bidi="he-IL"/>
        </w:rPr>
        <w:t>in</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!storage.FileExists(_fileName)</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"Music/"</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2B91AF"/>
          <w:lang w:bidi="he-IL"/>
        </w:rPr>
        <w:t>StreamResourceInfo</w:t>
      </w:r>
      <w:r w:rsidR="005F76DF" w:rsidRPr="002D59D2">
        <w:rPr>
          <w:lang w:bidi="he-IL"/>
        </w:rPr>
        <w:t xml:space="preserve"> </w:t>
      </w:r>
      <w:r w:rsidRPr="002D59D2">
        <w:rPr>
          <w:lang w:bidi="he-IL"/>
        </w:rPr>
        <w:t>resource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Application</w:t>
      </w:r>
      <w:r w:rsidRPr="002D59D2">
        <w:rPr>
          <w:lang w:bidi="he-IL"/>
        </w:rPr>
        <w:t>.GetResourceStream(</w:t>
      </w:r>
      <w:r w:rsidRPr="002D59D2">
        <w:rPr>
          <w:color w:val="0000FF"/>
          <w:lang w:bidi="he-IL"/>
        </w:rPr>
        <w:t>new</w:t>
      </w:r>
      <w:r w:rsidR="005F76DF" w:rsidRPr="002D59D2">
        <w:rPr>
          <w:lang w:bidi="he-IL"/>
        </w:rPr>
        <w:t xml:space="preserve"> </w:t>
      </w:r>
      <w:r w:rsidRPr="002D59D2">
        <w:rPr>
          <w:color w:val="2B91AF"/>
          <w:lang w:bidi="he-IL"/>
        </w:rPr>
        <w:t>Uri</w:t>
      </w:r>
      <w:r w:rsidRPr="002D59D2">
        <w:rPr>
          <w:lang w:bidi="he-IL"/>
        </w:rPr>
        <w:t>(_filePath,</w:t>
      </w:r>
      <w:r w:rsidR="005F76DF" w:rsidRPr="002D59D2">
        <w:rPr>
          <w:lang w:bidi="he-IL"/>
        </w:rPr>
        <w:t xml:space="preserve"> </w:t>
      </w:r>
      <w:r w:rsidRPr="002D59D2">
        <w:rPr>
          <w:color w:val="2B91AF"/>
          <w:lang w:bidi="he-IL"/>
        </w:rPr>
        <w:t>UriKind</w:t>
      </w:r>
      <w:r w:rsidRPr="002D59D2">
        <w:rPr>
          <w:lang w:bidi="he-IL"/>
        </w:rPr>
        <w:t>.Relative));</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IsolatedStorageFileStream</w:t>
      </w:r>
      <w:r w:rsidR="005F76DF" w:rsidRPr="002D59D2">
        <w:rPr>
          <w:lang w:bidi="he-IL"/>
        </w:rPr>
        <w:t xml:space="preserve"> </w:t>
      </w:r>
      <w:r w:rsidRPr="002D59D2">
        <w:rPr>
          <w:lang w:bidi="he-IL"/>
        </w:rPr>
        <w:t>file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storage.CreateFile(_fileName)</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4096;</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byte</w:t>
      </w:r>
      <w:r w:rsidRPr="002D59D2">
        <w:rPr>
          <w:lang w:bidi="he-IL"/>
        </w:rPr>
        <w:t>[]</w:t>
      </w:r>
      <w:r w:rsidR="005F76DF" w:rsidRPr="002D59D2">
        <w:rPr>
          <w:lang w:bidi="he-IL"/>
        </w:rPr>
        <w:t xml:space="preserve"> </w:t>
      </w:r>
      <w:r w:rsidRPr="002D59D2">
        <w:rPr>
          <w:lang w:bidi="he-IL"/>
        </w:rPr>
        <w:t>bytes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byte</w:t>
      </w:r>
      <w:r w:rsidRPr="002D59D2">
        <w:rPr>
          <w:lang w:bidi="he-IL"/>
        </w:rPr>
        <w:t>[chunkSize];</w:t>
      </w:r>
    </w:p>
    <w:p w:rsidR="00F61C71" w:rsidRPr="002D59D2" w:rsidRDefault="00F61C71" w:rsidP="00AD125E">
      <w:pPr>
        <w:pStyle w:val="ppCodeIndent"/>
        <w:rPr>
          <w:lang w:bidi="he-IL"/>
        </w:rPr>
      </w:pPr>
      <w:r w:rsidRPr="002D59D2">
        <w:rPr>
          <w:lang w:bidi="he-IL"/>
        </w:rPr>
        <w:lastRenderedPageBreak/>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byteCount;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while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byteCount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resource.Stream.Read(bytes,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&gt;</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lang w:bidi="he-IL"/>
        </w:rPr>
        <w:tab/>
        <w:t>file.Write(bytes,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byteCount);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587A5A">
      <w:pPr>
        <w:pStyle w:val="ppCodeIndent"/>
        <w:rPr>
          <w:lang w:bidi="he-IL"/>
        </w:rPr>
      </w:pPr>
      <w:r w:rsidRPr="002D59D2">
        <w:rPr>
          <w:lang w:bidi="he-IL"/>
        </w:rPr>
        <w:tab/>
      </w:r>
      <w:r w:rsidRPr="002D59D2">
        <w:rPr>
          <w:lang w:bidi="he-IL"/>
        </w:rPr>
        <w:tab/>
        <w:t>files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string</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w:t>
      </w:r>
      <w:r w:rsidR="00587A5A" w:rsidRPr="002D59D2">
        <w:rPr>
          <w:color w:val="A31515"/>
          <w:lang w:bidi="he-IL"/>
        </w:rPr>
        <w:t>Image1</w:t>
      </w:r>
      <w:r w:rsidRPr="002D59D2">
        <w:rPr>
          <w:color w:val="A31515"/>
          <w:lang w:bidi="he-IL"/>
        </w:rPr>
        <w:t>.jpg"</w:t>
      </w:r>
      <w:r w:rsidRPr="002D59D2">
        <w:rPr>
          <w:lang w:bidi="he-IL"/>
        </w:rPr>
        <w:t>,</w:t>
      </w:r>
      <w:r w:rsidR="005F76DF" w:rsidRPr="002D59D2">
        <w:rPr>
          <w:lang w:bidi="he-IL"/>
        </w:rPr>
        <w:t xml:space="preserve"> </w:t>
      </w:r>
      <w:r w:rsidRPr="002D59D2">
        <w:rPr>
          <w:color w:val="A31515"/>
          <w:lang w:bidi="he-IL"/>
        </w:rPr>
        <w:t>"</w:t>
      </w:r>
      <w:r w:rsidR="00587A5A" w:rsidRPr="002D59D2">
        <w:rPr>
          <w:color w:val="A31515"/>
          <w:lang w:bidi="he-IL"/>
        </w:rPr>
        <w:t>Image3</w:t>
      </w:r>
      <w:r w:rsidRPr="002D59D2">
        <w:rPr>
          <w:color w:val="A31515"/>
          <w:lang w:bidi="he-IL"/>
        </w:rPr>
        <w:t>.jpg"</w:t>
      </w:r>
      <w:r w:rsidRPr="002D59D2">
        <w:rPr>
          <w:lang w:bidi="he-IL"/>
        </w:rPr>
        <w:t>,</w:t>
      </w:r>
      <w:r w:rsidR="005F76DF" w:rsidRPr="002D59D2">
        <w:rPr>
          <w:lang w:bidi="he-IL"/>
        </w:rPr>
        <w:t xml:space="preserve"> </w:t>
      </w:r>
      <w:r w:rsidRPr="002D59D2">
        <w:rPr>
          <w:color w:val="A31515"/>
          <w:lang w:bidi="he-IL"/>
        </w:rPr>
        <w:t>"no-art.jpg"</w:t>
      </w:r>
      <w:r w:rsidR="005F76DF" w:rsidRPr="002D59D2">
        <w:rPr>
          <w:lang w:bidi="he-IL"/>
        </w:rPr>
        <w:t xml:space="preserve"> </w:t>
      </w:r>
      <w:r w:rsidRPr="002D59D2">
        <w:rPr>
          <w:lang w:bidi="he-IL"/>
        </w:rPr>
        <w: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color w:val="0000FF"/>
          <w:lang w:bidi="he-IL"/>
        </w:rPr>
        <w:t>foreach</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var</w:t>
      </w:r>
      <w:r w:rsidR="005F76DF" w:rsidRPr="002D59D2">
        <w:rPr>
          <w:lang w:bidi="he-IL"/>
        </w:rPr>
        <w:t xml:space="preserve"> </w:t>
      </w:r>
      <w:r w:rsidRPr="002D59D2">
        <w:rPr>
          <w:lang w:bidi="he-IL"/>
        </w:rPr>
        <w:t>_fileName</w:t>
      </w:r>
      <w:r w:rsidR="005F76DF" w:rsidRPr="002D59D2">
        <w:rPr>
          <w:lang w:bidi="he-IL"/>
        </w:rPr>
        <w:t xml:space="preserve"> </w:t>
      </w:r>
      <w:r w:rsidRPr="002D59D2">
        <w:rPr>
          <w:color w:val="0000FF"/>
          <w:lang w:bidi="he-IL"/>
        </w:rPr>
        <w:t>in</w:t>
      </w:r>
      <w:r w:rsidR="005F76DF" w:rsidRPr="002D59D2">
        <w:rPr>
          <w:lang w:bidi="he-IL"/>
        </w:rPr>
        <w:t xml:space="preserve"> </w:t>
      </w:r>
      <w:r w:rsidRPr="002D59D2">
        <w:rPr>
          <w:lang w:bidi="he-IL"/>
        </w:rPr>
        <w:t>files</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_destFilePath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"Shared/Media/"</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color w:val="0000FF"/>
          <w:lang w:bidi="he-IL"/>
        </w:rPr>
        <w:t>if</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!storage.FileExists(_destFilePath)</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string</w:t>
      </w:r>
      <w:r w:rsidR="005F76DF" w:rsidRPr="002D59D2">
        <w:rPr>
          <w:lang w:bidi="he-IL"/>
        </w:rPr>
        <w:t xml:space="preserve"> </w:t>
      </w:r>
      <w:r w:rsidRPr="002D59D2">
        <w:rPr>
          <w:lang w:bidi="he-IL"/>
        </w:rPr>
        <w:t>_filePath</w:t>
      </w:r>
      <w:r w:rsidR="005F76DF" w:rsidRPr="002D59D2">
        <w:rPr>
          <w:lang w:bidi="he-IL"/>
        </w:rPr>
        <w:t xml:space="preserve"> </w:t>
      </w:r>
      <w:r w:rsidRPr="002D59D2">
        <w:rPr>
          <w:lang w:bidi="he-IL"/>
        </w:rPr>
        <w:t>=</w:t>
      </w:r>
      <w:r w:rsidR="005F76DF" w:rsidRPr="002D59D2">
        <w:rPr>
          <w:lang w:bidi="he-IL"/>
        </w:rPr>
        <w:t xml:space="preserve"> </w:t>
      </w:r>
      <w:r w:rsidRPr="002D59D2">
        <w:rPr>
          <w:color w:val="A31515"/>
          <w:lang w:bidi="he-IL"/>
        </w:rPr>
        <w:t>"Images/"</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_fileName;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2B91AF"/>
          <w:lang w:bidi="he-IL"/>
        </w:rPr>
        <w:t>StreamResourceInfo</w:t>
      </w:r>
      <w:r w:rsidR="005F76DF" w:rsidRPr="002D59D2">
        <w:rPr>
          <w:lang w:bidi="he-IL"/>
        </w:rPr>
        <w:t xml:space="preserve"> </w:t>
      </w:r>
      <w:r w:rsidRPr="002D59D2">
        <w:rPr>
          <w:lang w:bidi="he-IL"/>
        </w:rPr>
        <w:t>resource</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Application</w:t>
      </w:r>
      <w:r w:rsidRPr="002D59D2">
        <w:rPr>
          <w:lang w:bidi="he-IL"/>
        </w:rPr>
        <w:t>.GetResourceStream(</w:t>
      </w:r>
      <w:r w:rsidRPr="002D59D2">
        <w:rPr>
          <w:color w:val="0000FF"/>
          <w:lang w:bidi="he-IL"/>
        </w:rPr>
        <w:t>new</w:t>
      </w:r>
      <w:r w:rsidR="005F76DF" w:rsidRPr="002D59D2">
        <w:rPr>
          <w:lang w:bidi="he-IL"/>
        </w:rPr>
        <w:t xml:space="preserve"> </w:t>
      </w:r>
      <w:r w:rsidRPr="002D59D2">
        <w:rPr>
          <w:color w:val="2B91AF"/>
          <w:lang w:bidi="he-IL"/>
        </w:rPr>
        <w:t>Uri</w:t>
      </w:r>
      <w:r w:rsidRPr="002D59D2">
        <w:rPr>
          <w:lang w:bidi="he-IL"/>
        </w:rPr>
        <w:t>(_filePath,</w:t>
      </w:r>
      <w:r w:rsidR="005F76DF" w:rsidRPr="002D59D2">
        <w:rPr>
          <w:lang w:bidi="he-IL"/>
        </w:rPr>
        <w:t xml:space="preserve"> </w:t>
      </w:r>
      <w:r w:rsidRPr="002D59D2">
        <w:rPr>
          <w:color w:val="2B91AF"/>
          <w:lang w:bidi="he-IL"/>
        </w:rPr>
        <w:t>UriKind</w:t>
      </w:r>
      <w:r w:rsidRPr="002D59D2">
        <w:rPr>
          <w:lang w:bidi="he-IL"/>
        </w:rPr>
        <w:t>.Relative));</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using</w:t>
      </w:r>
      <w:r w:rsidR="005F76DF" w:rsidRPr="002D59D2">
        <w:rPr>
          <w:lang w:bidi="he-IL"/>
        </w:rPr>
        <w:t xml:space="preserve"> </w:t>
      </w:r>
      <w:r w:rsidRPr="002D59D2">
        <w:rPr>
          <w:lang w:bidi="he-IL"/>
        </w:rPr>
        <w:t>(</w:t>
      </w:r>
      <w:r w:rsidR="005F76DF" w:rsidRPr="002D59D2">
        <w:rPr>
          <w:lang w:bidi="he-IL"/>
        </w:rPr>
        <w:t xml:space="preserve"> </w:t>
      </w:r>
      <w:r w:rsidRPr="002D59D2">
        <w:rPr>
          <w:color w:val="2B91AF"/>
          <w:lang w:bidi="he-IL"/>
        </w:rPr>
        <w:t>IsolatedStorageFileStream</w:t>
      </w:r>
      <w:r w:rsidR="005F76DF" w:rsidRPr="002D59D2">
        <w:rPr>
          <w:lang w:bidi="he-IL"/>
        </w:rPr>
        <w:t xml:space="preserve"> </w:t>
      </w:r>
      <w:r w:rsidRPr="002D59D2">
        <w:rPr>
          <w:lang w:bidi="he-IL"/>
        </w:rPr>
        <w:t>file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storage.CreateFile(_destFilePath)</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4096;</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byte</w:t>
      </w:r>
      <w:r w:rsidRPr="002D59D2">
        <w:rPr>
          <w:lang w:bidi="he-IL"/>
        </w:rPr>
        <w:t>[]</w:t>
      </w:r>
      <w:r w:rsidR="005F76DF" w:rsidRPr="002D59D2">
        <w:rPr>
          <w:lang w:bidi="he-IL"/>
        </w:rPr>
        <w:t xml:space="preserve"> </w:t>
      </w:r>
      <w:r w:rsidRPr="002D59D2">
        <w:rPr>
          <w:lang w:bidi="he-IL"/>
        </w:rPr>
        <w:t>bytes</w:t>
      </w:r>
      <w:r w:rsidR="005F76DF" w:rsidRPr="002D59D2">
        <w:rPr>
          <w:lang w:bidi="he-IL"/>
        </w:rPr>
        <w:t xml:space="preserve"> </w:t>
      </w:r>
      <w:r w:rsidRPr="002D59D2">
        <w:rPr>
          <w:lang w:bidi="he-IL"/>
        </w:rPr>
        <w:t>=</w:t>
      </w:r>
      <w:r w:rsidR="005F76DF" w:rsidRPr="002D59D2">
        <w:rPr>
          <w:lang w:bidi="he-IL"/>
        </w:rPr>
        <w:t xml:space="preserve"> </w:t>
      </w:r>
      <w:r w:rsidRPr="002D59D2">
        <w:rPr>
          <w:color w:val="0000FF"/>
          <w:lang w:bidi="he-IL"/>
        </w:rPr>
        <w:t>new</w:t>
      </w:r>
      <w:r w:rsidR="005F76DF" w:rsidRPr="002D59D2">
        <w:rPr>
          <w:lang w:bidi="he-IL"/>
        </w:rPr>
        <w:t xml:space="preserve"> </w:t>
      </w:r>
      <w:r w:rsidRPr="002D59D2">
        <w:rPr>
          <w:color w:val="0000FF"/>
          <w:lang w:bidi="he-IL"/>
        </w:rPr>
        <w:t>byte</w:t>
      </w:r>
      <w:r w:rsidRPr="002D59D2">
        <w:rPr>
          <w:lang w:bidi="he-IL"/>
        </w:rPr>
        <w:t>[chunkSize];</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int</w:t>
      </w:r>
      <w:r w:rsidR="005F76DF" w:rsidRPr="002D59D2">
        <w:rPr>
          <w:lang w:bidi="he-IL"/>
        </w:rPr>
        <w:t xml:space="preserve"> </w:t>
      </w:r>
      <w:r w:rsidRPr="002D59D2">
        <w:rPr>
          <w:lang w:bidi="he-IL"/>
        </w:rPr>
        <w:t>byteCount;</w:t>
      </w:r>
    </w:p>
    <w:p w:rsidR="00F61C71" w:rsidRPr="002D59D2" w:rsidRDefault="005F76DF" w:rsidP="00AD125E">
      <w:pPr>
        <w:pStyle w:val="ppCodeIndent"/>
        <w:rPr>
          <w:lang w:bidi="he-IL"/>
        </w:rPr>
      </w:pPr>
      <w:r w:rsidRPr="002D59D2">
        <w:rPr>
          <w:lang w:bidi="he-IL"/>
        </w:rPr>
        <w:t xml:space="preserve"> </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color w:val="0000FF"/>
          <w:lang w:bidi="he-IL"/>
        </w:rPr>
        <w:t>while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byteCount</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resource.Stream.Read(bytes,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chunkSize)</w:t>
      </w:r>
      <w:r w:rsidR="005F76DF" w:rsidRPr="002D59D2">
        <w:rPr>
          <w:lang w:bidi="he-IL"/>
        </w:rPr>
        <w:t xml:space="preserve"> </w:t>
      </w:r>
      <w:r w:rsidRPr="002D59D2">
        <w:rPr>
          <w:lang w:bidi="he-IL"/>
        </w:rPr>
        <w:t>)</w:t>
      </w:r>
      <w:r w:rsidR="005F76DF" w:rsidRPr="002D59D2">
        <w:rPr>
          <w:lang w:bidi="he-IL"/>
        </w:rPr>
        <w:t xml:space="preserve"> </w:t>
      </w:r>
      <w:r w:rsidRPr="002D59D2">
        <w:rPr>
          <w:lang w:bidi="he-IL"/>
        </w:rPr>
        <w:t>&gt;</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r>
      <w:r w:rsidRPr="002D59D2">
        <w:rPr>
          <w:lang w:bidi="he-IL"/>
        </w:rPr>
        <w:tab/>
        <w:t>file.Write(bytes,</w:t>
      </w:r>
      <w:r w:rsidR="005F76DF" w:rsidRPr="002D59D2">
        <w:rPr>
          <w:lang w:bidi="he-IL"/>
        </w:rPr>
        <w:t xml:space="preserve"> </w:t>
      </w:r>
      <w:r w:rsidRPr="002D59D2">
        <w:rPr>
          <w:lang w:bidi="he-IL"/>
        </w:rPr>
        <w:t>0,</w:t>
      </w:r>
      <w:r w:rsidR="005F76DF" w:rsidRPr="002D59D2">
        <w:rPr>
          <w:lang w:bidi="he-IL"/>
        </w:rPr>
        <w:t xml:space="preserve"> </w:t>
      </w:r>
      <w:r w:rsidRPr="002D59D2">
        <w:rPr>
          <w:lang w:bidi="he-IL"/>
        </w:rPr>
        <w:t>byteCount);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r>
      <w:r w:rsidRPr="002D59D2">
        <w:rPr>
          <w:lang w:bidi="he-IL"/>
        </w:rPr>
        <w:tab/>
        <w:t>}</w:t>
      </w:r>
    </w:p>
    <w:p w:rsidR="00F61C71" w:rsidRPr="002D59D2" w:rsidRDefault="00F61C71" w:rsidP="00AD125E">
      <w:pPr>
        <w:pStyle w:val="ppCodeIndent"/>
        <w:rPr>
          <w:lang w:bidi="he-IL"/>
        </w:rPr>
      </w:pPr>
      <w:r w:rsidRPr="002D59D2">
        <w:rPr>
          <w:lang w:bidi="he-IL"/>
        </w:rPr>
        <w:tab/>
        <w:t>}</w:t>
      </w:r>
    </w:p>
    <w:p w:rsidR="00F61C71" w:rsidRPr="00E91094" w:rsidRDefault="00F61C71" w:rsidP="00AD125E">
      <w:pPr>
        <w:pStyle w:val="ppCodeIndent"/>
        <w:rPr>
          <w:b/>
          <w:bCs/>
          <w:highlight w:val="yellow"/>
        </w:rPr>
      </w:pPr>
      <w:r w:rsidRPr="002D59D2">
        <w:rPr>
          <w:lang w:bidi="he-IL"/>
        </w:rPr>
        <w:t>}</w:t>
      </w:r>
    </w:p>
    <w:p w:rsidR="003D269D" w:rsidRDefault="003D269D" w:rsidP="0097467B">
      <w:pPr>
        <w:pStyle w:val="ppBodyText"/>
      </w:pPr>
    </w:p>
    <w:p w:rsidR="00C25D4A" w:rsidRDefault="00C25D4A" w:rsidP="00C25D4A">
      <w:pPr>
        <w:pStyle w:val="ppNumberList"/>
      </w:pPr>
      <w:r>
        <w:t>This step concludes the current task.</w:t>
      </w:r>
    </w:p>
    <w:p w:rsidR="00901823" w:rsidRDefault="00901823" w:rsidP="00901823">
      <w:pPr>
        <w:pStyle w:val="ppListEnd"/>
      </w:pPr>
    </w:p>
    <w:p w:rsidR="00901823" w:rsidRDefault="00901823" w:rsidP="007D738E">
      <w:pPr>
        <w:pStyle w:val="ppProcedureStart"/>
        <w:keepNext/>
      </w:pPr>
      <w:bookmarkStart w:id="7" w:name="_Toc304796050"/>
      <w:r>
        <w:lastRenderedPageBreak/>
        <w:t xml:space="preserve">Task </w:t>
      </w:r>
      <w:r w:rsidR="007D738E">
        <w:t>4</w:t>
      </w:r>
      <w:r>
        <w:t xml:space="preserve"> – Adding </w:t>
      </w:r>
      <w:r w:rsidR="004758AB">
        <w:t xml:space="preserve">and Implementing the </w:t>
      </w:r>
      <w:r>
        <w:t>Audio Playback Agent</w:t>
      </w:r>
      <w:bookmarkEnd w:id="7"/>
    </w:p>
    <w:p w:rsidR="00C216F6" w:rsidRDefault="007460C5" w:rsidP="00C216F6">
      <w:pPr>
        <w:pStyle w:val="ppBodyText"/>
      </w:pPr>
      <w:r>
        <w:t>The last thing we need to do is to implement an “Audio Playback Agent”</w:t>
      </w:r>
      <w:r w:rsidR="00C216F6">
        <w:t xml:space="preserve">. This is instantiated by the operating system to handle actions requested by the user. </w:t>
      </w:r>
      <w:r w:rsidR="00C216F6" w:rsidRPr="00C216F6">
        <w:rPr>
          <w:b/>
          <w:bCs/>
        </w:rPr>
        <w:t>AudioPlayerAgent</w:t>
      </w:r>
      <w:r w:rsidR="00C216F6">
        <w:t xml:space="preserve"> runs in the background and calls into an instance of the </w:t>
      </w:r>
      <w:r w:rsidR="00C216F6" w:rsidRPr="00C216F6">
        <w:rPr>
          <w:b/>
          <w:bCs/>
        </w:rPr>
        <w:t>BackgroundAudioPlayer</w:t>
      </w:r>
      <w:r w:rsidR="00C216F6">
        <w:t>, which then calls into the Zune Media Queue to play the audio.</w:t>
      </w:r>
    </w:p>
    <w:p w:rsidR="00901823" w:rsidRDefault="00901823" w:rsidP="00C216F6">
      <w:pPr>
        <w:pStyle w:val="ppNumberList"/>
      </w:pPr>
      <w:r w:rsidRPr="00C216F6">
        <w:rPr>
          <w:caps/>
        </w:rPr>
        <w:t>a</w:t>
      </w:r>
      <w:r>
        <w:t>dd a new project to the solution using the</w:t>
      </w:r>
      <w:r w:rsidRPr="00772725">
        <w:t xml:space="preserve"> </w:t>
      </w:r>
      <w:r w:rsidRPr="00901823">
        <w:rPr>
          <w:b/>
          <w:bCs/>
        </w:rPr>
        <w:t>Windows Phone Audio Playback Agent</w:t>
      </w:r>
      <w:r>
        <w:t xml:space="preserve"> template located under the </w:t>
      </w:r>
      <w:fldSimple w:instr=" DOCPROPERTY  PROJECT_TYPE  \* MERGEFORMAT ">
        <w:r w:rsidRPr="009B4217">
          <w:rPr>
            <w:b/>
          </w:rPr>
          <w:t>Silverlight for Windows Phone</w:t>
        </w:r>
      </w:fldSimple>
      <w:r>
        <w:t xml:space="preserve"> category and name it </w:t>
      </w:r>
      <w:r w:rsidRPr="00901823">
        <w:rPr>
          <w:b/>
          <w:bCs/>
        </w:rPr>
        <w:t>AudioPlaybackAgent</w:t>
      </w:r>
      <w:r w:rsidR="00424172">
        <w:t>.</w:t>
      </w:r>
    </w:p>
    <w:p w:rsidR="00332071" w:rsidRDefault="00B15AB6" w:rsidP="00186DFD">
      <w:pPr>
        <w:pStyle w:val="ppNumberList"/>
      </w:pPr>
      <w:r>
        <w:t xml:space="preserve">In this project, we will need to use the </w:t>
      </w:r>
      <w:r w:rsidR="00186DFD">
        <w:t xml:space="preserve">model defined in the </w:t>
      </w:r>
      <w:r w:rsidRPr="00B15AB6">
        <w:rPr>
          <w:b/>
          <w:bCs/>
        </w:rPr>
        <w:t>Model</w:t>
      </w:r>
      <w:r w:rsidR="00186DFD">
        <w:rPr>
          <w:b/>
          <w:bCs/>
        </w:rPr>
        <w:t>s</w:t>
      </w:r>
      <w:r>
        <w:t xml:space="preserve"> </w:t>
      </w:r>
      <w:r w:rsidR="00186DFD">
        <w:t>project as well as</w:t>
      </w:r>
      <w:r>
        <w:t xml:space="preserve"> XML serialization. </w:t>
      </w:r>
      <w:r w:rsidR="00186DFD">
        <w:t>Add references to both</w:t>
      </w:r>
      <w:r w:rsidR="002D6FE7">
        <w:t xml:space="preserve"> </w:t>
      </w:r>
      <w:r w:rsidR="002D6FE7" w:rsidRPr="002D6FE7">
        <w:rPr>
          <w:b/>
          <w:bCs/>
        </w:rPr>
        <w:t>Models</w:t>
      </w:r>
      <w:r w:rsidR="00186DFD">
        <w:rPr>
          <w:b/>
          <w:bCs/>
        </w:rPr>
        <w:t xml:space="preserve"> </w:t>
      </w:r>
      <w:r w:rsidR="00432403" w:rsidRPr="00432403">
        <w:rPr>
          <w:rFonts w:cs="Arial"/>
        </w:rPr>
        <w:t>and</w:t>
      </w:r>
      <w:r w:rsidR="00186DFD" w:rsidRPr="002D6FE7">
        <w:rPr>
          <w:b/>
          <w:bCs/>
        </w:rPr>
        <w:t xml:space="preserve"> </w:t>
      </w:r>
      <w:r w:rsidR="002D6FE7" w:rsidRPr="002D6FE7">
        <w:rPr>
          <w:b/>
          <w:bCs/>
        </w:rPr>
        <w:t>System.Xml.Serialization</w:t>
      </w:r>
      <w:r w:rsidR="00DA0B5C">
        <w:rPr>
          <w:b/>
          <w:bCs/>
        </w:rPr>
        <w:t>.</w:t>
      </w:r>
    </w:p>
    <w:p w:rsidR="00332071" w:rsidRDefault="00F12DD3" w:rsidP="00F12DD3">
      <w:pPr>
        <w:pStyle w:val="ppNumberList"/>
      </w:pPr>
      <w:r>
        <w:t>Open the</w:t>
      </w:r>
      <w:r w:rsidR="0032044D">
        <w:t xml:space="preserve"> </w:t>
      </w:r>
      <w:r w:rsidR="0032044D" w:rsidRPr="0032044D">
        <w:rPr>
          <w:b/>
          <w:bCs/>
        </w:rPr>
        <w:t>AudioPlayer</w:t>
      </w:r>
      <w:r w:rsidR="00DA0B5C">
        <w:rPr>
          <w:b/>
          <w:bCs/>
        </w:rPr>
        <w:t>.cs</w:t>
      </w:r>
      <w:r w:rsidR="0032044D">
        <w:t xml:space="preserve"> fil</w:t>
      </w:r>
      <w:r w:rsidR="00704122">
        <w:t>e</w:t>
      </w:r>
      <w:r w:rsidR="0032044D">
        <w:t xml:space="preserve"> </w:t>
      </w:r>
      <w:r>
        <w:t xml:space="preserve">created as part of the project and delete the entire contents of the </w:t>
      </w:r>
      <w:r>
        <w:rPr>
          <w:b/>
          <w:bCs/>
        </w:rPr>
        <w:t>AudioPlayer</w:t>
      </w:r>
      <w:r>
        <w:t xml:space="preserve"> class.</w:t>
      </w:r>
    </w:p>
    <w:p w:rsidR="00127336" w:rsidRDefault="00127336" w:rsidP="00F12DD3">
      <w:pPr>
        <w:pStyle w:val="ppNumberList"/>
      </w:pPr>
      <w:r>
        <w:t>Add the following using statements to the file:</w:t>
      </w:r>
    </w:p>
    <w:p w:rsidR="00127336" w:rsidRDefault="00127336" w:rsidP="00127336">
      <w:pPr>
        <w:pStyle w:val="ppCodeLanguageIndent"/>
      </w:pPr>
      <w:r>
        <w:t>C#</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System.IO.IsolatedStorage;</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System.Xml.Serialization;</w:t>
      </w:r>
    </w:p>
    <w:p w:rsidR="003253E1" w:rsidRPr="003253E1" w:rsidRDefault="003253E1" w:rsidP="00DF6337">
      <w:pPr>
        <w:pStyle w:val="ppCodeIndent"/>
        <w:rPr>
          <w:lang w:bidi="he-IL"/>
        </w:rPr>
      </w:pPr>
      <w:r w:rsidRPr="003253E1">
        <w:rPr>
          <w:color w:val="0000FF"/>
          <w:lang w:bidi="he-IL"/>
        </w:rPr>
        <w:t>using</w:t>
      </w:r>
      <w:r>
        <w:rPr>
          <w:lang w:bidi="he-IL"/>
        </w:rPr>
        <w:t xml:space="preserve"> </w:t>
      </w:r>
      <w:r w:rsidRPr="003253E1">
        <w:rPr>
          <w:lang w:bidi="he-IL"/>
        </w:rPr>
        <w:t>System.IO;</w:t>
      </w:r>
    </w:p>
    <w:p w:rsidR="00127336" w:rsidRPr="00127336" w:rsidRDefault="003253E1" w:rsidP="00DF6337">
      <w:pPr>
        <w:pStyle w:val="ppCodeIndent"/>
      </w:pPr>
      <w:r w:rsidRPr="003253E1">
        <w:rPr>
          <w:color w:val="0000FF"/>
          <w:lang w:bidi="he-IL"/>
        </w:rPr>
        <w:t>using</w:t>
      </w:r>
      <w:r>
        <w:rPr>
          <w:lang w:bidi="he-IL"/>
        </w:rPr>
        <w:t xml:space="preserve"> </w:t>
      </w:r>
      <w:r w:rsidRPr="003253E1">
        <w:rPr>
          <w:lang w:bidi="he-IL"/>
        </w:rPr>
        <w:t>Models;</w:t>
      </w:r>
    </w:p>
    <w:p w:rsidR="00F12DD3" w:rsidRDefault="00A27F7F" w:rsidP="00F12DD3">
      <w:pPr>
        <w:pStyle w:val="ppNumberList"/>
      </w:pPr>
      <w:r>
        <w:t xml:space="preserve">Add the following fields to the </w:t>
      </w:r>
      <w:r>
        <w:rPr>
          <w:b/>
          <w:bCs/>
        </w:rPr>
        <w:t>AudioPlayer</w:t>
      </w:r>
      <w:r>
        <w:t xml:space="preserve"> class. These will be used to store the current playlist and keep track of the currently playing track:</w:t>
      </w:r>
    </w:p>
    <w:p w:rsidR="00A27F7F" w:rsidRPr="00A27F7F" w:rsidRDefault="00A27F7F" w:rsidP="00A27F7F">
      <w:pPr>
        <w:pStyle w:val="ppCodeLanguageIndent"/>
        <w:rPr>
          <w:lang w:bidi="he-IL"/>
        </w:rPr>
      </w:pPr>
      <w:r>
        <w:rPr>
          <w:lang w:bidi="he-IL"/>
        </w:rPr>
        <w:t>C#</w:t>
      </w:r>
    </w:p>
    <w:p w:rsidR="00A27F7F" w:rsidRPr="00A27F7F" w:rsidRDefault="00A27F7F" w:rsidP="00A27F7F">
      <w:pPr>
        <w:pStyle w:val="ppCodeIndent"/>
        <w:rPr>
          <w:lang w:bidi="he-IL"/>
        </w:rPr>
      </w:pPr>
      <w:r w:rsidRPr="00A27F7F">
        <w:rPr>
          <w:color w:val="0000FF"/>
          <w:lang w:bidi="he-IL"/>
        </w:rPr>
        <w:t>static</w:t>
      </w:r>
      <w:r w:rsidRPr="00A27F7F">
        <w:rPr>
          <w:lang w:bidi="he-IL"/>
        </w:rPr>
        <w:t> </w:t>
      </w:r>
      <w:r w:rsidRPr="00A27F7F">
        <w:rPr>
          <w:color w:val="0000FF"/>
          <w:lang w:bidi="he-IL"/>
        </w:rPr>
        <w:t>int</w:t>
      </w:r>
      <w:r w:rsidRPr="00A27F7F">
        <w:rPr>
          <w:lang w:bidi="he-IL"/>
        </w:rPr>
        <w:t> currentTrackNumber = 0;</w:t>
      </w:r>
    </w:p>
    <w:p w:rsidR="00A27F7F" w:rsidRPr="00A27F7F" w:rsidRDefault="00A27F7F" w:rsidP="00A27F7F">
      <w:pPr>
        <w:pStyle w:val="ppCodeIndent"/>
        <w:rPr>
          <w:lang w:bidi="he-IL"/>
        </w:rPr>
      </w:pPr>
      <w:r w:rsidRPr="00A27F7F">
        <w:rPr>
          <w:color w:val="0000FF"/>
          <w:lang w:bidi="he-IL"/>
        </w:rPr>
        <w:t>static</w:t>
      </w:r>
      <w:r w:rsidRPr="00A27F7F">
        <w:rPr>
          <w:lang w:bidi="he-IL"/>
        </w:rPr>
        <w:t> </w:t>
      </w:r>
      <w:r w:rsidRPr="00A27F7F">
        <w:rPr>
          <w:color w:val="2B91AF"/>
          <w:lang w:bidi="he-IL"/>
        </w:rPr>
        <w:t>Playlist</w:t>
      </w:r>
      <w:r w:rsidRPr="00A27F7F">
        <w:rPr>
          <w:lang w:bidi="he-IL"/>
        </w:rPr>
        <w:t> playlist;</w:t>
      </w:r>
    </w:p>
    <w:p w:rsidR="00A27F7F" w:rsidRDefault="00A27F7F" w:rsidP="00A27F7F">
      <w:pPr>
        <w:pStyle w:val="ppNumberList"/>
      </w:pPr>
      <w:r>
        <w:t>Add the following constructor, which will access the playlist XML file we took care to place in the application’s isolated storage:</w:t>
      </w:r>
    </w:p>
    <w:p w:rsidR="00A27F7F" w:rsidRDefault="00A27F7F" w:rsidP="00A27F7F">
      <w:pPr>
        <w:pStyle w:val="ppCodeLanguageIndent"/>
      </w:pPr>
      <w:r>
        <w:t>C#</w:t>
      </w:r>
    </w:p>
    <w:p w:rsidR="00A27F7F" w:rsidRPr="005A6B30" w:rsidRDefault="00A27F7F" w:rsidP="005A6B30">
      <w:pPr>
        <w:pStyle w:val="ppCodeIndent"/>
      </w:pPr>
      <w:r w:rsidRPr="005A6B30">
        <w:t>public AudioPlayer()</w:t>
      </w:r>
    </w:p>
    <w:p w:rsidR="00A27F7F" w:rsidRPr="005A6B30" w:rsidRDefault="00A27F7F" w:rsidP="005A6B30">
      <w:pPr>
        <w:pStyle w:val="ppCodeIndent"/>
      </w:pPr>
      <w:r w:rsidRPr="005A6B30">
        <w:tab/>
        <w:t>: base()</w:t>
      </w:r>
    </w:p>
    <w:p w:rsidR="00A27F7F" w:rsidRPr="005A6B30" w:rsidRDefault="00A27F7F" w:rsidP="005A6B30">
      <w:pPr>
        <w:pStyle w:val="ppCodeIndent"/>
      </w:pPr>
      <w:r w:rsidRPr="005A6B30">
        <w:t>{</w:t>
      </w:r>
    </w:p>
    <w:p w:rsidR="00A27F7F" w:rsidRPr="005A6B30" w:rsidRDefault="00A27F7F" w:rsidP="005A6B30">
      <w:pPr>
        <w:pStyle w:val="ppCodeIndent"/>
      </w:pPr>
    </w:p>
    <w:p w:rsidR="00A27F7F" w:rsidRPr="005A6B30" w:rsidRDefault="00A27F7F" w:rsidP="005A6B30">
      <w:pPr>
        <w:pStyle w:val="ppCodeIndent"/>
      </w:pPr>
      <w:r w:rsidRPr="005A6B30">
        <w:tab/>
        <w:t>//Load from IsoStore &amp; deserialize </w:t>
      </w:r>
    </w:p>
    <w:p w:rsidR="00A27F7F" w:rsidRPr="005A6B30" w:rsidRDefault="00A27F7F" w:rsidP="005A6B30">
      <w:pPr>
        <w:pStyle w:val="ppCodeIndent"/>
      </w:pPr>
      <w:r w:rsidRPr="005A6B30">
        <w:tab/>
        <w:t>using ( IsolatedStorageFile isoStorage = IsolatedStorageFile.GetUserStoreForApplication() )</w:t>
      </w:r>
    </w:p>
    <w:p w:rsidR="00A27F7F" w:rsidRPr="005A6B30" w:rsidRDefault="00A27F7F" w:rsidP="005A6B30">
      <w:pPr>
        <w:pStyle w:val="ppCodeIndent"/>
      </w:pPr>
      <w:r w:rsidRPr="005A6B30">
        <w:tab/>
        <w:t>{</w:t>
      </w:r>
    </w:p>
    <w:p w:rsidR="00A27F7F" w:rsidRPr="005A6B30" w:rsidRDefault="00A27F7F" w:rsidP="005A6B30">
      <w:pPr>
        <w:pStyle w:val="ppCodeIndent"/>
      </w:pPr>
      <w:r w:rsidRPr="005A6B30">
        <w:tab/>
      </w:r>
      <w:r w:rsidRPr="005A6B30">
        <w:tab/>
        <w:t>using ( IsolatedStorageFileStream file = isoStorage.OpenFile("playlist.xml", FileMode.Open) )</w:t>
      </w:r>
    </w:p>
    <w:p w:rsidR="00A27F7F" w:rsidRPr="005A6B30" w:rsidRDefault="00A27F7F" w:rsidP="005A6B30">
      <w:pPr>
        <w:pStyle w:val="ppCodeIndent"/>
      </w:pPr>
      <w:r w:rsidRPr="005A6B30">
        <w:tab/>
      </w:r>
      <w:r w:rsidRPr="005A6B30">
        <w:tab/>
        <w:t>{</w:t>
      </w:r>
    </w:p>
    <w:p w:rsidR="00A27F7F" w:rsidRPr="005A6B30" w:rsidRDefault="00A27F7F" w:rsidP="005A6B30">
      <w:pPr>
        <w:pStyle w:val="ppCodeIndent"/>
      </w:pPr>
      <w:r w:rsidRPr="005A6B30">
        <w:tab/>
      </w:r>
      <w:r w:rsidRPr="005A6B30">
        <w:tab/>
      </w:r>
      <w:r w:rsidRPr="005A6B30">
        <w:tab/>
        <w:t>XmlSerializer serializer = new XmlSerializer(typeof(Playlist));</w:t>
      </w:r>
    </w:p>
    <w:p w:rsidR="00A27F7F" w:rsidRPr="005A6B30" w:rsidRDefault="00A27F7F" w:rsidP="005A6B30">
      <w:pPr>
        <w:pStyle w:val="ppCodeIndent"/>
      </w:pPr>
      <w:r w:rsidRPr="005A6B30">
        <w:tab/>
      </w:r>
      <w:r w:rsidRPr="005A6B30">
        <w:tab/>
      </w:r>
      <w:r w:rsidRPr="005A6B30">
        <w:tab/>
        <w:t>var reader = new StreamReader(file);</w:t>
      </w:r>
    </w:p>
    <w:p w:rsidR="00A27F7F" w:rsidRPr="005A6B30" w:rsidRDefault="00A27F7F" w:rsidP="005A6B30">
      <w:pPr>
        <w:pStyle w:val="ppCodeIndent"/>
      </w:pPr>
    </w:p>
    <w:p w:rsidR="00A27F7F" w:rsidRPr="005A6B30" w:rsidRDefault="00A27F7F" w:rsidP="005A6B30">
      <w:pPr>
        <w:pStyle w:val="ppCodeIndent"/>
      </w:pPr>
      <w:r w:rsidRPr="005A6B30">
        <w:tab/>
      </w:r>
      <w:r w:rsidRPr="005A6B30">
        <w:tab/>
      </w:r>
      <w:r w:rsidRPr="005A6B30">
        <w:tab/>
        <w:t>playlist = (Playlist)serializer.Deserialize(reader);</w:t>
      </w:r>
    </w:p>
    <w:p w:rsidR="00A27F7F" w:rsidRPr="005A6B30" w:rsidRDefault="00A27F7F" w:rsidP="005A6B30">
      <w:pPr>
        <w:pStyle w:val="ppCodeIndent"/>
      </w:pPr>
      <w:r w:rsidRPr="005A6B30">
        <w:tab/>
      </w:r>
      <w:r w:rsidRPr="005A6B30">
        <w:tab/>
        <w:t>}</w:t>
      </w:r>
    </w:p>
    <w:p w:rsidR="00A27F7F" w:rsidRPr="005A6B30" w:rsidRDefault="00A27F7F" w:rsidP="005A6B30">
      <w:pPr>
        <w:pStyle w:val="ppCodeIndent"/>
      </w:pPr>
      <w:r w:rsidRPr="005A6B30">
        <w:tab/>
        <w:t>}</w:t>
      </w:r>
    </w:p>
    <w:p w:rsidR="00A27F7F" w:rsidRPr="005A6B30" w:rsidRDefault="00A27F7F" w:rsidP="005A6B30">
      <w:pPr>
        <w:pStyle w:val="ppCodeIndent"/>
      </w:pPr>
      <w:r w:rsidRPr="005A6B30">
        <w:t>}</w:t>
      </w:r>
    </w:p>
    <w:p w:rsidR="00576E0A" w:rsidRDefault="00576E0A" w:rsidP="00576E0A">
      <w:pPr>
        <w:pStyle w:val="ppNumberList"/>
      </w:pPr>
      <w:r>
        <w:t xml:space="preserve">Add the following </w:t>
      </w:r>
      <w:r>
        <w:rPr>
          <w:b/>
          <w:bCs/>
        </w:rPr>
        <w:t>OnPlayStateChanged</w:t>
      </w:r>
      <w:r>
        <w:t xml:space="preserve"> override, which handles changes in the agent’s playback status:</w:t>
      </w:r>
    </w:p>
    <w:p w:rsidR="00576E0A" w:rsidRDefault="00576E0A" w:rsidP="00576E0A">
      <w:pPr>
        <w:pStyle w:val="ppCodeLanguageIndent"/>
      </w:pPr>
      <w:r>
        <w:t>C#</w:t>
      </w:r>
    </w:p>
    <w:p w:rsidR="00576E0A" w:rsidRPr="00576E0A" w:rsidRDefault="00576E0A" w:rsidP="00576E0A">
      <w:pPr>
        <w:pStyle w:val="ppCodeIndent"/>
        <w:rPr>
          <w:lang w:bidi="he-IL"/>
        </w:rPr>
      </w:pPr>
      <w:r w:rsidRPr="00576E0A">
        <w:rPr>
          <w:color w:val="0000FF"/>
          <w:lang w:bidi="he-IL"/>
        </w:rPr>
        <w:t>protected</w:t>
      </w:r>
      <w:r w:rsidRPr="00576E0A">
        <w:rPr>
          <w:lang w:bidi="he-IL"/>
        </w:rPr>
        <w:t> </w:t>
      </w:r>
      <w:r w:rsidRPr="00576E0A">
        <w:rPr>
          <w:color w:val="0000FF"/>
          <w:lang w:bidi="he-IL"/>
        </w:rPr>
        <w:t>override</w:t>
      </w:r>
      <w:r w:rsidRPr="00576E0A">
        <w:rPr>
          <w:lang w:bidi="he-IL"/>
        </w:rPr>
        <w:t> </w:t>
      </w:r>
      <w:r w:rsidRPr="00576E0A">
        <w:rPr>
          <w:color w:val="0000FF"/>
          <w:lang w:bidi="he-IL"/>
        </w:rPr>
        <w:t>void</w:t>
      </w:r>
      <w:r w:rsidRPr="00576E0A">
        <w:rPr>
          <w:lang w:bidi="he-IL"/>
        </w:rPr>
        <w:t> OnPlayStateChanged(</w:t>
      </w:r>
      <w:r w:rsidRPr="00576E0A">
        <w:rPr>
          <w:color w:val="2B91AF"/>
          <w:lang w:bidi="he-IL"/>
        </w:rPr>
        <w:t>BackgroundAudioPlayer</w:t>
      </w:r>
      <w:r w:rsidRPr="00576E0A">
        <w:rPr>
          <w:lang w:bidi="he-IL"/>
        </w:rPr>
        <w:t> player, </w:t>
      </w:r>
      <w:r w:rsidRPr="00576E0A">
        <w:rPr>
          <w:color w:val="2B91AF"/>
          <w:lang w:bidi="he-IL"/>
        </w:rPr>
        <w:t>AudioTrack</w:t>
      </w:r>
      <w:r w:rsidRPr="00576E0A">
        <w:rPr>
          <w:lang w:bidi="he-IL"/>
        </w:rPr>
        <w:t> track, </w:t>
      </w:r>
      <w:r w:rsidRPr="00576E0A">
        <w:rPr>
          <w:color w:val="2B91AF"/>
          <w:lang w:bidi="he-IL"/>
        </w:rPr>
        <w:t>PlayState</w:t>
      </w:r>
      <w:r w:rsidRPr="00576E0A">
        <w:rPr>
          <w:lang w:bidi="he-IL"/>
        </w:rPr>
        <w:t> playState)</w:t>
      </w:r>
    </w:p>
    <w:p w:rsidR="00576E0A" w:rsidRPr="00576E0A" w:rsidRDefault="00576E0A" w:rsidP="00576E0A">
      <w:pPr>
        <w:pStyle w:val="ppCodeIndent"/>
        <w:rPr>
          <w:lang w:bidi="he-IL"/>
        </w:rPr>
      </w:pPr>
      <w:r w:rsidRPr="00576E0A">
        <w:rPr>
          <w:lang w:bidi="he-IL"/>
        </w:rPr>
        <w:t>{</w:t>
      </w:r>
    </w:p>
    <w:p w:rsidR="00576E0A" w:rsidRPr="00576E0A" w:rsidRDefault="00576E0A" w:rsidP="00576E0A">
      <w:pPr>
        <w:pStyle w:val="ppCodeIndent"/>
        <w:rPr>
          <w:lang w:bidi="he-IL"/>
        </w:rPr>
      </w:pPr>
      <w:r w:rsidRPr="00576E0A">
        <w:rPr>
          <w:lang w:bidi="he-IL"/>
        </w:rPr>
        <w:tab/>
      </w:r>
      <w:r w:rsidRPr="00576E0A">
        <w:rPr>
          <w:color w:val="0000FF"/>
          <w:lang w:bidi="he-IL"/>
        </w:rPr>
        <w:t>switch</w:t>
      </w:r>
      <w:r w:rsidRPr="00576E0A">
        <w:rPr>
          <w:lang w:bidi="he-IL"/>
        </w:rPr>
        <w:t> ( playState )</w:t>
      </w:r>
    </w:p>
    <w:p w:rsidR="00576E0A" w:rsidRPr="00576E0A" w:rsidRDefault="00576E0A" w:rsidP="00576E0A">
      <w:pPr>
        <w:pStyle w:val="ppCodeIndent"/>
        <w:rPr>
          <w:lang w:bidi="he-IL"/>
        </w:rPr>
      </w:pPr>
      <w:r w:rsidRPr="00576E0A">
        <w:rPr>
          <w:lang w:bidi="he-IL"/>
        </w:rPr>
        <w:tab/>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case</w:t>
      </w:r>
      <w:r w:rsidRPr="00576E0A">
        <w:rPr>
          <w:lang w:bidi="he-IL"/>
        </w:rPr>
        <w:t> </w:t>
      </w:r>
      <w:r w:rsidRPr="00576E0A">
        <w:rPr>
          <w:color w:val="2B91AF"/>
          <w:lang w:bidi="he-IL"/>
        </w:rPr>
        <w:t>PlayState</w:t>
      </w:r>
      <w:r w:rsidRPr="00576E0A">
        <w:rPr>
          <w:lang w:bidi="he-IL"/>
        </w:rPr>
        <w:t>.TrackEnded:</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t>PlayNext(player);</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case</w:t>
      </w:r>
      <w:r w:rsidRPr="00576E0A">
        <w:rPr>
          <w:lang w:bidi="he-IL"/>
        </w:rPr>
        <w:t> </w:t>
      </w:r>
      <w:r w:rsidRPr="00576E0A">
        <w:rPr>
          <w:color w:val="2B91AF"/>
          <w:lang w:bidi="he-IL"/>
        </w:rPr>
        <w:t>PlayState</w:t>
      </w:r>
      <w:r w:rsidRPr="00576E0A">
        <w:rPr>
          <w:lang w:bidi="he-IL"/>
        </w:rPr>
        <w:t>.TrackReady:</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t>player.Play();</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color w:val="0000FF"/>
          <w:lang w:bidi="he-IL"/>
        </w:rPr>
        <w:t>default</w:t>
      </w:r>
      <w:r w:rsidRPr="00576E0A">
        <w:rPr>
          <w:lang w:bidi="he-IL"/>
        </w:rPr>
        <w:t>:</w:t>
      </w:r>
    </w:p>
    <w:p w:rsidR="00576E0A" w:rsidRPr="00576E0A" w:rsidRDefault="00576E0A" w:rsidP="00576E0A">
      <w:pPr>
        <w:pStyle w:val="ppCodeIndent"/>
        <w:rPr>
          <w:lang w:bidi="he-IL"/>
        </w:rPr>
      </w:pPr>
      <w:r w:rsidRPr="00576E0A">
        <w:rPr>
          <w:lang w:bidi="he-IL"/>
        </w:rPr>
        <w:tab/>
      </w:r>
      <w:r w:rsidRPr="00576E0A">
        <w:rPr>
          <w:lang w:bidi="he-IL"/>
        </w:rPr>
        <w:tab/>
      </w:r>
      <w:r w:rsidRPr="00576E0A">
        <w:rPr>
          <w:lang w:bidi="he-IL"/>
        </w:rPr>
        <w:tab/>
      </w:r>
      <w:r w:rsidRPr="00576E0A">
        <w:rPr>
          <w:color w:val="0000FF"/>
          <w:lang w:bidi="he-IL"/>
        </w:rPr>
        <w:t>break</w:t>
      </w:r>
      <w:r w:rsidRPr="00576E0A">
        <w:rPr>
          <w:lang w:bidi="he-IL"/>
        </w:rPr>
        <w:t>;</w:t>
      </w:r>
    </w:p>
    <w:p w:rsidR="00576E0A" w:rsidRPr="00576E0A" w:rsidRDefault="00576E0A" w:rsidP="00576E0A">
      <w:pPr>
        <w:pStyle w:val="ppCodeIndent"/>
        <w:rPr>
          <w:lang w:bidi="he-IL"/>
        </w:rPr>
      </w:pPr>
      <w:r w:rsidRPr="00576E0A">
        <w:rPr>
          <w:lang w:bidi="he-IL"/>
        </w:rPr>
        <w:tab/>
        <w:t>}</w:t>
      </w:r>
    </w:p>
    <w:p w:rsidR="00576E0A" w:rsidRPr="00576E0A" w:rsidRDefault="00576E0A" w:rsidP="00576E0A">
      <w:pPr>
        <w:pStyle w:val="ppCodeIndent"/>
        <w:rPr>
          <w:lang w:bidi="he-IL"/>
        </w:rPr>
      </w:pPr>
    </w:p>
    <w:p w:rsidR="00576E0A" w:rsidRPr="00576E0A" w:rsidRDefault="00576E0A" w:rsidP="00576E0A">
      <w:pPr>
        <w:pStyle w:val="ppCodeIndent"/>
        <w:rPr>
          <w:lang w:bidi="he-IL"/>
        </w:rPr>
      </w:pPr>
      <w:r w:rsidRPr="00576E0A">
        <w:rPr>
          <w:lang w:bidi="he-IL"/>
        </w:rPr>
        <w:tab/>
        <w:t>NotifyComplete();</w:t>
      </w:r>
    </w:p>
    <w:p w:rsidR="00576E0A" w:rsidRPr="00576E0A" w:rsidRDefault="00576E0A" w:rsidP="00576E0A">
      <w:pPr>
        <w:pStyle w:val="ppCodeIndent"/>
        <w:rPr>
          <w:lang w:bidi="he-IL"/>
        </w:rPr>
      </w:pPr>
      <w:r w:rsidRPr="00576E0A">
        <w:rPr>
          <w:lang w:bidi="he-IL"/>
        </w:rPr>
        <w:t>}</w:t>
      </w:r>
    </w:p>
    <w:p w:rsidR="00576E0A" w:rsidRDefault="00EA36C6" w:rsidP="00EA36C6">
      <w:pPr>
        <w:pStyle w:val="ppBodyTextIndent"/>
      </w:pPr>
      <w:r>
        <w:t>You can see that once a track ends we simply move on to the next track (using a method we will soon introduce) and that once a track is ready we simply use the background audio player to play it.</w:t>
      </w:r>
      <w:r w:rsidR="00272719">
        <w:t xml:space="preserve"> The call to </w:t>
      </w:r>
      <w:r w:rsidR="00272719">
        <w:rPr>
          <w:b/>
          <w:bCs/>
        </w:rPr>
        <w:t>NotifyComplete</w:t>
      </w:r>
      <w:r w:rsidR="00272719">
        <w:t xml:space="preserve"> is required to let the agent know that the state change was handled.</w:t>
      </w:r>
    </w:p>
    <w:p w:rsidR="00CC0A92" w:rsidRDefault="00CC0A92" w:rsidP="00CC0A92">
      <w:pPr>
        <w:pStyle w:val="ppNumberList"/>
      </w:pPr>
      <w:r>
        <w:t>Add the following helper methods, which initiate playback of the next/previous track:</w:t>
      </w:r>
    </w:p>
    <w:p w:rsidR="00CC0A92" w:rsidRDefault="00CC0A92" w:rsidP="00CC0A92">
      <w:pPr>
        <w:pStyle w:val="ppCodeLanguageIndent"/>
      </w:pPr>
      <w:r>
        <w:t>C#</w:t>
      </w:r>
    </w:p>
    <w:p w:rsidR="00CC0A92" w:rsidRPr="00CC0A92" w:rsidRDefault="00CC0A92" w:rsidP="00CC0A92">
      <w:pPr>
        <w:pStyle w:val="ppCodeIndent"/>
        <w:rPr>
          <w:lang w:bidi="he-IL"/>
        </w:rPr>
      </w:pPr>
      <w:r w:rsidRPr="00CC0A92">
        <w:rPr>
          <w:color w:val="0000FF"/>
          <w:lang w:bidi="he-IL"/>
        </w:rPr>
        <w:t>private</w:t>
      </w:r>
      <w:r w:rsidRPr="00CC0A92">
        <w:rPr>
          <w:lang w:bidi="he-IL"/>
        </w:rPr>
        <w:t> </w:t>
      </w:r>
      <w:r w:rsidRPr="00CC0A92">
        <w:rPr>
          <w:color w:val="0000FF"/>
          <w:lang w:bidi="he-IL"/>
        </w:rPr>
        <w:t>void</w:t>
      </w:r>
      <w:r w:rsidRPr="00CC0A92">
        <w:rPr>
          <w:lang w:bidi="he-IL"/>
        </w:rPr>
        <w:t> PlayNext(</w:t>
      </w:r>
      <w:r w:rsidRPr="00CC0A92">
        <w:rPr>
          <w:color w:val="2B91AF"/>
          <w:lang w:bidi="he-IL"/>
        </w:rPr>
        <w:t>BackgroundAudioPlayer</w:t>
      </w:r>
      <w:r w:rsidRPr="00CC0A92">
        <w:rPr>
          <w:lang w:bidi="he-IL"/>
        </w:rPr>
        <w:t> player)</w:t>
      </w: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lang w:bidi="he-IL"/>
        </w:rPr>
        <w:tab/>
      </w:r>
      <w:r w:rsidRPr="00CC0A92">
        <w:rPr>
          <w:color w:val="0000FF"/>
          <w:lang w:bidi="he-IL"/>
        </w:rPr>
        <w:t>var</w:t>
      </w:r>
      <w:r w:rsidRPr="00CC0A92">
        <w:rPr>
          <w:lang w:bidi="he-IL"/>
        </w:rPr>
        <w:t> songsCount = playlist.Tracks.Count;</w:t>
      </w:r>
    </w:p>
    <w:p w:rsidR="00CC0A92" w:rsidRPr="00CC0A92" w:rsidRDefault="00CC0A92" w:rsidP="00CC0A92">
      <w:pPr>
        <w:pStyle w:val="ppCodeIndent"/>
        <w:rPr>
          <w:lang w:bidi="he-IL"/>
        </w:rPr>
      </w:pPr>
    </w:p>
    <w:p w:rsidR="00CC0A92" w:rsidRPr="00CC0A92" w:rsidRDefault="00CC0A92" w:rsidP="00CC0A92">
      <w:pPr>
        <w:pStyle w:val="ppCodeIndent"/>
        <w:rPr>
          <w:lang w:bidi="he-IL"/>
        </w:rPr>
      </w:pPr>
      <w:r w:rsidRPr="00CC0A92">
        <w:rPr>
          <w:lang w:bidi="he-IL"/>
        </w:rPr>
        <w:tab/>
      </w:r>
      <w:r w:rsidRPr="00CC0A92">
        <w:rPr>
          <w:color w:val="0000FF"/>
          <w:lang w:bidi="he-IL"/>
        </w:rPr>
        <w:t>if</w:t>
      </w:r>
      <w:r w:rsidRPr="00CC0A92">
        <w:rPr>
          <w:lang w:bidi="he-IL"/>
        </w:rPr>
        <w:t> ( ++currentTrackNumber &gt;= songsCount )</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r>
      <w:r w:rsidRPr="00CC0A92">
        <w:rPr>
          <w:lang w:bidi="he-IL"/>
        </w:rPr>
        <w:tab/>
        <w:t>currentTrackNumber = 0;</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t>Play(player);</w:t>
      </w:r>
    </w:p>
    <w:p w:rsidR="00CC0A92" w:rsidRPr="00CC0A92" w:rsidRDefault="00CC0A92" w:rsidP="00CC0A92">
      <w:pPr>
        <w:pStyle w:val="ppCodeIndent"/>
        <w:rPr>
          <w:lang w:bidi="he-IL"/>
        </w:rPr>
      </w:pP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color w:val="0000FF"/>
          <w:lang w:bidi="he-IL"/>
        </w:rPr>
        <w:t>private</w:t>
      </w:r>
      <w:r w:rsidRPr="00CC0A92">
        <w:rPr>
          <w:lang w:bidi="he-IL"/>
        </w:rPr>
        <w:t> </w:t>
      </w:r>
      <w:r w:rsidRPr="00CC0A92">
        <w:rPr>
          <w:color w:val="0000FF"/>
          <w:lang w:bidi="he-IL"/>
        </w:rPr>
        <w:t>void</w:t>
      </w:r>
      <w:r w:rsidRPr="00CC0A92">
        <w:rPr>
          <w:lang w:bidi="he-IL"/>
        </w:rPr>
        <w:t> PlayPrev(</w:t>
      </w:r>
      <w:r w:rsidRPr="00CC0A92">
        <w:rPr>
          <w:color w:val="2B91AF"/>
          <w:lang w:bidi="he-IL"/>
        </w:rPr>
        <w:t>BackgroundAudioPlayer</w:t>
      </w:r>
      <w:r w:rsidRPr="00CC0A92">
        <w:rPr>
          <w:lang w:bidi="he-IL"/>
        </w:rPr>
        <w:t> player)</w:t>
      </w:r>
    </w:p>
    <w:p w:rsidR="00CC0A92" w:rsidRPr="00CC0A92" w:rsidRDefault="00CC0A92" w:rsidP="00CC0A92">
      <w:pPr>
        <w:pStyle w:val="ppCodeIndent"/>
        <w:rPr>
          <w:lang w:bidi="he-IL"/>
        </w:rPr>
      </w:pPr>
      <w:r w:rsidRPr="00CC0A92">
        <w:rPr>
          <w:lang w:bidi="he-IL"/>
        </w:rPr>
        <w:t>{</w:t>
      </w:r>
    </w:p>
    <w:p w:rsidR="00CC0A92" w:rsidRPr="00CC0A92" w:rsidRDefault="00CC0A92" w:rsidP="00CC0A92">
      <w:pPr>
        <w:pStyle w:val="ppCodeIndent"/>
        <w:rPr>
          <w:lang w:bidi="he-IL"/>
        </w:rPr>
      </w:pPr>
      <w:r w:rsidRPr="00CC0A92">
        <w:rPr>
          <w:lang w:bidi="he-IL"/>
        </w:rPr>
        <w:lastRenderedPageBreak/>
        <w:tab/>
      </w:r>
      <w:r w:rsidRPr="00CC0A92">
        <w:rPr>
          <w:color w:val="0000FF"/>
          <w:lang w:bidi="he-IL"/>
        </w:rPr>
        <w:t>var</w:t>
      </w:r>
      <w:r w:rsidRPr="00CC0A92">
        <w:rPr>
          <w:lang w:bidi="he-IL"/>
        </w:rPr>
        <w:t> songsCount = playlist.Tracks.Count;</w:t>
      </w:r>
    </w:p>
    <w:p w:rsidR="00CC0A92" w:rsidRPr="00CC0A92" w:rsidRDefault="00CC0A92" w:rsidP="00CC0A92">
      <w:pPr>
        <w:pStyle w:val="ppCodeIndent"/>
        <w:rPr>
          <w:lang w:bidi="he-IL"/>
        </w:rPr>
      </w:pPr>
      <w:r w:rsidRPr="00CC0A92">
        <w:rPr>
          <w:lang w:bidi="he-IL"/>
        </w:rPr>
        <w:tab/>
      </w:r>
      <w:r w:rsidRPr="00CC0A92">
        <w:rPr>
          <w:color w:val="0000FF"/>
          <w:lang w:bidi="he-IL"/>
        </w:rPr>
        <w:t>if</w:t>
      </w:r>
      <w:r w:rsidRPr="00CC0A92">
        <w:rPr>
          <w:lang w:bidi="he-IL"/>
        </w:rPr>
        <w:t> ( --currentTrackNumber &lt; 0 )</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r>
      <w:r w:rsidRPr="00CC0A92">
        <w:rPr>
          <w:lang w:bidi="he-IL"/>
        </w:rPr>
        <w:tab/>
        <w:t>currentTrackNumber = songsCount - 1;</w:t>
      </w:r>
    </w:p>
    <w:p w:rsidR="00CC0A92" w:rsidRPr="00CC0A92" w:rsidRDefault="00CC0A92" w:rsidP="00CC0A92">
      <w:pPr>
        <w:pStyle w:val="ppCodeIndent"/>
        <w:rPr>
          <w:lang w:bidi="he-IL"/>
        </w:rPr>
      </w:pPr>
      <w:r w:rsidRPr="00CC0A92">
        <w:rPr>
          <w:lang w:bidi="he-IL"/>
        </w:rPr>
        <w:tab/>
        <w:t>}</w:t>
      </w:r>
    </w:p>
    <w:p w:rsidR="00CC0A92" w:rsidRPr="00CC0A92" w:rsidRDefault="00CC0A92" w:rsidP="00CC0A92">
      <w:pPr>
        <w:pStyle w:val="ppCodeIndent"/>
        <w:rPr>
          <w:lang w:bidi="he-IL"/>
        </w:rPr>
      </w:pPr>
      <w:r w:rsidRPr="00CC0A92">
        <w:rPr>
          <w:lang w:bidi="he-IL"/>
        </w:rPr>
        <w:tab/>
        <w:t>Play(player);</w:t>
      </w:r>
    </w:p>
    <w:p w:rsidR="00CC0A92" w:rsidRDefault="00CC0A92" w:rsidP="00CC0A92">
      <w:pPr>
        <w:pStyle w:val="ppCodeIndent"/>
      </w:pPr>
      <w:r w:rsidRPr="00CC0A92">
        <w:rPr>
          <w:lang w:bidi="he-IL"/>
        </w:rPr>
        <w:t>}</w:t>
      </w:r>
    </w:p>
    <w:p w:rsidR="005B60D6" w:rsidRDefault="005B60D6" w:rsidP="005B60D6">
      <w:pPr>
        <w:pStyle w:val="ppNumberList"/>
      </w:pPr>
      <w:r>
        <w:t xml:space="preserve">Add the following override for </w:t>
      </w:r>
      <w:r>
        <w:rPr>
          <w:b/>
          <w:bCs/>
        </w:rPr>
        <w:t>OnUserAction</w:t>
      </w:r>
      <w:r>
        <w:t>, to handle the various actions a user may perform when interacting with the audio playback agent:</w:t>
      </w:r>
    </w:p>
    <w:p w:rsidR="005B60D6" w:rsidRDefault="005B60D6" w:rsidP="005B60D6">
      <w:pPr>
        <w:pStyle w:val="ppCodeLanguageIndent"/>
      </w:pPr>
      <w:r>
        <w:t>C#</w:t>
      </w:r>
    </w:p>
    <w:p w:rsidR="005B60D6" w:rsidRPr="005B60D6" w:rsidRDefault="005B60D6" w:rsidP="005B60D6">
      <w:pPr>
        <w:pStyle w:val="ppCodeIndent"/>
        <w:rPr>
          <w:lang w:bidi="he-IL"/>
        </w:rPr>
      </w:pPr>
      <w:r w:rsidRPr="005B60D6">
        <w:rPr>
          <w:color w:val="0000FF"/>
          <w:lang w:bidi="he-IL"/>
        </w:rPr>
        <w:t>protected</w:t>
      </w:r>
      <w:r w:rsidRPr="005B60D6">
        <w:rPr>
          <w:lang w:bidi="he-IL"/>
        </w:rPr>
        <w:t> </w:t>
      </w:r>
      <w:r w:rsidRPr="005B60D6">
        <w:rPr>
          <w:color w:val="0000FF"/>
          <w:lang w:bidi="he-IL"/>
        </w:rPr>
        <w:t>override</w:t>
      </w:r>
      <w:r w:rsidRPr="005B60D6">
        <w:rPr>
          <w:lang w:bidi="he-IL"/>
        </w:rPr>
        <w:t> </w:t>
      </w:r>
      <w:r w:rsidRPr="005B60D6">
        <w:rPr>
          <w:color w:val="0000FF"/>
          <w:lang w:bidi="he-IL"/>
        </w:rPr>
        <w:t>void</w:t>
      </w:r>
      <w:r w:rsidRPr="005B60D6">
        <w:rPr>
          <w:lang w:bidi="he-IL"/>
        </w:rPr>
        <w:t> OnUserAction(</w:t>
      </w:r>
      <w:r w:rsidRPr="005B60D6">
        <w:rPr>
          <w:color w:val="2B91AF"/>
          <w:lang w:bidi="he-IL"/>
        </w:rPr>
        <w:t>BackgroundAudioPlayer</w:t>
      </w:r>
      <w:r w:rsidRPr="005B60D6">
        <w:rPr>
          <w:lang w:bidi="he-IL"/>
        </w:rPr>
        <w:t> player, </w:t>
      </w:r>
      <w:r w:rsidRPr="005B60D6">
        <w:rPr>
          <w:color w:val="2B91AF"/>
          <w:lang w:bidi="he-IL"/>
        </w:rPr>
        <w:t>AudioTrack</w:t>
      </w:r>
      <w:r w:rsidRPr="005B60D6">
        <w:rPr>
          <w:lang w:bidi="he-IL"/>
        </w:rPr>
        <w:t> track, </w:t>
      </w:r>
      <w:r w:rsidRPr="005B60D6">
        <w:rPr>
          <w:color w:val="2B91AF"/>
          <w:lang w:bidi="he-IL"/>
        </w:rPr>
        <w:t>UserAction</w:t>
      </w:r>
      <w:r w:rsidRPr="005B60D6">
        <w:rPr>
          <w:lang w:bidi="he-IL"/>
        </w:rPr>
        <w:t> action, </w:t>
      </w:r>
      <w:r w:rsidRPr="005B60D6">
        <w:rPr>
          <w:color w:val="0000FF"/>
          <w:lang w:bidi="he-IL"/>
        </w:rPr>
        <w:t>object</w:t>
      </w:r>
      <w:r w:rsidRPr="005B60D6">
        <w:rPr>
          <w:lang w:bidi="he-IL"/>
        </w:rPr>
        <w:t> param)</w:t>
      </w:r>
    </w:p>
    <w:p w:rsidR="005B60D6" w:rsidRPr="005B60D6" w:rsidRDefault="005B60D6" w:rsidP="005B60D6">
      <w:pPr>
        <w:pStyle w:val="ppCodeIndent"/>
        <w:rPr>
          <w:lang w:bidi="he-IL"/>
        </w:rPr>
      </w:pPr>
      <w:r w:rsidRPr="005B60D6">
        <w:rPr>
          <w:lang w:bidi="he-IL"/>
        </w:rPr>
        <w:t>{</w:t>
      </w:r>
    </w:p>
    <w:p w:rsidR="005B60D6" w:rsidRPr="005B60D6" w:rsidRDefault="005B60D6" w:rsidP="005B60D6">
      <w:pPr>
        <w:pStyle w:val="ppCodeIndent"/>
        <w:rPr>
          <w:lang w:bidi="he-IL"/>
        </w:rPr>
      </w:pPr>
      <w:r w:rsidRPr="005B60D6">
        <w:rPr>
          <w:lang w:bidi="he-IL"/>
        </w:rPr>
        <w:tab/>
      </w:r>
      <w:r w:rsidRPr="005B60D6">
        <w:rPr>
          <w:color w:val="0000FF"/>
          <w:lang w:bidi="he-IL"/>
        </w:rPr>
        <w:t>switch</w:t>
      </w:r>
      <w:r w:rsidRPr="005B60D6">
        <w:rPr>
          <w:lang w:bidi="he-IL"/>
        </w:rPr>
        <w:t> ( action )</w:t>
      </w:r>
    </w:p>
    <w:p w:rsidR="005B60D6" w:rsidRPr="005B60D6" w:rsidRDefault="005B60D6" w:rsidP="005B60D6">
      <w:pPr>
        <w:pStyle w:val="ppCodeIndent"/>
        <w:rPr>
          <w:lang w:bidi="he-IL"/>
        </w:rPr>
      </w:pP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.FastForward: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player.FastForward();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.Pause: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player.Pause();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.Play:</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if</w:t>
      </w:r>
      <w:r w:rsidRPr="005B60D6">
        <w:rPr>
          <w:lang w:bidi="he-IL"/>
        </w:rPr>
        <w:t> ( player.PlayerState == </w:t>
      </w:r>
      <w:r w:rsidRPr="005B60D6">
        <w:rPr>
          <w:color w:val="2B91AF"/>
          <w:lang w:bidi="he-IL"/>
        </w:rPr>
        <w:t>PlayState</w:t>
      </w:r>
      <w:r w:rsidRPr="005B60D6">
        <w:rPr>
          <w:lang w:bidi="he-IL"/>
        </w:rPr>
        <w:t>.Paused )</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lang w:bidi="he-IL"/>
        </w:rPr>
        <w:tab/>
        <w:t>player.Play();</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else</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lang w:bidi="he-IL"/>
        </w:rPr>
        <w:tab/>
        <w:t>Play(player);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.Rewind: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player.Rewind();</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.Seek:</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player.Position = (</w:t>
      </w:r>
      <w:r w:rsidRPr="005B60D6">
        <w:rPr>
          <w:color w:val="2B91AF"/>
          <w:lang w:bidi="he-IL"/>
        </w:rPr>
        <w:t>TimeSpan</w:t>
      </w:r>
      <w:r w:rsidRPr="005B60D6">
        <w:rPr>
          <w:lang w:bidi="he-IL"/>
        </w:rPr>
        <w:t>)param;</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.SkipNext:</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PlayNext(player);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.SkipPrevious:</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PlayPrev(player);</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case</w:t>
      </w:r>
      <w:r w:rsidRPr="005B60D6">
        <w:rPr>
          <w:lang w:bidi="he-IL"/>
        </w:rPr>
        <w:t> </w:t>
      </w:r>
      <w:r w:rsidRPr="005B60D6">
        <w:rPr>
          <w:color w:val="2B91AF"/>
          <w:lang w:bidi="he-IL"/>
        </w:rPr>
        <w:t>UserAction</w:t>
      </w:r>
      <w:r w:rsidRPr="005B60D6">
        <w:rPr>
          <w:lang w:bidi="he-IL"/>
        </w:rPr>
        <w:t>.Stop:</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t>player.Stop();</w:t>
      </w:r>
    </w:p>
    <w:p w:rsidR="005B60D6" w:rsidRPr="005B60D6" w:rsidRDefault="005B60D6" w:rsidP="005B60D6">
      <w:pPr>
        <w:pStyle w:val="ppCodeIndent"/>
        <w:rPr>
          <w:lang w:bidi="he-IL"/>
        </w:rPr>
      </w:pPr>
      <w:r w:rsidRPr="005B60D6">
        <w:rPr>
          <w:lang w:bidi="he-IL"/>
        </w:rPr>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r>
      <w:r w:rsidRPr="005B60D6">
        <w:rPr>
          <w:lang w:bidi="he-IL"/>
        </w:rPr>
        <w:tab/>
      </w:r>
      <w:r w:rsidRPr="005B60D6">
        <w:rPr>
          <w:color w:val="0000FF"/>
          <w:lang w:bidi="he-IL"/>
        </w:rPr>
        <w:t>default</w:t>
      </w:r>
      <w:r w:rsidRPr="005B60D6">
        <w:rPr>
          <w:lang w:bidi="he-IL"/>
        </w:rPr>
        <w:t>:</w:t>
      </w:r>
    </w:p>
    <w:p w:rsidR="005B60D6" w:rsidRPr="005B60D6" w:rsidRDefault="005B60D6" w:rsidP="005B60D6">
      <w:pPr>
        <w:pStyle w:val="ppCodeIndent"/>
        <w:rPr>
          <w:lang w:bidi="he-IL"/>
        </w:rPr>
      </w:pPr>
      <w:r w:rsidRPr="005B60D6">
        <w:rPr>
          <w:lang w:bidi="he-IL"/>
        </w:rPr>
        <w:lastRenderedPageBreak/>
        <w:tab/>
      </w:r>
      <w:r w:rsidRPr="005B60D6">
        <w:rPr>
          <w:lang w:bidi="he-IL"/>
        </w:rPr>
        <w:tab/>
      </w:r>
      <w:r w:rsidRPr="005B60D6">
        <w:rPr>
          <w:lang w:bidi="he-IL"/>
        </w:rPr>
        <w:tab/>
      </w:r>
      <w:r w:rsidRPr="005B60D6">
        <w:rPr>
          <w:color w:val="0000FF"/>
          <w:lang w:bidi="he-IL"/>
        </w:rPr>
        <w:t>break</w:t>
      </w:r>
      <w:r w:rsidRPr="005B60D6">
        <w:rPr>
          <w:lang w:bidi="he-IL"/>
        </w:rPr>
        <w:t>;</w:t>
      </w:r>
    </w:p>
    <w:p w:rsidR="005B60D6" w:rsidRPr="005B60D6" w:rsidRDefault="005B60D6" w:rsidP="005B60D6">
      <w:pPr>
        <w:pStyle w:val="ppCodeIndent"/>
        <w:rPr>
          <w:lang w:bidi="he-IL"/>
        </w:rPr>
      </w:pPr>
      <w:r w:rsidRPr="005B60D6">
        <w:rPr>
          <w:lang w:bidi="he-IL"/>
        </w:rPr>
        <w:tab/>
        <w:t>}</w:t>
      </w:r>
    </w:p>
    <w:p w:rsidR="005B60D6" w:rsidRPr="005B60D6" w:rsidRDefault="005B60D6" w:rsidP="005B60D6">
      <w:pPr>
        <w:pStyle w:val="ppCodeIndent"/>
        <w:rPr>
          <w:lang w:bidi="he-IL"/>
        </w:rPr>
      </w:pPr>
    </w:p>
    <w:p w:rsidR="005B60D6" w:rsidRPr="005B60D6" w:rsidRDefault="005B60D6" w:rsidP="005B60D6">
      <w:pPr>
        <w:pStyle w:val="ppCodeIndent"/>
        <w:rPr>
          <w:lang w:bidi="he-IL"/>
        </w:rPr>
      </w:pPr>
      <w:r w:rsidRPr="005B60D6">
        <w:rPr>
          <w:lang w:bidi="he-IL"/>
        </w:rPr>
        <w:tab/>
        <w:t>NotifyComplete();</w:t>
      </w:r>
    </w:p>
    <w:p w:rsidR="005B60D6" w:rsidRPr="005B60D6" w:rsidRDefault="005B60D6" w:rsidP="005B60D6">
      <w:pPr>
        <w:pStyle w:val="ppCodeIndent"/>
        <w:rPr>
          <w:lang w:bidi="he-IL"/>
        </w:rPr>
      </w:pPr>
      <w:r w:rsidRPr="005B60D6">
        <w:rPr>
          <w:lang w:bidi="he-IL"/>
        </w:rPr>
        <w:t>}</w:t>
      </w:r>
    </w:p>
    <w:p w:rsidR="005B60D6" w:rsidRDefault="00AC3F88" w:rsidP="00AC3F88">
      <w:pPr>
        <w:pStyle w:val="ppNumberList"/>
      </w:pPr>
      <w:r>
        <w:t xml:space="preserve">Add an additional helper method for initiating playback of the current track, as dictated by the </w:t>
      </w:r>
      <w:r>
        <w:rPr>
          <w:b/>
          <w:bCs/>
        </w:rPr>
        <w:t>currentTrackNumber</w:t>
      </w:r>
      <w:r>
        <w:t xml:space="preserve"> field we added previously:</w:t>
      </w:r>
    </w:p>
    <w:p w:rsidR="00AC3F88" w:rsidRDefault="00AC3F88" w:rsidP="00AC3F88">
      <w:pPr>
        <w:pStyle w:val="ppCodeLanguageIndent"/>
      </w:pPr>
      <w:r>
        <w:t>C#</w:t>
      </w:r>
    </w:p>
    <w:p w:rsidR="00AC3F88" w:rsidRPr="00AC3F88" w:rsidRDefault="00AC3F88" w:rsidP="00AC3F88">
      <w:pPr>
        <w:pStyle w:val="ppCodeIndent"/>
        <w:rPr>
          <w:lang w:bidi="he-IL"/>
        </w:rPr>
      </w:pPr>
      <w:r w:rsidRPr="00AC3F88">
        <w:rPr>
          <w:color w:val="0000FF"/>
          <w:lang w:bidi="he-IL"/>
        </w:rPr>
        <w:t>private</w:t>
      </w:r>
      <w:r w:rsidRPr="00AC3F88">
        <w:rPr>
          <w:lang w:bidi="he-IL"/>
        </w:rPr>
        <w:t> </w:t>
      </w:r>
      <w:r w:rsidRPr="00AC3F88">
        <w:rPr>
          <w:color w:val="0000FF"/>
          <w:lang w:bidi="he-IL"/>
        </w:rPr>
        <w:t>void</w:t>
      </w:r>
      <w:r w:rsidRPr="00AC3F88">
        <w:rPr>
          <w:lang w:bidi="he-IL"/>
        </w:rPr>
        <w:t> Play(</w:t>
      </w:r>
      <w:r w:rsidRPr="00AC3F88">
        <w:rPr>
          <w:color w:val="2B91AF"/>
          <w:lang w:bidi="he-IL"/>
        </w:rPr>
        <w:t>BackgroundAudioPlayer</w:t>
      </w:r>
      <w:r w:rsidRPr="00AC3F88">
        <w:rPr>
          <w:lang w:bidi="he-IL"/>
        </w:rPr>
        <w:t> player)</w:t>
      </w:r>
    </w:p>
    <w:p w:rsidR="00AC3F88" w:rsidRPr="00AC3F88" w:rsidRDefault="00AC3F88" w:rsidP="00AC3F88">
      <w:pPr>
        <w:pStyle w:val="ppCodeIndent"/>
        <w:rPr>
          <w:lang w:bidi="he-IL"/>
        </w:rPr>
      </w:pPr>
      <w:r w:rsidRPr="00AC3F88">
        <w:rPr>
          <w:lang w:bidi="he-IL"/>
        </w:rPr>
        <w:t>{</w:t>
      </w:r>
    </w:p>
    <w:p w:rsidR="00AC3F88" w:rsidRPr="00AC3F88" w:rsidRDefault="00AC3F88" w:rsidP="00AC3F88">
      <w:pPr>
        <w:pStyle w:val="ppCodeIndent"/>
        <w:rPr>
          <w:lang w:bidi="he-IL"/>
        </w:rPr>
      </w:pPr>
      <w:r w:rsidRPr="00AC3F88">
        <w:rPr>
          <w:lang w:bidi="he-IL"/>
        </w:rPr>
        <w:tab/>
      </w:r>
      <w:r w:rsidRPr="00AC3F88">
        <w:rPr>
          <w:color w:val="0000FF"/>
          <w:lang w:bidi="he-IL"/>
        </w:rPr>
        <w:t>var</w:t>
      </w:r>
      <w:r w:rsidRPr="00AC3F88">
        <w:rPr>
          <w:lang w:bidi="he-IL"/>
        </w:rPr>
        <w:t> currentTrack = playlist.Tracks[currentTrackNumber];</w:t>
      </w:r>
    </w:p>
    <w:p w:rsidR="00AC3F88" w:rsidRPr="00AC3F88" w:rsidRDefault="00AC3F88" w:rsidP="00AC3F88">
      <w:pPr>
        <w:pStyle w:val="ppCodeIndent"/>
        <w:rPr>
          <w:lang w:bidi="he-IL"/>
        </w:rPr>
      </w:pPr>
      <w:r w:rsidRPr="00AC3F88">
        <w:rPr>
          <w:lang w:bidi="he-IL"/>
        </w:rPr>
        <w:tab/>
      </w:r>
      <w:r w:rsidRPr="00AC3F88">
        <w:rPr>
          <w:color w:val="2B91AF"/>
          <w:lang w:bidi="he-IL"/>
        </w:rPr>
        <w:t>Uri</w:t>
      </w:r>
      <w:r w:rsidRPr="00AC3F88">
        <w:rPr>
          <w:lang w:bidi="he-IL"/>
        </w:rPr>
        <w:t> tileUri = ( currentTrack.Tile == </w:t>
      </w:r>
      <w:r w:rsidRPr="00AC3F88">
        <w:rPr>
          <w:color w:val="0000FF"/>
          <w:lang w:bidi="he-IL"/>
        </w:rPr>
        <w:t>null</w:t>
      </w:r>
      <w:r w:rsidRPr="00AC3F88">
        <w:rPr>
          <w:lang w:bidi="he-IL"/>
        </w:rPr>
        <w:t> ? </w:t>
      </w:r>
      <w:r w:rsidRPr="00AC3F88">
        <w:rPr>
          <w:color w:val="0000FF"/>
          <w:lang w:bidi="he-IL"/>
        </w:rPr>
        <w:t>new</w:t>
      </w:r>
      <w:r w:rsidRPr="00AC3F88">
        <w:rPr>
          <w:lang w:bidi="he-IL"/>
        </w:rPr>
        <w:t> </w:t>
      </w:r>
      <w:r w:rsidRPr="00AC3F88">
        <w:rPr>
          <w:color w:val="2B91AF"/>
          <w:lang w:bidi="he-IL"/>
        </w:rPr>
        <w:t>Uri</w:t>
      </w:r>
      <w:r w:rsidRPr="00AC3F88">
        <w:rPr>
          <w:lang w:bidi="he-IL"/>
        </w:rPr>
        <w:t>(</w:t>
      </w:r>
      <w:r w:rsidRPr="00AC3F88">
        <w:rPr>
          <w:color w:val="A31515"/>
          <w:lang w:bidi="he-IL"/>
        </w:rPr>
        <w:t>"Shared/Media/no-art.jpg"</w:t>
      </w:r>
      <w:r w:rsidRPr="00AC3F88">
        <w:rPr>
          <w:lang w:bidi="he-IL"/>
        </w:rPr>
        <w:t>, </w:t>
      </w:r>
      <w:r w:rsidRPr="00AC3F88">
        <w:rPr>
          <w:color w:val="2B91AF"/>
          <w:lang w:bidi="he-IL"/>
        </w:rPr>
        <w:t>UriKind</w:t>
      </w:r>
      <w:r w:rsidRPr="00AC3F88">
        <w:rPr>
          <w:lang w:bidi="he-IL"/>
        </w:rPr>
        <w:t>.Relative) :</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 currentTrack.Tile.IsAbsoluteUri ? </w:t>
      </w:r>
      <w:r w:rsidRPr="00AC3F88">
        <w:rPr>
          <w:color w:val="0000FF"/>
          <w:lang w:bidi="he-IL"/>
        </w:rPr>
        <w:t>new</w:t>
      </w:r>
      <w:r w:rsidRPr="00AC3F88">
        <w:rPr>
          <w:lang w:bidi="he-IL"/>
        </w:rPr>
        <w:t> </w:t>
      </w:r>
      <w:r w:rsidRPr="00AC3F88">
        <w:rPr>
          <w:color w:val="2B91AF"/>
          <w:lang w:bidi="he-IL"/>
        </w:rPr>
        <w:t>Uri</w:t>
      </w:r>
      <w:r w:rsidRPr="00AC3F88">
        <w:rPr>
          <w:lang w:bidi="he-IL"/>
        </w:rPr>
        <w:t>(</w:t>
      </w:r>
      <w:r w:rsidRPr="00AC3F88">
        <w:rPr>
          <w:color w:val="A31515"/>
          <w:lang w:bidi="he-IL"/>
        </w:rPr>
        <w:t>"Shared/Media/no-art.jpg"</w:t>
      </w:r>
      <w:r w:rsidRPr="00AC3F88">
        <w:rPr>
          <w:lang w:bidi="he-IL"/>
        </w:rPr>
        <w:t>, </w:t>
      </w:r>
      <w:r w:rsidRPr="00AC3F88">
        <w:rPr>
          <w:color w:val="2B91AF"/>
          <w:lang w:bidi="he-IL"/>
        </w:rPr>
        <w:t>UriKind</w:t>
      </w:r>
      <w:r w:rsidRPr="00AC3F88">
        <w:rPr>
          <w:lang w:bidi="he-IL"/>
        </w:rPr>
        <w:t>.Relative) :</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w:t>
      </w:r>
      <w:r w:rsidRPr="00AC3F88">
        <w:rPr>
          <w:color w:val="0000FF"/>
          <w:lang w:bidi="he-IL"/>
        </w:rPr>
        <w:t>new</w:t>
      </w:r>
      <w:r w:rsidRPr="00AC3F88">
        <w:rPr>
          <w:lang w:bidi="he-IL"/>
        </w:rPr>
        <w:t> </w:t>
      </w:r>
      <w:r w:rsidRPr="00AC3F88">
        <w:rPr>
          <w:color w:val="2B91AF"/>
          <w:lang w:bidi="he-IL"/>
        </w:rPr>
        <w:t>Uri</w:t>
      </w:r>
      <w:r w:rsidRPr="00AC3F88">
        <w:rPr>
          <w:lang w:bidi="he-IL"/>
        </w:rPr>
        <w:t>(currentTrack.TileString.Replace(</w:t>
      </w:r>
      <w:r w:rsidRPr="00AC3F88">
        <w:rPr>
          <w:color w:val="A31515"/>
          <w:lang w:bidi="he-IL"/>
        </w:rPr>
        <w:t>"/Images"</w:t>
      </w:r>
      <w:r w:rsidRPr="00AC3F88">
        <w:rPr>
          <w:lang w:bidi="he-IL"/>
        </w:rPr>
        <w:t>, </w:t>
      </w:r>
      <w:r w:rsidRPr="00AC3F88">
        <w:rPr>
          <w:color w:val="A31515"/>
          <w:lang w:bidi="he-IL"/>
        </w:rPr>
        <w:t>"Shared/Media"</w:t>
      </w:r>
      <w:r w:rsidRPr="00AC3F88">
        <w:rPr>
          <w:lang w:bidi="he-IL"/>
        </w:rPr>
        <w:t>), </w:t>
      </w:r>
      <w:r w:rsidRPr="00AC3F88">
        <w:rPr>
          <w:color w:val="2B91AF"/>
          <w:lang w:bidi="he-IL"/>
        </w:rPr>
        <w:t>UriKind</w:t>
      </w:r>
      <w:r w:rsidRPr="00AC3F88">
        <w:rPr>
          <w:lang w:bidi="he-IL"/>
        </w:rPr>
        <w:t>.Relative) ) );</w:t>
      </w:r>
    </w:p>
    <w:p w:rsidR="00AC3F88" w:rsidRPr="00AC3F88" w:rsidRDefault="00AC3F88" w:rsidP="00AC3F88">
      <w:pPr>
        <w:pStyle w:val="ppCodeIndent"/>
        <w:rPr>
          <w:lang w:bidi="he-IL"/>
        </w:rPr>
      </w:pPr>
    </w:p>
    <w:p w:rsidR="00AC3F88" w:rsidRPr="00AC3F88" w:rsidRDefault="00AC3F88" w:rsidP="00AC3F88">
      <w:pPr>
        <w:pStyle w:val="ppCodeIndent"/>
        <w:rPr>
          <w:lang w:bidi="he-IL"/>
        </w:rPr>
      </w:pPr>
      <w:r w:rsidRPr="00AC3F88">
        <w:rPr>
          <w:lang w:bidi="he-IL"/>
        </w:rPr>
        <w:tab/>
      </w:r>
      <w:r w:rsidRPr="00AC3F88">
        <w:rPr>
          <w:color w:val="0000FF"/>
          <w:lang w:bidi="he-IL"/>
        </w:rPr>
        <w:t>var</w:t>
      </w:r>
      <w:r w:rsidRPr="00AC3F88">
        <w:rPr>
          <w:lang w:bidi="he-IL"/>
        </w:rPr>
        <w:t> audioTrack = </w:t>
      </w:r>
      <w:r w:rsidRPr="00AC3F88">
        <w:rPr>
          <w:color w:val="0000FF"/>
          <w:lang w:bidi="he-IL"/>
        </w:rPr>
        <w:t>new</w:t>
      </w:r>
      <w:r w:rsidRPr="00AC3F88">
        <w:rPr>
          <w:lang w:bidi="he-IL"/>
        </w:rPr>
        <w:t> </w:t>
      </w:r>
      <w:r w:rsidRPr="00AC3F88">
        <w:rPr>
          <w:color w:val="2B91AF"/>
          <w:lang w:bidi="he-IL"/>
        </w:rPr>
        <w:t>AudioTrack</w:t>
      </w:r>
      <w:r w:rsidRPr="00AC3F88">
        <w:rPr>
          <w:lang w:bidi="he-IL"/>
        </w:rPr>
        <w:t>(currentTrack.Source,</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currentTrack.Title,</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currentTrack.Artist,</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currentTrack.Album,</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tileUri,</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currentTrackNumber.ToString(),</w:t>
      </w:r>
    </w:p>
    <w:p w:rsidR="00AC3F88" w:rsidRPr="00AC3F88" w:rsidRDefault="00AC3F88" w:rsidP="00AC3F88">
      <w:pPr>
        <w:pStyle w:val="ppCodeIndent"/>
        <w:rPr>
          <w:lang w:bidi="he-IL"/>
        </w:rPr>
      </w:pP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r>
      <w:r w:rsidRPr="00AC3F88">
        <w:rPr>
          <w:lang w:bidi="he-IL"/>
        </w:rPr>
        <w:tab/>
        <w:t>  </w:t>
      </w:r>
      <w:r w:rsidRPr="00AC3F88">
        <w:rPr>
          <w:color w:val="2B91AF"/>
          <w:lang w:bidi="he-IL"/>
        </w:rPr>
        <w:t>EnabledPlayerControls</w:t>
      </w:r>
      <w:r w:rsidRPr="00AC3F88">
        <w:rPr>
          <w:lang w:bidi="he-IL"/>
        </w:rPr>
        <w:t>.All);</w:t>
      </w:r>
    </w:p>
    <w:p w:rsidR="00AC3F88" w:rsidRPr="00AC3F88" w:rsidRDefault="00AC3F88" w:rsidP="00AC3F88">
      <w:pPr>
        <w:pStyle w:val="ppCodeIndent"/>
        <w:rPr>
          <w:lang w:bidi="he-IL"/>
        </w:rPr>
      </w:pPr>
      <w:r w:rsidRPr="00AC3F88">
        <w:rPr>
          <w:lang w:bidi="he-IL"/>
        </w:rPr>
        <w:tab/>
        <w:t>player.Track = audioTrack;</w:t>
      </w:r>
    </w:p>
    <w:p w:rsidR="00AC3F88" w:rsidRDefault="00AC3F88" w:rsidP="00AC3F88">
      <w:pPr>
        <w:pStyle w:val="ppCodeIndent"/>
      </w:pPr>
      <w:r w:rsidRPr="00AC3F88">
        <w:rPr>
          <w:lang w:bidi="he-IL"/>
        </w:rPr>
        <w:t>}</w:t>
      </w:r>
    </w:p>
    <w:p w:rsidR="0068351C" w:rsidRPr="00AC3F88" w:rsidRDefault="0068351C" w:rsidP="0068351C">
      <w:pPr>
        <w:pStyle w:val="ppNumberList"/>
      </w:pPr>
      <w:r>
        <w:t>Add a pair of additional overrides for handling errors or cancellations, though we do not have any specific logic for such cases in this lab:</w:t>
      </w:r>
    </w:p>
    <w:p w:rsidR="0068351C" w:rsidRDefault="0068351C" w:rsidP="0068351C">
      <w:pPr>
        <w:pStyle w:val="ppCodeLanguageIndent"/>
      </w:pPr>
      <w:r>
        <w:t>C#</w:t>
      </w:r>
    </w:p>
    <w:p w:rsidR="0068351C" w:rsidRPr="0068351C" w:rsidRDefault="0068351C" w:rsidP="0068351C">
      <w:pPr>
        <w:pStyle w:val="ppCodeIndent"/>
        <w:rPr>
          <w:color w:val="000000"/>
          <w:lang w:bidi="he-IL"/>
        </w:rPr>
      </w:pPr>
      <w:r w:rsidRPr="0068351C">
        <w:rPr>
          <w:color w:val="0000FF"/>
          <w:lang w:bidi="he-IL"/>
        </w:rPr>
        <w:t>protected</w:t>
      </w:r>
      <w:r w:rsidRPr="0068351C">
        <w:rPr>
          <w:color w:val="000000"/>
          <w:lang w:bidi="he-IL"/>
        </w:rPr>
        <w:t> </w:t>
      </w:r>
      <w:r w:rsidRPr="0068351C">
        <w:rPr>
          <w:color w:val="0000FF"/>
          <w:lang w:bidi="he-IL"/>
        </w:rPr>
        <w:t>override</w:t>
      </w:r>
      <w:r w:rsidRPr="0068351C">
        <w:rPr>
          <w:color w:val="000000"/>
          <w:lang w:bidi="he-IL"/>
        </w:rPr>
        <w:t> </w:t>
      </w:r>
      <w:r w:rsidRPr="0068351C">
        <w:rPr>
          <w:color w:val="0000FF"/>
          <w:lang w:bidi="he-IL"/>
        </w:rPr>
        <w:t>void</w:t>
      </w:r>
      <w:r w:rsidRPr="0068351C">
        <w:rPr>
          <w:color w:val="000000"/>
          <w:lang w:bidi="he-IL"/>
        </w:rPr>
        <w:t> OnCancel()</w:t>
      </w:r>
    </w:p>
    <w:p w:rsidR="0068351C" w:rsidRPr="0068351C" w:rsidRDefault="0068351C" w:rsidP="0068351C">
      <w:pPr>
        <w:pStyle w:val="ppCodeIndent"/>
        <w:rPr>
          <w:color w:val="000000"/>
          <w:lang w:bidi="he-IL"/>
        </w:rPr>
      </w:pPr>
      <w:r w:rsidRPr="0068351C">
        <w:rPr>
          <w:color w:val="000000"/>
          <w:lang w:bidi="he-IL"/>
        </w:rPr>
        <w:t>{</w:t>
      </w:r>
    </w:p>
    <w:p w:rsidR="0068351C" w:rsidRPr="0068351C" w:rsidRDefault="0068351C" w:rsidP="0068351C">
      <w:pPr>
        <w:pStyle w:val="ppCodeIndent"/>
        <w:rPr>
          <w:color w:val="000000"/>
          <w:lang w:bidi="he-IL"/>
        </w:rPr>
      </w:pPr>
      <w:r w:rsidRPr="0068351C">
        <w:rPr>
          <w:color w:val="000000"/>
          <w:lang w:bidi="he-IL"/>
        </w:rPr>
        <w:tab/>
        <w:t>NotifyComplete();</w:t>
      </w:r>
    </w:p>
    <w:p w:rsidR="0068351C" w:rsidRPr="0068351C" w:rsidRDefault="0068351C" w:rsidP="0068351C">
      <w:pPr>
        <w:pStyle w:val="ppCodeIndent"/>
        <w:rPr>
          <w:color w:val="000000"/>
          <w:lang w:bidi="he-IL"/>
        </w:rPr>
      </w:pPr>
      <w:r w:rsidRPr="0068351C">
        <w:rPr>
          <w:color w:val="000000"/>
          <w:lang w:bidi="he-IL"/>
        </w:rPr>
        <w:t>}</w:t>
      </w:r>
    </w:p>
    <w:p w:rsidR="0068351C" w:rsidRDefault="0068351C" w:rsidP="0068351C">
      <w:pPr>
        <w:pStyle w:val="ppCodeIndent"/>
      </w:pPr>
    </w:p>
    <w:p w:rsidR="0068351C" w:rsidRPr="0068351C" w:rsidRDefault="0068351C" w:rsidP="0068351C">
      <w:pPr>
        <w:pStyle w:val="ppCodeIndent"/>
        <w:rPr>
          <w:color w:val="000000"/>
          <w:lang w:bidi="he-IL"/>
        </w:rPr>
      </w:pPr>
      <w:r w:rsidRPr="0068351C">
        <w:rPr>
          <w:color w:val="0000FF"/>
          <w:lang w:bidi="he-IL"/>
        </w:rPr>
        <w:t>protected</w:t>
      </w:r>
      <w:r w:rsidRPr="0068351C">
        <w:rPr>
          <w:color w:val="000000"/>
          <w:lang w:bidi="he-IL"/>
        </w:rPr>
        <w:t> </w:t>
      </w:r>
      <w:r w:rsidRPr="0068351C">
        <w:rPr>
          <w:color w:val="0000FF"/>
          <w:lang w:bidi="he-IL"/>
        </w:rPr>
        <w:t>override</w:t>
      </w:r>
      <w:r w:rsidRPr="0068351C">
        <w:rPr>
          <w:color w:val="000000"/>
          <w:lang w:bidi="he-IL"/>
        </w:rPr>
        <w:t> </w:t>
      </w:r>
      <w:r w:rsidRPr="0068351C">
        <w:rPr>
          <w:color w:val="0000FF"/>
          <w:lang w:bidi="he-IL"/>
        </w:rPr>
        <w:t>void</w:t>
      </w:r>
      <w:r w:rsidRPr="0068351C">
        <w:rPr>
          <w:color w:val="000000"/>
          <w:lang w:bidi="he-IL"/>
        </w:rPr>
        <w:t> OnError(</w:t>
      </w:r>
      <w:r w:rsidRPr="0068351C">
        <w:rPr>
          <w:color w:val="2B91AF"/>
          <w:lang w:bidi="he-IL"/>
        </w:rPr>
        <w:t>BackgroundAudioPlayer</w:t>
      </w:r>
      <w:r w:rsidRPr="0068351C">
        <w:rPr>
          <w:color w:val="000000"/>
          <w:lang w:bidi="he-IL"/>
        </w:rPr>
        <w:t> player, </w:t>
      </w:r>
      <w:r w:rsidRPr="0068351C">
        <w:rPr>
          <w:color w:val="2B91AF"/>
          <w:lang w:bidi="he-IL"/>
        </w:rPr>
        <w:t>AudioTrack</w:t>
      </w:r>
      <w:r w:rsidRPr="0068351C">
        <w:rPr>
          <w:color w:val="000000"/>
          <w:lang w:bidi="he-IL"/>
        </w:rPr>
        <w:t> track, </w:t>
      </w:r>
      <w:r w:rsidRPr="0068351C">
        <w:rPr>
          <w:color w:val="2B91AF"/>
          <w:lang w:bidi="he-IL"/>
        </w:rPr>
        <w:t>Exception</w:t>
      </w:r>
      <w:r w:rsidRPr="0068351C">
        <w:rPr>
          <w:color w:val="000000"/>
          <w:lang w:bidi="he-IL"/>
        </w:rPr>
        <w:t> error, </w:t>
      </w:r>
      <w:r w:rsidRPr="0068351C">
        <w:rPr>
          <w:color w:val="0000FF"/>
          <w:lang w:bidi="he-IL"/>
        </w:rPr>
        <w:t>bool</w:t>
      </w:r>
      <w:r w:rsidRPr="0068351C">
        <w:rPr>
          <w:color w:val="000000"/>
          <w:lang w:bidi="he-IL"/>
        </w:rPr>
        <w:t> isFatal)</w:t>
      </w:r>
    </w:p>
    <w:p w:rsidR="0068351C" w:rsidRPr="0068351C" w:rsidRDefault="0068351C" w:rsidP="0068351C">
      <w:pPr>
        <w:pStyle w:val="ppCodeIndent"/>
        <w:rPr>
          <w:color w:val="000000"/>
          <w:lang w:bidi="he-IL"/>
        </w:rPr>
      </w:pPr>
      <w:r w:rsidRPr="0068351C">
        <w:rPr>
          <w:color w:val="000000"/>
          <w:lang w:bidi="he-IL"/>
        </w:rPr>
        <w:t>{</w:t>
      </w:r>
    </w:p>
    <w:p w:rsidR="0068351C" w:rsidRPr="0068351C" w:rsidRDefault="0068351C" w:rsidP="0068351C">
      <w:pPr>
        <w:pStyle w:val="ppCodeIndent"/>
        <w:rPr>
          <w:color w:val="000000"/>
          <w:lang w:bidi="he-IL"/>
        </w:rPr>
      </w:pPr>
      <w:r w:rsidRPr="0068351C">
        <w:rPr>
          <w:color w:val="000000"/>
          <w:lang w:bidi="he-IL"/>
        </w:rPr>
        <w:tab/>
        <w:t>NotifyComplete();</w:t>
      </w:r>
    </w:p>
    <w:p w:rsidR="0068351C" w:rsidRPr="0068351C" w:rsidRDefault="0068351C" w:rsidP="0068351C">
      <w:pPr>
        <w:pStyle w:val="ppCodeIndent"/>
        <w:rPr>
          <w:color w:val="000000"/>
          <w:lang w:bidi="he-IL"/>
        </w:rPr>
      </w:pPr>
      <w:r w:rsidRPr="0068351C">
        <w:rPr>
          <w:color w:val="000000"/>
          <w:lang w:bidi="he-IL"/>
        </w:rPr>
        <w:t>}</w:t>
      </w:r>
    </w:p>
    <w:p w:rsidR="0075688C" w:rsidRDefault="0075688C" w:rsidP="00DA0B5C">
      <w:pPr>
        <w:pStyle w:val="ppNumberList"/>
      </w:pPr>
      <w:r>
        <w:lastRenderedPageBreak/>
        <w:t xml:space="preserve">The last </w:t>
      </w:r>
      <w:r w:rsidR="004758AB">
        <w:t>step</w:t>
      </w:r>
      <w:r>
        <w:t xml:space="preserve"> is </w:t>
      </w:r>
      <w:r w:rsidR="004758AB">
        <w:t xml:space="preserve">to </w:t>
      </w:r>
      <w:r>
        <w:t xml:space="preserve">add a </w:t>
      </w:r>
      <w:r w:rsidR="004758AB">
        <w:t>reference</w:t>
      </w:r>
      <w:r>
        <w:t xml:space="preserve"> to this new project from </w:t>
      </w:r>
      <w:r w:rsidR="00DA0B5C">
        <w:t xml:space="preserve">the </w:t>
      </w:r>
      <w:r w:rsidR="000F6CCB" w:rsidRPr="0075688C">
        <w:rPr>
          <w:b/>
          <w:bCs/>
        </w:rPr>
        <w:t>MusicPlayer</w:t>
      </w:r>
      <w:r>
        <w:t xml:space="preserve"> project</w:t>
      </w:r>
      <w:r w:rsidR="000F6CCB">
        <w:t>.</w:t>
      </w:r>
    </w:p>
    <w:p w:rsidR="00704122" w:rsidRDefault="00704122" w:rsidP="001B2ADB">
      <w:pPr>
        <w:pStyle w:val="ppNumberList"/>
      </w:pPr>
      <w:r>
        <w:t>Compile the application and make sure you do</w:t>
      </w:r>
      <w:r w:rsidR="001B2ADB">
        <w:t xml:space="preserve"> </w:t>
      </w:r>
      <w:r>
        <w:t>n</w:t>
      </w:r>
      <w:r w:rsidR="001B2ADB">
        <w:t>o</w:t>
      </w:r>
      <w:r>
        <w:t>t get any error</w:t>
      </w:r>
      <w:r w:rsidR="00316470">
        <w:t>s</w:t>
      </w:r>
      <w:r>
        <w:t>.</w:t>
      </w:r>
    </w:p>
    <w:p w:rsidR="00C25D4A" w:rsidRPr="0022665A" w:rsidRDefault="00F0392E" w:rsidP="00F0392E">
      <w:pPr>
        <w:pStyle w:val="ppNumberList"/>
        <w:rPr>
          <w:rFonts w:eastAsia="Calibri"/>
          <w:lang w:bidi="he-IL"/>
        </w:rPr>
      </w:pPr>
      <w:r>
        <w:t>R</w:t>
      </w:r>
      <w:r w:rsidR="001B2ADB">
        <w:t>un the application</w:t>
      </w:r>
      <w:r w:rsidR="00704122">
        <w:t>. At this stage</w:t>
      </w:r>
      <w:r>
        <w:t>,</w:t>
      </w:r>
      <w:r w:rsidR="00704122">
        <w:t xml:space="preserve"> the </w:t>
      </w:r>
      <w:r>
        <w:t>main page should be fully functional</w:t>
      </w:r>
      <w:r w:rsidR="001B2ADB">
        <w:t>.</w:t>
      </w:r>
    </w:p>
    <w:p w:rsidR="0022665A" w:rsidRPr="002F081B" w:rsidRDefault="00C85D67" w:rsidP="00F0392E">
      <w:pPr>
        <w:pStyle w:val="ppNumberList"/>
        <w:rPr>
          <w:rFonts w:eastAsia="Calibri"/>
          <w:lang w:bidi="he-IL"/>
        </w:rPr>
      </w:pPr>
      <w:r>
        <w:t xml:space="preserve">Now it is time to </w:t>
      </w:r>
      <w:r w:rsidR="00F0392E">
        <w:t xml:space="preserve">play some </w:t>
      </w:r>
      <w:r>
        <w:t>music.</w:t>
      </w:r>
      <w:r w:rsidR="0022665A">
        <w:t xml:space="preserve"> </w:t>
      </w:r>
      <w:r>
        <w:t>C</w:t>
      </w:r>
      <w:r w:rsidR="0022665A">
        <w:t>lick on the play</w:t>
      </w:r>
      <w:r>
        <w:t xml:space="preserve"> (</w:t>
      </w:r>
      <w:r>
        <w:rPr>
          <w:noProof/>
          <w:lang w:bidi="ar-SA"/>
        </w:rPr>
        <w:drawing>
          <wp:inline distT="0" distB="0" distL="0" distR="0">
            <wp:extent cx="129405" cy="136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129405" cy="136800"/>
                    </a:xfrm>
                    <a:prstGeom prst="rect">
                      <a:avLst/>
                    </a:prstGeom>
                  </pic:spPr>
                </pic:pic>
              </a:graphicData>
            </a:graphic>
          </wp:inline>
        </w:drawing>
      </w:r>
      <w:r>
        <w:t>)</w:t>
      </w:r>
      <w:r w:rsidR="0022665A">
        <w:t xml:space="preserve"> button</w:t>
      </w:r>
      <w:r>
        <w:t xml:space="preserve"> and b</w:t>
      </w:r>
      <w:r w:rsidRPr="00C85D67">
        <w:t xml:space="preserve">e sure to turn the volume up </w:t>
      </w:r>
      <w:r w:rsidR="00F0392E">
        <w:t>(press F9 to increase the emulator’s own volume)</w:t>
      </w:r>
      <w:r>
        <w:t>.</w:t>
      </w:r>
    </w:p>
    <w:p w:rsidR="0022665A" w:rsidRDefault="0022665A" w:rsidP="0022665A">
      <w:pPr>
        <w:pStyle w:val="ppFigureIndent2"/>
      </w:pPr>
      <w:r>
        <w:rPr>
          <w:noProof/>
          <w:lang w:bidi="ar-SA"/>
        </w:rPr>
        <w:drawing>
          <wp:inline distT="0" distB="0" distL="0" distR="0">
            <wp:extent cx="2569655" cy="4667504"/>
            <wp:effectExtent l="19050" t="0" r="20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569655" cy="4667504"/>
                    </a:xfrm>
                    <a:prstGeom prst="rect">
                      <a:avLst/>
                    </a:prstGeom>
                  </pic:spPr>
                </pic:pic>
              </a:graphicData>
            </a:graphic>
          </wp:inline>
        </w:drawing>
      </w:r>
    </w:p>
    <w:p w:rsidR="0022665A" w:rsidRDefault="0022665A" w:rsidP="0022665A">
      <w:pPr>
        <w:pStyle w:val="ppFigureNumberIndent2"/>
      </w:pPr>
      <w:r w:rsidRPr="003D0E04">
        <w:t>Figure</w:t>
      </w:r>
      <w:r>
        <w:t xml:space="preserve"> </w:t>
      </w:r>
      <w:r w:rsidR="009A77AC">
        <w:fldChar w:fldCharType="begin"/>
      </w:r>
      <w:r w:rsidR="006B5080">
        <w:instrText xml:space="preserve"> SEQ Figure \* ARABIC </w:instrText>
      </w:r>
      <w:r w:rsidR="009A77AC">
        <w:fldChar w:fldCharType="separate"/>
      </w:r>
      <w:r w:rsidR="006B5080">
        <w:rPr>
          <w:noProof/>
        </w:rPr>
        <w:t>4</w:t>
      </w:r>
      <w:r w:rsidR="009A77AC">
        <w:fldChar w:fldCharType="end"/>
      </w:r>
    </w:p>
    <w:p w:rsidR="0022665A" w:rsidRDefault="00A41992" w:rsidP="0022665A">
      <w:pPr>
        <w:pStyle w:val="ppFigureCaptionIndent2"/>
      </w:pPr>
      <w:r>
        <w:t>The fully functional application</w:t>
      </w:r>
    </w:p>
    <w:p w:rsidR="00C85D67" w:rsidRPr="00C85D67" w:rsidRDefault="00C85D67" w:rsidP="00C85D67">
      <w:pPr>
        <w:pStyle w:val="ppBodyTextIndent2"/>
      </w:pPr>
    </w:p>
    <w:p w:rsidR="00C85D67" w:rsidRDefault="00C85D67" w:rsidP="007E1FFD">
      <w:pPr>
        <w:pStyle w:val="ppNumberList"/>
      </w:pPr>
      <w:r>
        <w:t>Now you can navigate away from the application</w:t>
      </w:r>
      <w:r w:rsidR="009A40D8">
        <w:t xml:space="preserve"> </w:t>
      </w:r>
      <w:r w:rsidR="007E1FFD">
        <w:t xml:space="preserve">by </w:t>
      </w:r>
      <w:r w:rsidR="009A40D8">
        <w:t xml:space="preserve">pressing </w:t>
      </w:r>
      <w:r w:rsidR="007E1FFD">
        <w:t xml:space="preserve">the </w:t>
      </w:r>
      <w:r w:rsidR="009A40D8">
        <w:t>Start Key (</w:t>
      </w:r>
      <w:r w:rsidR="009A40D8">
        <w:rPr>
          <w:noProof/>
          <w:lang w:bidi="ar-SA"/>
        </w:rPr>
        <w:drawing>
          <wp:inline distT="0" distB="0" distL="0" distR="0">
            <wp:extent cx="140000" cy="126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140000" cy="126000"/>
                    </a:xfrm>
                    <a:prstGeom prst="rect">
                      <a:avLst/>
                    </a:prstGeom>
                  </pic:spPr>
                </pic:pic>
              </a:graphicData>
            </a:graphic>
          </wp:inline>
        </w:drawing>
      </w:r>
      <w:r w:rsidR="009A40D8">
        <w:t xml:space="preserve">) </w:t>
      </w:r>
      <w:r w:rsidR="00613137">
        <w:t xml:space="preserve">and </w:t>
      </w:r>
      <w:r w:rsidR="007E1FFD">
        <w:t xml:space="preserve">see that the </w:t>
      </w:r>
      <w:r w:rsidR="00613137">
        <w:t xml:space="preserve">music </w:t>
      </w:r>
      <w:r w:rsidR="007E1FFD">
        <w:t>continues to play.</w:t>
      </w:r>
    </w:p>
    <w:p w:rsidR="007E1FFD" w:rsidRDefault="007E1FFD" w:rsidP="007E1FFD">
      <w:pPr>
        <w:pStyle w:val="ppNumberList"/>
      </w:pPr>
      <w:r>
        <w:t xml:space="preserve">Pressing F9 to change the volume will reveal the </w:t>
      </w:r>
      <w:r w:rsidR="00D65141">
        <w:t>current playback state, and you can control the current playing track just as you would through the application itself.</w:t>
      </w:r>
    </w:p>
    <w:p w:rsidR="005B61F9" w:rsidRDefault="005B61F9">
      <w:pPr>
        <w:pStyle w:val="ppFigureIndent"/>
      </w:pPr>
      <w:r>
        <w:rPr>
          <w:rFonts w:cs="Arial"/>
          <w:noProof/>
          <w:lang w:bidi="ar-SA"/>
        </w:rPr>
        <w:lastRenderedPageBreak/>
        <w:drawing>
          <wp:inline distT="0" distB="0" distL="0" distR="0">
            <wp:extent cx="2400869" cy="4360922"/>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400869" cy="4360922"/>
                    </a:xfrm>
                    <a:prstGeom prst="rect">
                      <a:avLst/>
                    </a:prstGeom>
                  </pic:spPr>
                </pic:pic>
              </a:graphicData>
            </a:graphic>
          </wp:inline>
        </w:drawing>
      </w:r>
    </w:p>
    <w:p w:rsidR="005B61F9" w:rsidRDefault="006B5080">
      <w:pPr>
        <w:pStyle w:val="ppFigureNumberIndent"/>
      </w:pPr>
      <w:r>
        <w:t xml:space="preserve">Figure </w:t>
      </w:r>
      <w:r w:rsidR="009A77AC">
        <w:fldChar w:fldCharType="begin"/>
      </w:r>
      <w:r>
        <w:instrText xml:space="preserve"> SEQ Figure \* ARABIC </w:instrText>
      </w:r>
      <w:r w:rsidR="009A77AC">
        <w:fldChar w:fldCharType="separate"/>
      </w:r>
      <w:r>
        <w:rPr>
          <w:noProof/>
        </w:rPr>
        <w:t>5</w:t>
      </w:r>
      <w:r w:rsidR="009A77AC">
        <w:fldChar w:fldCharType="end"/>
      </w:r>
    </w:p>
    <w:p w:rsidR="005B61F9" w:rsidRDefault="006B5080">
      <w:pPr>
        <w:pStyle w:val="ppFigureCaptionIndent"/>
      </w:pPr>
      <w:r>
        <w:t>Controlling playback while the application is inactive</w:t>
      </w:r>
    </w:p>
    <w:p w:rsidR="00D65141" w:rsidRPr="00C85D67" w:rsidRDefault="00D65141" w:rsidP="00D65141">
      <w:pPr>
        <w:pStyle w:val="ppNumberList"/>
      </w:pPr>
      <w:r>
        <w:t xml:space="preserve">Change the </w:t>
      </w:r>
      <w:r w:rsidR="00162AD9">
        <w:t xml:space="preserve">currently </w:t>
      </w:r>
      <w:r>
        <w:t xml:space="preserve">track and launch the </w:t>
      </w:r>
      <w:r w:rsidR="00162AD9">
        <w:t>application again from the list of installed applications. The application should display the currently playing track correctly.</w:t>
      </w:r>
    </w:p>
    <w:p w:rsidR="0022665A" w:rsidRPr="0022665A" w:rsidRDefault="0022665A" w:rsidP="0022665A">
      <w:pPr>
        <w:pStyle w:val="ppNumberList"/>
        <w:rPr>
          <w:rFonts w:eastAsia="Calibri"/>
          <w:lang w:bidi="he-IL"/>
        </w:rPr>
      </w:pPr>
      <w:r w:rsidRPr="0022665A">
        <w:rPr>
          <w:rFonts w:eastAsia="Calibri"/>
          <w:lang w:bidi="he-IL"/>
        </w:rPr>
        <w:t>Stop the debugger.</w:t>
      </w:r>
    </w:p>
    <w:p w:rsidR="0009602C" w:rsidRPr="00B15AB6" w:rsidRDefault="0009602C" w:rsidP="00C25D4A">
      <w:pPr>
        <w:pStyle w:val="ppNumberList"/>
        <w:rPr>
          <w:rFonts w:eastAsia="Calibri"/>
          <w:lang w:bidi="he-IL"/>
        </w:rPr>
      </w:pPr>
      <w:r>
        <w:t>This step concludes the current task</w:t>
      </w:r>
      <w:r w:rsidR="004758AB">
        <w:t xml:space="preserve"> and the enti</w:t>
      </w:r>
      <w:r>
        <w:t>re lab.</w:t>
      </w:r>
    </w:p>
    <w:p w:rsidR="00B15AB6" w:rsidRPr="0009602C" w:rsidRDefault="00B15AB6" w:rsidP="00B15AB6">
      <w:pPr>
        <w:pStyle w:val="ppListEnd"/>
        <w:rPr>
          <w:rFonts w:eastAsia="Calibri"/>
          <w:lang w:bidi="he-IL"/>
        </w:rPr>
      </w:pPr>
    </w:p>
    <w:p w:rsidR="00406BBE" w:rsidRDefault="00406BBE" w:rsidP="005A6B30">
      <w:pPr>
        <w:pStyle w:val="ppBodyText"/>
        <w:rPr>
          <w:rFonts w:eastAsia="Calibri"/>
          <w:lang w:bidi="he-IL"/>
        </w:rPr>
      </w:pPr>
      <w:r>
        <w:rPr>
          <w:rFonts w:eastAsia="Calibri"/>
          <w:lang w:bidi="he-IL"/>
        </w:rPr>
        <w:br w:type="page"/>
      </w:r>
    </w:p>
    <w:bookmarkStart w:id="8" w:name="_Toc304796051" w:displacedByCustomXml="next"/>
    <w:sdt>
      <w:sdtPr>
        <w:alias w:val="Topic"/>
        <w:tag w:val="498decc2-f785-4676-ac36-3c6645e4c124"/>
        <w:id w:val="-237091937"/>
        <w:placeholder>
          <w:docPart w:val="DefaultPlaceholder_1082065158"/>
        </w:placeholder>
        <w:text/>
      </w:sdtPr>
      <w:sdtEndPr/>
      <w:sdtContent>
        <w:p w:rsidR="00CE65F7" w:rsidRPr="00406BBE" w:rsidRDefault="009E1166" w:rsidP="00406BBE">
          <w:pPr>
            <w:pStyle w:val="ppTopic"/>
          </w:pPr>
          <w:r w:rsidRPr="00406BBE">
            <w:t>Summary</w:t>
          </w:r>
        </w:p>
      </w:sdtContent>
    </w:sdt>
    <w:bookmarkEnd w:id="8" w:displacedByCustomXml="prev"/>
    <w:p w:rsidR="00424172" w:rsidRDefault="002F081B" w:rsidP="00D74A0C">
      <w:pPr>
        <w:pStyle w:val="ppBodyText"/>
      </w:pPr>
      <w:r>
        <w:t xml:space="preserve">This lab has shown you how to use the new Windows® Phone Mango APIs to play music. You have also seen how </w:t>
      </w:r>
      <w:r w:rsidR="00D74A0C">
        <w:t xml:space="preserve">to use this new API to </w:t>
      </w:r>
      <w:r>
        <w:t xml:space="preserve">develop </w:t>
      </w:r>
      <w:r w:rsidR="00D74A0C">
        <w:t xml:space="preserve">an </w:t>
      </w:r>
      <w:r>
        <w:t xml:space="preserve">application </w:t>
      </w:r>
      <w:r w:rsidR="00D74A0C">
        <w:t>that can play audio even while not in the foreground.</w:t>
      </w:r>
      <w:r w:rsidR="00424172" w:rsidRPr="00A83964">
        <w:t xml:space="preserve"> </w:t>
      </w:r>
    </w:p>
    <w:p w:rsidR="00424172" w:rsidRDefault="00424172" w:rsidP="007F7578">
      <w:pPr>
        <w:pStyle w:val="ppBodyText"/>
        <w:rPr>
          <w:rFonts w:eastAsia="Calibri"/>
          <w:lang w:bidi="he-IL"/>
        </w:rPr>
      </w:pPr>
    </w:p>
    <w:sectPr w:rsidR="00424172" w:rsidSect="00AA018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A4D" w:rsidRDefault="00746A4D" w:rsidP="00C80633">
      <w:pPr>
        <w:spacing w:after="0" w:line="240" w:lineRule="auto"/>
      </w:pPr>
      <w:r>
        <w:separator/>
      </w:r>
    </w:p>
  </w:endnote>
  <w:endnote w:type="continuationSeparator" w:id="0">
    <w:p w:rsidR="00746A4D" w:rsidRDefault="00746A4D" w:rsidP="00C80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4559" w:rsidRDefault="00864559" w:rsidP="00057662">
    <w:pPr>
      <w:pStyle w:val="Footer"/>
      <w:pBdr>
        <w:top w:val="single" w:sz="4" w:space="1" w:color="4F81BD" w:themeColor="accent1"/>
      </w:pBdr>
      <w:spacing w:after="0"/>
      <w:jc w:val="right"/>
    </w:pPr>
    <w:r>
      <w:t xml:space="preserve">Page | </w:t>
    </w:r>
    <w:r w:rsidR="00370C67">
      <w:fldChar w:fldCharType="begin"/>
    </w:r>
    <w:r w:rsidR="00370C67">
      <w:instrText xml:space="preserve"> PAGE   \* MERGEFORMAT </w:instrText>
    </w:r>
    <w:r w:rsidR="00370C67">
      <w:fldChar w:fldCharType="separate"/>
    </w:r>
    <w:r w:rsidR="00DF303E">
      <w:rPr>
        <w:noProof/>
      </w:rPr>
      <w:t>24</w:t>
    </w:r>
    <w:r w:rsidR="00370C67">
      <w:rPr>
        <w:noProof/>
      </w:rPr>
      <w:fldChar w:fldCharType="end"/>
    </w:r>
    <w:r>
      <w:t xml:space="preserve"> </w:t>
    </w:r>
  </w:p>
  <w:p w:rsidR="00864559" w:rsidRDefault="00746A4D" w:rsidP="00057662">
    <w:pPr>
      <w:pStyle w:val="Footer"/>
      <w:spacing w:after="0"/>
      <w:jc w:val="center"/>
      <w:rPr>
        <w:rStyle w:val="Hyperlink"/>
      </w:rPr>
    </w:pPr>
    <w:hyperlink r:id="rId1" w:history="1">
      <w:r w:rsidR="00864559" w:rsidRPr="0034661D">
        <w:rPr>
          <w:rStyle w:val="Hyperlink"/>
        </w:rPr>
        <w:t>©201</w:t>
      </w:r>
      <w:r w:rsidR="00864559">
        <w:rPr>
          <w:rStyle w:val="Hyperlink"/>
        </w:rPr>
        <w:t>1</w:t>
      </w:r>
      <w:r w:rsidR="00864559" w:rsidRPr="0034661D">
        <w:rPr>
          <w:rStyle w:val="Hyperlink"/>
        </w:rPr>
        <w:t xml:space="preserve"> Microsoft Corporation. All rights reserved.</w:t>
      </w:r>
    </w:hyperlink>
  </w:p>
  <w:p w:rsidR="00923DDF" w:rsidRPr="00923DDF" w:rsidRDefault="00923DDF" w:rsidP="00057662">
    <w:pPr>
      <w:pStyle w:val="Footer"/>
      <w:spacing w:after="0"/>
      <w:jc w:val="center"/>
      <w:rPr>
        <w:b/>
      </w:rPr>
    </w:pPr>
    <w:r>
      <w:rPr>
        <w:rStyle w:val="Hyperlink"/>
      </w:rPr>
      <w:t xml:space="preserve">Việt hóa bởi </w:t>
    </w:r>
    <w:r w:rsidRPr="00923DDF">
      <w:rPr>
        <w:rStyle w:val="Hyperlink"/>
        <w:b/>
        <w:i/>
      </w:rPr>
      <w:t>Văn Hữu – Minh Toàn – Hữu Huy – Công Huy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A4D" w:rsidRDefault="00746A4D" w:rsidP="00C80633">
      <w:pPr>
        <w:spacing w:after="0" w:line="240" w:lineRule="auto"/>
      </w:pPr>
      <w:r>
        <w:separator/>
      </w:r>
    </w:p>
  </w:footnote>
  <w:footnote w:type="continuationSeparator" w:id="0">
    <w:p w:rsidR="00746A4D" w:rsidRDefault="00746A4D" w:rsidP="00C806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0423802"/>
    <w:multiLevelType w:val="hybridMultilevel"/>
    <w:tmpl w:val="D756B2C6"/>
    <w:lvl w:ilvl="0" w:tplc="0409000F">
      <w:start w:val="1"/>
      <w:numFmt w:val="decimal"/>
      <w:lvlText w:val="%1."/>
      <w:lvlJc w:val="left"/>
      <w:pPr>
        <w:ind w:left="1397" w:hanging="360"/>
      </w:p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5"/>
  </w:num>
  <w:num w:numId="3">
    <w:abstractNumId w:val="4"/>
  </w:num>
  <w:num w:numId="4">
    <w:abstractNumId w:val="10"/>
  </w:num>
  <w:num w:numId="5">
    <w:abstractNumId w:val="12"/>
  </w:num>
  <w:num w:numId="6">
    <w:abstractNumId w:val="13"/>
  </w:num>
  <w:num w:numId="7">
    <w:abstractNumId w:val="8"/>
  </w:num>
  <w:num w:numId="8">
    <w:abstractNumId w:val="11"/>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0"/>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3"/>
  </w:num>
  <w:num w:numId="37">
    <w:abstractNumId w:val="13"/>
  </w:num>
  <w:num w:numId="38">
    <w:abstractNumId w:val="13"/>
  </w:num>
  <w:num w:numId="39">
    <w:abstractNumId w:val="13"/>
  </w:num>
  <w:num w:numId="40">
    <w:abstractNumId w:val="11"/>
  </w:num>
  <w:num w:numId="41">
    <w:abstractNumId w:val="13"/>
  </w:num>
  <w:num w:numId="4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0"/>
  <w:activeWritingStyle w:appName="MSWord" w:lang="es-AR" w:vendorID="64" w:dllVersion="131078" w:nlCheck="1" w:checkStyle="1"/>
  <w:activeWritingStyle w:appName="MSWord" w:lang="en-NZ"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133E8"/>
    <w:rsid w:val="00000957"/>
    <w:rsid w:val="00001238"/>
    <w:rsid w:val="00002164"/>
    <w:rsid w:val="00002222"/>
    <w:rsid w:val="000023C9"/>
    <w:rsid w:val="000023CF"/>
    <w:rsid w:val="0000411C"/>
    <w:rsid w:val="000042A9"/>
    <w:rsid w:val="00004A76"/>
    <w:rsid w:val="00004C9B"/>
    <w:rsid w:val="00005406"/>
    <w:rsid w:val="0000556F"/>
    <w:rsid w:val="000063A1"/>
    <w:rsid w:val="00006747"/>
    <w:rsid w:val="000073EB"/>
    <w:rsid w:val="00010705"/>
    <w:rsid w:val="00010940"/>
    <w:rsid w:val="0001153C"/>
    <w:rsid w:val="00011C2E"/>
    <w:rsid w:val="0001258E"/>
    <w:rsid w:val="000128E7"/>
    <w:rsid w:val="00012AD0"/>
    <w:rsid w:val="00012DC8"/>
    <w:rsid w:val="000133C3"/>
    <w:rsid w:val="00013B8C"/>
    <w:rsid w:val="00014DA0"/>
    <w:rsid w:val="00014EDA"/>
    <w:rsid w:val="00014F15"/>
    <w:rsid w:val="00015040"/>
    <w:rsid w:val="00015BBF"/>
    <w:rsid w:val="00015E40"/>
    <w:rsid w:val="000168B5"/>
    <w:rsid w:val="00016F80"/>
    <w:rsid w:val="00016FBB"/>
    <w:rsid w:val="00017239"/>
    <w:rsid w:val="00017264"/>
    <w:rsid w:val="0002004C"/>
    <w:rsid w:val="0002158F"/>
    <w:rsid w:val="000215D5"/>
    <w:rsid w:val="000225DD"/>
    <w:rsid w:val="000229C9"/>
    <w:rsid w:val="00022BC3"/>
    <w:rsid w:val="000234A9"/>
    <w:rsid w:val="0002499B"/>
    <w:rsid w:val="00024E6E"/>
    <w:rsid w:val="0002516C"/>
    <w:rsid w:val="0002596F"/>
    <w:rsid w:val="00025FC7"/>
    <w:rsid w:val="00026921"/>
    <w:rsid w:val="00026C0E"/>
    <w:rsid w:val="0002735A"/>
    <w:rsid w:val="000274E0"/>
    <w:rsid w:val="00027F46"/>
    <w:rsid w:val="000304EB"/>
    <w:rsid w:val="00031A60"/>
    <w:rsid w:val="00032461"/>
    <w:rsid w:val="00033A6B"/>
    <w:rsid w:val="00033F6C"/>
    <w:rsid w:val="00034A5E"/>
    <w:rsid w:val="00035450"/>
    <w:rsid w:val="00035B39"/>
    <w:rsid w:val="00035F74"/>
    <w:rsid w:val="0003622D"/>
    <w:rsid w:val="00036751"/>
    <w:rsid w:val="00036FF3"/>
    <w:rsid w:val="000403AE"/>
    <w:rsid w:val="00040A50"/>
    <w:rsid w:val="00040A8E"/>
    <w:rsid w:val="00041853"/>
    <w:rsid w:val="00041BAD"/>
    <w:rsid w:val="0004201A"/>
    <w:rsid w:val="00042B3E"/>
    <w:rsid w:val="00042B44"/>
    <w:rsid w:val="000432D4"/>
    <w:rsid w:val="00043FB8"/>
    <w:rsid w:val="000441FA"/>
    <w:rsid w:val="00045E5E"/>
    <w:rsid w:val="00045F75"/>
    <w:rsid w:val="0004672D"/>
    <w:rsid w:val="000469D1"/>
    <w:rsid w:val="00046B18"/>
    <w:rsid w:val="00046C3C"/>
    <w:rsid w:val="00046D0B"/>
    <w:rsid w:val="00047337"/>
    <w:rsid w:val="000474E9"/>
    <w:rsid w:val="00047CBD"/>
    <w:rsid w:val="00047E65"/>
    <w:rsid w:val="00050C5E"/>
    <w:rsid w:val="00051715"/>
    <w:rsid w:val="00051C50"/>
    <w:rsid w:val="000532AA"/>
    <w:rsid w:val="000544CE"/>
    <w:rsid w:val="000545AF"/>
    <w:rsid w:val="00054D12"/>
    <w:rsid w:val="00055189"/>
    <w:rsid w:val="0005545C"/>
    <w:rsid w:val="00055463"/>
    <w:rsid w:val="000559E7"/>
    <w:rsid w:val="00056005"/>
    <w:rsid w:val="0005632B"/>
    <w:rsid w:val="00056749"/>
    <w:rsid w:val="00056C02"/>
    <w:rsid w:val="0005742E"/>
    <w:rsid w:val="00057662"/>
    <w:rsid w:val="000579C0"/>
    <w:rsid w:val="000606F1"/>
    <w:rsid w:val="00060C2F"/>
    <w:rsid w:val="00060C60"/>
    <w:rsid w:val="00060CB1"/>
    <w:rsid w:val="00061977"/>
    <w:rsid w:val="00062516"/>
    <w:rsid w:val="00062F55"/>
    <w:rsid w:val="0006316F"/>
    <w:rsid w:val="00063A3B"/>
    <w:rsid w:val="00064440"/>
    <w:rsid w:val="00064FE4"/>
    <w:rsid w:val="00065011"/>
    <w:rsid w:val="000657F2"/>
    <w:rsid w:val="00066967"/>
    <w:rsid w:val="0006750F"/>
    <w:rsid w:val="00067F75"/>
    <w:rsid w:val="0007039C"/>
    <w:rsid w:val="00070906"/>
    <w:rsid w:val="00070BF0"/>
    <w:rsid w:val="00071160"/>
    <w:rsid w:val="0007148E"/>
    <w:rsid w:val="00071873"/>
    <w:rsid w:val="0007310F"/>
    <w:rsid w:val="00073D0D"/>
    <w:rsid w:val="00074D94"/>
    <w:rsid w:val="000754DB"/>
    <w:rsid w:val="00076F68"/>
    <w:rsid w:val="000770F1"/>
    <w:rsid w:val="000771F8"/>
    <w:rsid w:val="00077959"/>
    <w:rsid w:val="00081740"/>
    <w:rsid w:val="0008189F"/>
    <w:rsid w:val="00081937"/>
    <w:rsid w:val="000822E6"/>
    <w:rsid w:val="000835E3"/>
    <w:rsid w:val="00083799"/>
    <w:rsid w:val="00083AF1"/>
    <w:rsid w:val="000846D3"/>
    <w:rsid w:val="000855BF"/>
    <w:rsid w:val="00085D63"/>
    <w:rsid w:val="000866E7"/>
    <w:rsid w:val="0008688D"/>
    <w:rsid w:val="00086BF1"/>
    <w:rsid w:val="000906A6"/>
    <w:rsid w:val="0009105B"/>
    <w:rsid w:val="00091541"/>
    <w:rsid w:val="00091769"/>
    <w:rsid w:val="00092530"/>
    <w:rsid w:val="00092540"/>
    <w:rsid w:val="000928C3"/>
    <w:rsid w:val="00092C37"/>
    <w:rsid w:val="00092E2B"/>
    <w:rsid w:val="00093159"/>
    <w:rsid w:val="00093B82"/>
    <w:rsid w:val="00093E9F"/>
    <w:rsid w:val="00093FFB"/>
    <w:rsid w:val="000941EA"/>
    <w:rsid w:val="0009449B"/>
    <w:rsid w:val="000944E8"/>
    <w:rsid w:val="0009539B"/>
    <w:rsid w:val="0009602C"/>
    <w:rsid w:val="00096560"/>
    <w:rsid w:val="00096C6D"/>
    <w:rsid w:val="00097575"/>
    <w:rsid w:val="00097B0B"/>
    <w:rsid w:val="00097BEB"/>
    <w:rsid w:val="000A004C"/>
    <w:rsid w:val="000A1886"/>
    <w:rsid w:val="000A20E4"/>
    <w:rsid w:val="000A25F7"/>
    <w:rsid w:val="000A29BC"/>
    <w:rsid w:val="000A2ECD"/>
    <w:rsid w:val="000A3132"/>
    <w:rsid w:val="000A3DFD"/>
    <w:rsid w:val="000A51BA"/>
    <w:rsid w:val="000A51DE"/>
    <w:rsid w:val="000A5D23"/>
    <w:rsid w:val="000A6570"/>
    <w:rsid w:val="000A6802"/>
    <w:rsid w:val="000A6F9A"/>
    <w:rsid w:val="000A7CCF"/>
    <w:rsid w:val="000B06A1"/>
    <w:rsid w:val="000B12D2"/>
    <w:rsid w:val="000B1BF7"/>
    <w:rsid w:val="000B210D"/>
    <w:rsid w:val="000B271D"/>
    <w:rsid w:val="000B27B0"/>
    <w:rsid w:val="000B2F0F"/>
    <w:rsid w:val="000B33B8"/>
    <w:rsid w:val="000B33BD"/>
    <w:rsid w:val="000B3937"/>
    <w:rsid w:val="000B4775"/>
    <w:rsid w:val="000B47DB"/>
    <w:rsid w:val="000B4F4A"/>
    <w:rsid w:val="000B50EF"/>
    <w:rsid w:val="000B5B81"/>
    <w:rsid w:val="000B61B7"/>
    <w:rsid w:val="000B73AC"/>
    <w:rsid w:val="000B7C45"/>
    <w:rsid w:val="000C01AD"/>
    <w:rsid w:val="000C0E33"/>
    <w:rsid w:val="000C0E42"/>
    <w:rsid w:val="000C1246"/>
    <w:rsid w:val="000C13FD"/>
    <w:rsid w:val="000C151D"/>
    <w:rsid w:val="000C1672"/>
    <w:rsid w:val="000C1A25"/>
    <w:rsid w:val="000C1E08"/>
    <w:rsid w:val="000C20E3"/>
    <w:rsid w:val="000C3AB3"/>
    <w:rsid w:val="000C4444"/>
    <w:rsid w:val="000C5CBF"/>
    <w:rsid w:val="000C5D85"/>
    <w:rsid w:val="000C6260"/>
    <w:rsid w:val="000C6AF4"/>
    <w:rsid w:val="000C74DD"/>
    <w:rsid w:val="000C7C34"/>
    <w:rsid w:val="000D052C"/>
    <w:rsid w:val="000D11B8"/>
    <w:rsid w:val="000D13BC"/>
    <w:rsid w:val="000D1863"/>
    <w:rsid w:val="000D3855"/>
    <w:rsid w:val="000D3E87"/>
    <w:rsid w:val="000D4802"/>
    <w:rsid w:val="000D4B0D"/>
    <w:rsid w:val="000D591E"/>
    <w:rsid w:val="000D5C65"/>
    <w:rsid w:val="000D5E2A"/>
    <w:rsid w:val="000D6588"/>
    <w:rsid w:val="000D67D5"/>
    <w:rsid w:val="000D7538"/>
    <w:rsid w:val="000D77DB"/>
    <w:rsid w:val="000D7F73"/>
    <w:rsid w:val="000E03EA"/>
    <w:rsid w:val="000E076E"/>
    <w:rsid w:val="000E0C63"/>
    <w:rsid w:val="000E12E3"/>
    <w:rsid w:val="000E1B0E"/>
    <w:rsid w:val="000E1C71"/>
    <w:rsid w:val="000E29BF"/>
    <w:rsid w:val="000E2A3D"/>
    <w:rsid w:val="000E2ABD"/>
    <w:rsid w:val="000E340F"/>
    <w:rsid w:val="000E3465"/>
    <w:rsid w:val="000E3657"/>
    <w:rsid w:val="000E40E3"/>
    <w:rsid w:val="000E4553"/>
    <w:rsid w:val="000E45D1"/>
    <w:rsid w:val="000E5375"/>
    <w:rsid w:val="000E5BCE"/>
    <w:rsid w:val="000E63CB"/>
    <w:rsid w:val="000E6766"/>
    <w:rsid w:val="000E76DE"/>
    <w:rsid w:val="000E78E3"/>
    <w:rsid w:val="000E7A9A"/>
    <w:rsid w:val="000F0778"/>
    <w:rsid w:val="000F0B8E"/>
    <w:rsid w:val="000F0C37"/>
    <w:rsid w:val="000F0F4E"/>
    <w:rsid w:val="000F1635"/>
    <w:rsid w:val="000F1A22"/>
    <w:rsid w:val="000F1F43"/>
    <w:rsid w:val="000F216B"/>
    <w:rsid w:val="000F2CA0"/>
    <w:rsid w:val="000F3CF3"/>
    <w:rsid w:val="000F50FB"/>
    <w:rsid w:val="000F58E4"/>
    <w:rsid w:val="000F5D8B"/>
    <w:rsid w:val="000F6054"/>
    <w:rsid w:val="000F685C"/>
    <w:rsid w:val="000F6CCB"/>
    <w:rsid w:val="000F6CE6"/>
    <w:rsid w:val="000F6D3A"/>
    <w:rsid w:val="000F6DEE"/>
    <w:rsid w:val="000F6E2E"/>
    <w:rsid w:val="000F771B"/>
    <w:rsid w:val="001009B5"/>
    <w:rsid w:val="00100E28"/>
    <w:rsid w:val="00100F15"/>
    <w:rsid w:val="001010FF"/>
    <w:rsid w:val="0010185E"/>
    <w:rsid w:val="00102C6B"/>
    <w:rsid w:val="00102D24"/>
    <w:rsid w:val="00102F63"/>
    <w:rsid w:val="0010397C"/>
    <w:rsid w:val="00103DF4"/>
    <w:rsid w:val="00103F0E"/>
    <w:rsid w:val="001066A6"/>
    <w:rsid w:val="00106BBA"/>
    <w:rsid w:val="00106BF6"/>
    <w:rsid w:val="00107846"/>
    <w:rsid w:val="00107DC7"/>
    <w:rsid w:val="0011050B"/>
    <w:rsid w:val="00110DD3"/>
    <w:rsid w:val="001117F4"/>
    <w:rsid w:val="00111C51"/>
    <w:rsid w:val="0011342C"/>
    <w:rsid w:val="00113532"/>
    <w:rsid w:val="001136A2"/>
    <w:rsid w:val="00113EA6"/>
    <w:rsid w:val="00115433"/>
    <w:rsid w:val="00115EDC"/>
    <w:rsid w:val="0011780A"/>
    <w:rsid w:val="00117924"/>
    <w:rsid w:val="0011796C"/>
    <w:rsid w:val="00120C20"/>
    <w:rsid w:val="00120D5A"/>
    <w:rsid w:val="0012137E"/>
    <w:rsid w:val="00122172"/>
    <w:rsid w:val="00122353"/>
    <w:rsid w:val="00122D58"/>
    <w:rsid w:val="001236A4"/>
    <w:rsid w:val="00125748"/>
    <w:rsid w:val="0012662F"/>
    <w:rsid w:val="001267FD"/>
    <w:rsid w:val="001268CD"/>
    <w:rsid w:val="00126B8C"/>
    <w:rsid w:val="00126E4E"/>
    <w:rsid w:val="00127336"/>
    <w:rsid w:val="00127668"/>
    <w:rsid w:val="00127926"/>
    <w:rsid w:val="001279C4"/>
    <w:rsid w:val="00127D40"/>
    <w:rsid w:val="001301BA"/>
    <w:rsid w:val="00130B73"/>
    <w:rsid w:val="00131DB4"/>
    <w:rsid w:val="001321DF"/>
    <w:rsid w:val="001326C5"/>
    <w:rsid w:val="001330A1"/>
    <w:rsid w:val="001339AB"/>
    <w:rsid w:val="00133C90"/>
    <w:rsid w:val="0013409F"/>
    <w:rsid w:val="00134E7D"/>
    <w:rsid w:val="00136965"/>
    <w:rsid w:val="001371B3"/>
    <w:rsid w:val="001372D2"/>
    <w:rsid w:val="00137671"/>
    <w:rsid w:val="001378BA"/>
    <w:rsid w:val="00137997"/>
    <w:rsid w:val="00140010"/>
    <w:rsid w:val="001400A1"/>
    <w:rsid w:val="00140194"/>
    <w:rsid w:val="0014076B"/>
    <w:rsid w:val="0014128C"/>
    <w:rsid w:val="0014137F"/>
    <w:rsid w:val="00141417"/>
    <w:rsid w:val="0014180A"/>
    <w:rsid w:val="00141EA5"/>
    <w:rsid w:val="001432C8"/>
    <w:rsid w:val="001434B2"/>
    <w:rsid w:val="001436E5"/>
    <w:rsid w:val="00143703"/>
    <w:rsid w:val="0014463C"/>
    <w:rsid w:val="001449FC"/>
    <w:rsid w:val="00144D93"/>
    <w:rsid w:val="001453A3"/>
    <w:rsid w:val="001454F1"/>
    <w:rsid w:val="001459E3"/>
    <w:rsid w:val="00145A46"/>
    <w:rsid w:val="00146164"/>
    <w:rsid w:val="00146611"/>
    <w:rsid w:val="00146B32"/>
    <w:rsid w:val="001471A6"/>
    <w:rsid w:val="001471B9"/>
    <w:rsid w:val="00150092"/>
    <w:rsid w:val="00150935"/>
    <w:rsid w:val="00151034"/>
    <w:rsid w:val="001512AB"/>
    <w:rsid w:val="001527E7"/>
    <w:rsid w:val="00152884"/>
    <w:rsid w:val="001530D0"/>
    <w:rsid w:val="001531AF"/>
    <w:rsid w:val="0015321E"/>
    <w:rsid w:val="00153DD6"/>
    <w:rsid w:val="001541E8"/>
    <w:rsid w:val="00154287"/>
    <w:rsid w:val="00154A17"/>
    <w:rsid w:val="00154BCE"/>
    <w:rsid w:val="00154C1D"/>
    <w:rsid w:val="00154F9F"/>
    <w:rsid w:val="0015537F"/>
    <w:rsid w:val="001554FC"/>
    <w:rsid w:val="0015716E"/>
    <w:rsid w:val="00157ABF"/>
    <w:rsid w:val="001603BB"/>
    <w:rsid w:val="00161145"/>
    <w:rsid w:val="00161E2E"/>
    <w:rsid w:val="001621C3"/>
    <w:rsid w:val="0016266A"/>
    <w:rsid w:val="0016297C"/>
    <w:rsid w:val="00162AD9"/>
    <w:rsid w:val="00163839"/>
    <w:rsid w:val="001638C3"/>
    <w:rsid w:val="0016510C"/>
    <w:rsid w:val="001652C1"/>
    <w:rsid w:val="0016588E"/>
    <w:rsid w:val="00165C33"/>
    <w:rsid w:val="00166C56"/>
    <w:rsid w:val="00166FCE"/>
    <w:rsid w:val="00167581"/>
    <w:rsid w:val="001679BD"/>
    <w:rsid w:val="00170880"/>
    <w:rsid w:val="0017298B"/>
    <w:rsid w:val="001730A4"/>
    <w:rsid w:val="001739F9"/>
    <w:rsid w:val="00173D03"/>
    <w:rsid w:val="00173D7C"/>
    <w:rsid w:val="0017434F"/>
    <w:rsid w:val="00174486"/>
    <w:rsid w:val="00175744"/>
    <w:rsid w:val="0017634A"/>
    <w:rsid w:val="00176E36"/>
    <w:rsid w:val="00176EEC"/>
    <w:rsid w:val="001779B8"/>
    <w:rsid w:val="00177DF6"/>
    <w:rsid w:val="001804F7"/>
    <w:rsid w:val="001807C4"/>
    <w:rsid w:val="001823B3"/>
    <w:rsid w:val="00183415"/>
    <w:rsid w:val="001839E6"/>
    <w:rsid w:val="00183BB3"/>
    <w:rsid w:val="00184498"/>
    <w:rsid w:val="0018476B"/>
    <w:rsid w:val="00184BC9"/>
    <w:rsid w:val="00185A9E"/>
    <w:rsid w:val="00185F65"/>
    <w:rsid w:val="0018662A"/>
    <w:rsid w:val="00186DF8"/>
    <w:rsid w:val="00186DFD"/>
    <w:rsid w:val="00187675"/>
    <w:rsid w:val="00190386"/>
    <w:rsid w:val="00190675"/>
    <w:rsid w:val="00190AD6"/>
    <w:rsid w:val="00191648"/>
    <w:rsid w:val="0019182B"/>
    <w:rsid w:val="00192D36"/>
    <w:rsid w:val="001939A5"/>
    <w:rsid w:val="00194405"/>
    <w:rsid w:val="00194EDA"/>
    <w:rsid w:val="0019517E"/>
    <w:rsid w:val="00195678"/>
    <w:rsid w:val="00197EFE"/>
    <w:rsid w:val="001A00B6"/>
    <w:rsid w:val="001A0D1E"/>
    <w:rsid w:val="001A1989"/>
    <w:rsid w:val="001A1B70"/>
    <w:rsid w:val="001A26C0"/>
    <w:rsid w:val="001A30FF"/>
    <w:rsid w:val="001A3524"/>
    <w:rsid w:val="001A39FB"/>
    <w:rsid w:val="001A3D7E"/>
    <w:rsid w:val="001A423D"/>
    <w:rsid w:val="001A5A92"/>
    <w:rsid w:val="001A7225"/>
    <w:rsid w:val="001A775F"/>
    <w:rsid w:val="001B0225"/>
    <w:rsid w:val="001B0757"/>
    <w:rsid w:val="001B0AA6"/>
    <w:rsid w:val="001B19B0"/>
    <w:rsid w:val="001B1DDF"/>
    <w:rsid w:val="001B2ADB"/>
    <w:rsid w:val="001B3706"/>
    <w:rsid w:val="001B3EA4"/>
    <w:rsid w:val="001B422F"/>
    <w:rsid w:val="001B44A0"/>
    <w:rsid w:val="001B4582"/>
    <w:rsid w:val="001B4BB1"/>
    <w:rsid w:val="001B52F4"/>
    <w:rsid w:val="001B5BA5"/>
    <w:rsid w:val="001B630E"/>
    <w:rsid w:val="001B7394"/>
    <w:rsid w:val="001B7915"/>
    <w:rsid w:val="001B7CD8"/>
    <w:rsid w:val="001B7F8E"/>
    <w:rsid w:val="001C3C24"/>
    <w:rsid w:val="001C5003"/>
    <w:rsid w:val="001C6E93"/>
    <w:rsid w:val="001C723C"/>
    <w:rsid w:val="001C73E4"/>
    <w:rsid w:val="001D08A7"/>
    <w:rsid w:val="001D0D20"/>
    <w:rsid w:val="001D1340"/>
    <w:rsid w:val="001D28DE"/>
    <w:rsid w:val="001D2AE7"/>
    <w:rsid w:val="001D2D72"/>
    <w:rsid w:val="001D3B40"/>
    <w:rsid w:val="001D3BA8"/>
    <w:rsid w:val="001D3D93"/>
    <w:rsid w:val="001D45CA"/>
    <w:rsid w:val="001D4F1C"/>
    <w:rsid w:val="001D4FBA"/>
    <w:rsid w:val="001D52A8"/>
    <w:rsid w:val="001D5784"/>
    <w:rsid w:val="001D6001"/>
    <w:rsid w:val="001D6EE2"/>
    <w:rsid w:val="001D757B"/>
    <w:rsid w:val="001D76A5"/>
    <w:rsid w:val="001E03BD"/>
    <w:rsid w:val="001E0949"/>
    <w:rsid w:val="001E097D"/>
    <w:rsid w:val="001E0FAA"/>
    <w:rsid w:val="001E140A"/>
    <w:rsid w:val="001E1BB1"/>
    <w:rsid w:val="001E200D"/>
    <w:rsid w:val="001E276C"/>
    <w:rsid w:val="001E2912"/>
    <w:rsid w:val="001E2EEE"/>
    <w:rsid w:val="001E32AA"/>
    <w:rsid w:val="001E3436"/>
    <w:rsid w:val="001E3712"/>
    <w:rsid w:val="001E3F1A"/>
    <w:rsid w:val="001E4128"/>
    <w:rsid w:val="001E4193"/>
    <w:rsid w:val="001E42B8"/>
    <w:rsid w:val="001E472E"/>
    <w:rsid w:val="001E549D"/>
    <w:rsid w:val="001E5849"/>
    <w:rsid w:val="001E584A"/>
    <w:rsid w:val="001E5B56"/>
    <w:rsid w:val="001E6361"/>
    <w:rsid w:val="001E6576"/>
    <w:rsid w:val="001E6764"/>
    <w:rsid w:val="001E6F25"/>
    <w:rsid w:val="001E7167"/>
    <w:rsid w:val="001E7A98"/>
    <w:rsid w:val="001F024C"/>
    <w:rsid w:val="001F163F"/>
    <w:rsid w:val="001F19F4"/>
    <w:rsid w:val="001F2540"/>
    <w:rsid w:val="001F31B5"/>
    <w:rsid w:val="001F41A0"/>
    <w:rsid w:val="001F51F5"/>
    <w:rsid w:val="001F5AC4"/>
    <w:rsid w:val="001F60EE"/>
    <w:rsid w:val="001F625A"/>
    <w:rsid w:val="001F638A"/>
    <w:rsid w:val="00201126"/>
    <w:rsid w:val="0020153F"/>
    <w:rsid w:val="00202006"/>
    <w:rsid w:val="002038B4"/>
    <w:rsid w:val="00203B78"/>
    <w:rsid w:val="00203C63"/>
    <w:rsid w:val="00204371"/>
    <w:rsid w:val="00204777"/>
    <w:rsid w:val="00204E36"/>
    <w:rsid w:val="0020501B"/>
    <w:rsid w:val="00206151"/>
    <w:rsid w:val="00206235"/>
    <w:rsid w:val="0020628A"/>
    <w:rsid w:val="0020651E"/>
    <w:rsid w:val="0020689E"/>
    <w:rsid w:val="0020698C"/>
    <w:rsid w:val="00206BD5"/>
    <w:rsid w:val="00206DFA"/>
    <w:rsid w:val="0020783A"/>
    <w:rsid w:val="00207BE7"/>
    <w:rsid w:val="00207C72"/>
    <w:rsid w:val="002101A1"/>
    <w:rsid w:val="00210571"/>
    <w:rsid w:val="002108F5"/>
    <w:rsid w:val="002116F3"/>
    <w:rsid w:val="00211AD4"/>
    <w:rsid w:val="00211B99"/>
    <w:rsid w:val="00212434"/>
    <w:rsid w:val="002128B5"/>
    <w:rsid w:val="002135D5"/>
    <w:rsid w:val="00213705"/>
    <w:rsid w:val="00213714"/>
    <w:rsid w:val="00213AF1"/>
    <w:rsid w:val="00213F95"/>
    <w:rsid w:val="00214A23"/>
    <w:rsid w:val="00214B10"/>
    <w:rsid w:val="00214C46"/>
    <w:rsid w:val="00214C96"/>
    <w:rsid w:val="00215D11"/>
    <w:rsid w:val="00215FC3"/>
    <w:rsid w:val="002160F7"/>
    <w:rsid w:val="002169ED"/>
    <w:rsid w:val="00216A6C"/>
    <w:rsid w:val="00216DAA"/>
    <w:rsid w:val="0022165D"/>
    <w:rsid w:val="00221B98"/>
    <w:rsid w:val="002221EC"/>
    <w:rsid w:val="00222AB1"/>
    <w:rsid w:val="00222F16"/>
    <w:rsid w:val="00223F2C"/>
    <w:rsid w:val="002240BD"/>
    <w:rsid w:val="00224530"/>
    <w:rsid w:val="002247B2"/>
    <w:rsid w:val="00224B53"/>
    <w:rsid w:val="00224CFF"/>
    <w:rsid w:val="00225A75"/>
    <w:rsid w:val="0022665A"/>
    <w:rsid w:val="002267BF"/>
    <w:rsid w:val="00227A97"/>
    <w:rsid w:val="00230376"/>
    <w:rsid w:val="00230C53"/>
    <w:rsid w:val="002313A3"/>
    <w:rsid w:val="00231E34"/>
    <w:rsid w:val="0023249F"/>
    <w:rsid w:val="002329CF"/>
    <w:rsid w:val="00232D31"/>
    <w:rsid w:val="00232E51"/>
    <w:rsid w:val="0023406B"/>
    <w:rsid w:val="002343C3"/>
    <w:rsid w:val="00234875"/>
    <w:rsid w:val="002352F0"/>
    <w:rsid w:val="0023617A"/>
    <w:rsid w:val="00236899"/>
    <w:rsid w:val="00236B9B"/>
    <w:rsid w:val="00236D40"/>
    <w:rsid w:val="00236E8F"/>
    <w:rsid w:val="00237C23"/>
    <w:rsid w:val="00240206"/>
    <w:rsid w:val="002403C9"/>
    <w:rsid w:val="00240869"/>
    <w:rsid w:val="00241462"/>
    <w:rsid w:val="00241567"/>
    <w:rsid w:val="002417EE"/>
    <w:rsid w:val="0024181B"/>
    <w:rsid w:val="00241B68"/>
    <w:rsid w:val="00241DE4"/>
    <w:rsid w:val="002426A4"/>
    <w:rsid w:val="00242F89"/>
    <w:rsid w:val="002431EE"/>
    <w:rsid w:val="00243789"/>
    <w:rsid w:val="00243A1F"/>
    <w:rsid w:val="00243A55"/>
    <w:rsid w:val="00243E46"/>
    <w:rsid w:val="00244630"/>
    <w:rsid w:val="00244C4F"/>
    <w:rsid w:val="0024504B"/>
    <w:rsid w:val="002458D8"/>
    <w:rsid w:val="002463A2"/>
    <w:rsid w:val="002464BA"/>
    <w:rsid w:val="0024675F"/>
    <w:rsid w:val="00246BBA"/>
    <w:rsid w:val="0025009B"/>
    <w:rsid w:val="00250660"/>
    <w:rsid w:val="00250ABB"/>
    <w:rsid w:val="00251059"/>
    <w:rsid w:val="0025171E"/>
    <w:rsid w:val="00252401"/>
    <w:rsid w:val="00252533"/>
    <w:rsid w:val="002525E3"/>
    <w:rsid w:val="002527C9"/>
    <w:rsid w:val="00252E15"/>
    <w:rsid w:val="00253912"/>
    <w:rsid w:val="00253BD0"/>
    <w:rsid w:val="0025459A"/>
    <w:rsid w:val="0025519B"/>
    <w:rsid w:val="00255AEC"/>
    <w:rsid w:val="00255EF6"/>
    <w:rsid w:val="00256046"/>
    <w:rsid w:val="00257D4A"/>
    <w:rsid w:val="00257DC3"/>
    <w:rsid w:val="0026024F"/>
    <w:rsid w:val="00261544"/>
    <w:rsid w:val="00261E88"/>
    <w:rsid w:val="002629D8"/>
    <w:rsid w:val="00263B97"/>
    <w:rsid w:val="002641E2"/>
    <w:rsid w:val="0026487F"/>
    <w:rsid w:val="00265EEF"/>
    <w:rsid w:val="002661BF"/>
    <w:rsid w:val="00266347"/>
    <w:rsid w:val="002665DC"/>
    <w:rsid w:val="0026676A"/>
    <w:rsid w:val="00267E3E"/>
    <w:rsid w:val="00271526"/>
    <w:rsid w:val="0027188C"/>
    <w:rsid w:val="002720FE"/>
    <w:rsid w:val="00272719"/>
    <w:rsid w:val="00272B32"/>
    <w:rsid w:val="002738DD"/>
    <w:rsid w:val="00273953"/>
    <w:rsid w:val="00273BC5"/>
    <w:rsid w:val="00273D5A"/>
    <w:rsid w:val="002740CC"/>
    <w:rsid w:val="00274227"/>
    <w:rsid w:val="00274558"/>
    <w:rsid w:val="00274584"/>
    <w:rsid w:val="00274732"/>
    <w:rsid w:val="0027488F"/>
    <w:rsid w:val="00274D08"/>
    <w:rsid w:val="00275640"/>
    <w:rsid w:val="00275A5F"/>
    <w:rsid w:val="00276457"/>
    <w:rsid w:val="0027655C"/>
    <w:rsid w:val="00276DF6"/>
    <w:rsid w:val="002775A4"/>
    <w:rsid w:val="00277CF0"/>
    <w:rsid w:val="0028005C"/>
    <w:rsid w:val="0028042B"/>
    <w:rsid w:val="0028074B"/>
    <w:rsid w:val="00280C31"/>
    <w:rsid w:val="00280DE8"/>
    <w:rsid w:val="00282004"/>
    <w:rsid w:val="00283C3C"/>
    <w:rsid w:val="00283E2C"/>
    <w:rsid w:val="0028400D"/>
    <w:rsid w:val="00284010"/>
    <w:rsid w:val="002846B4"/>
    <w:rsid w:val="00285450"/>
    <w:rsid w:val="00285D84"/>
    <w:rsid w:val="002861D8"/>
    <w:rsid w:val="002865CB"/>
    <w:rsid w:val="002900D0"/>
    <w:rsid w:val="00290868"/>
    <w:rsid w:val="0029093A"/>
    <w:rsid w:val="00290DA4"/>
    <w:rsid w:val="0029148C"/>
    <w:rsid w:val="002918C3"/>
    <w:rsid w:val="002919B9"/>
    <w:rsid w:val="00291DD5"/>
    <w:rsid w:val="00291F59"/>
    <w:rsid w:val="002920F4"/>
    <w:rsid w:val="00292A66"/>
    <w:rsid w:val="00293228"/>
    <w:rsid w:val="002935DE"/>
    <w:rsid w:val="00294FEC"/>
    <w:rsid w:val="0029531E"/>
    <w:rsid w:val="002955FA"/>
    <w:rsid w:val="002959C3"/>
    <w:rsid w:val="002963AC"/>
    <w:rsid w:val="00297FC1"/>
    <w:rsid w:val="002A04A8"/>
    <w:rsid w:val="002A0D24"/>
    <w:rsid w:val="002A1104"/>
    <w:rsid w:val="002A1174"/>
    <w:rsid w:val="002A214B"/>
    <w:rsid w:val="002A2352"/>
    <w:rsid w:val="002A28D8"/>
    <w:rsid w:val="002A2FB4"/>
    <w:rsid w:val="002A3461"/>
    <w:rsid w:val="002A363E"/>
    <w:rsid w:val="002A386B"/>
    <w:rsid w:val="002A38F4"/>
    <w:rsid w:val="002A3D78"/>
    <w:rsid w:val="002A4D9D"/>
    <w:rsid w:val="002A5252"/>
    <w:rsid w:val="002A5754"/>
    <w:rsid w:val="002A5BEC"/>
    <w:rsid w:val="002A62CF"/>
    <w:rsid w:val="002A688F"/>
    <w:rsid w:val="002A698C"/>
    <w:rsid w:val="002A7830"/>
    <w:rsid w:val="002A783F"/>
    <w:rsid w:val="002A7B24"/>
    <w:rsid w:val="002A7BF1"/>
    <w:rsid w:val="002B03CB"/>
    <w:rsid w:val="002B058B"/>
    <w:rsid w:val="002B07A7"/>
    <w:rsid w:val="002B154D"/>
    <w:rsid w:val="002B1D5A"/>
    <w:rsid w:val="002B1ED7"/>
    <w:rsid w:val="002B22CF"/>
    <w:rsid w:val="002B2A25"/>
    <w:rsid w:val="002B2F36"/>
    <w:rsid w:val="002B3039"/>
    <w:rsid w:val="002B30EA"/>
    <w:rsid w:val="002B3185"/>
    <w:rsid w:val="002B321D"/>
    <w:rsid w:val="002B336C"/>
    <w:rsid w:val="002B411C"/>
    <w:rsid w:val="002B4462"/>
    <w:rsid w:val="002B501D"/>
    <w:rsid w:val="002B565E"/>
    <w:rsid w:val="002B60F5"/>
    <w:rsid w:val="002B6142"/>
    <w:rsid w:val="002B6678"/>
    <w:rsid w:val="002B771B"/>
    <w:rsid w:val="002C0204"/>
    <w:rsid w:val="002C0253"/>
    <w:rsid w:val="002C0268"/>
    <w:rsid w:val="002C031D"/>
    <w:rsid w:val="002C043D"/>
    <w:rsid w:val="002C0723"/>
    <w:rsid w:val="002C0753"/>
    <w:rsid w:val="002C0969"/>
    <w:rsid w:val="002C12E7"/>
    <w:rsid w:val="002C1481"/>
    <w:rsid w:val="002C1EAB"/>
    <w:rsid w:val="002C1FA6"/>
    <w:rsid w:val="002C2CFF"/>
    <w:rsid w:val="002C3310"/>
    <w:rsid w:val="002C34FF"/>
    <w:rsid w:val="002C3746"/>
    <w:rsid w:val="002C392B"/>
    <w:rsid w:val="002C4331"/>
    <w:rsid w:val="002C434C"/>
    <w:rsid w:val="002C4731"/>
    <w:rsid w:val="002C473F"/>
    <w:rsid w:val="002C49FC"/>
    <w:rsid w:val="002C5185"/>
    <w:rsid w:val="002C5606"/>
    <w:rsid w:val="002C5A8A"/>
    <w:rsid w:val="002C5B84"/>
    <w:rsid w:val="002C5DDE"/>
    <w:rsid w:val="002C6724"/>
    <w:rsid w:val="002C7582"/>
    <w:rsid w:val="002C7609"/>
    <w:rsid w:val="002C7D4A"/>
    <w:rsid w:val="002D09C7"/>
    <w:rsid w:val="002D0D6D"/>
    <w:rsid w:val="002D127F"/>
    <w:rsid w:val="002D3485"/>
    <w:rsid w:val="002D3798"/>
    <w:rsid w:val="002D4206"/>
    <w:rsid w:val="002D468C"/>
    <w:rsid w:val="002D4D84"/>
    <w:rsid w:val="002D509F"/>
    <w:rsid w:val="002D54D1"/>
    <w:rsid w:val="002D59D2"/>
    <w:rsid w:val="002D5EDB"/>
    <w:rsid w:val="002D625F"/>
    <w:rsid w:val="002D6633"/>
    <w:rsid w:val="002D6FE7"/>
    <w:rsid w:val="002D72D9"/>
    <w:rsid w:val="002D7A6C"/>
    <w:rsid w:val="002E07B9"/>
    <w:rsid w:val="002E0D55"/>
    <w:rsid w:val="002E1F22"/>
    <w:rsid w:val="002E2040"/>
    <w:rsid w:val="002E2726"/>
    <w:rsid w:val="002E2837"/>
    <w:rsid w:val="002E2C87"/>
    <w:rsid w:val="002E3595"/>
    <w:rsid w:val="002E3B56"/>
    <w:rsid w:val="002E3E5B"/>
    <w:rsid w:val="002E3F7C"/>
    <w:rsid w:val="002E4155"/>
    <w:rsid w:val="002E46D7"/>
    <w:rsid w:val="002E55E1"/>
    <w:rsid w:val="002E5B05"/>
    <w:rsid w:val="002E6698"/>
    <w:rsid w:val="002E66B7"/>
    <w:rsid w:val="002E6ECF"/>
    <w:rsid w:val="002E7F12"/>
    <w:rsid w:val="002E7FB0"/>
    <w:rsid w:val="002F081B"/>
    <w:rsid w:val="002F0CE0"/>
    <w:rsid w:val="002F110D"/>
    <w:rsid w:val="002F146C"/>
    <w:rsid w:val="002F198B"/>
    <w:rsid w:val="002F1A0E"/>
    <w:rsid w:val="002F1A8A"/>
    <w:rsid w:val="002F29F9"/>
    <w:rsid w:val="002F3116"/>
    <w:rsid w:val="002F3B56"/>
    <w:rsid w:val="002F3DFF"/>
    <w:rsid w:val="002F4181"/>
    <w:rsid w:val="002F488D"/>
    <w:rsid w:val="002F4A96"/>
    <w:rsid w:val="002F4CC0"/>
    <w:rsid w:val="002F58FF"/>
    <w:rsid w:val="002F59EB"/>
    <w:rsid w:val="002F5A22"/>
    <w:rsid w:val="002F5B4C"/>
    <w:rsid w:val="002F5D86"/>
    <w:rsid w:val="002F5DE5"/>
    <w:rsid w:val="002F7381"/>
    <w:rsid w:val="002F7545"/>
    <w:rsid w:val="003001D1"/>
    <w:rsid w:val="003006BB"/>
    <w:rsid w:val="00300A00"/>
    <w:rsid w:val="0030114C"/>
    <w:rsid w:val="00301E30"/>
    <w:rsid w:val="00302408"/>
    <w:rsid w:val="00302489"/>
    <w:rsid w:val="00303AE5"/>
    <w:rsid w:val="00304A75"/>
    <w:rsid w:val="00304AC7"/>
    <w:rsid w:val="003055E9"/>
    <w:rsid w:val="00305C93"/>
    <w:rsid w:val="003060F9"/>
    <w:rsid w:val="0030669D"/>
    <w:rsid w:val="00307287"/>
    <w:rsid w:val="00307685"/>
    <w:rsid w:val="00307F7E"/>
    <w:rsid w:val="0031097F"/>
    <w:rsid w:val="00311040"/>
    <w:rsid w:val="0031153E"/>
    <w:rsid w:val="00311E2B"/>
    <w:rsid w:val="0031256D"/>
    <w:rsid w:val="00312A63"/>
    <w:rsid w:val="00312D17"/>
    <w:rsid w:val="00312F2D"/>
    <w:rsid w:val="003133ED"/>
    <w:rsid w:val="00313429"/>
    <w:rsid w:val="00313A11"/>
    <w:rsid w:val="00313E4A"/>
    <w:rsid w:val="00315BE1"/>
    <w:rsid w:val="00315C5B"/>
    <w:rsid w:val="00315F9D"/>
    <w:rsid w:val="0031625C"/>
    <w:rsid w:val="00316470"/>
    <w:rsid w:val="00317A3D"/>
    <w:rsid w:val="0032044D"/>
    <w:rsid w:val="00320EF7"/>
    <w:rsid w:val="00321056"/>
    <w:rsid w:val="00321BB1"/>
    <w:rsid w:val="0032216C"/>
    <w:rsid w:val="003221F3"/>
    <w:rsid w:val="003231C1"/>
    <w:rsid w:val="00323BB0"/>
    <w:rsid w:val="00323F7B"/>
    <w:rsid w:val="003240C4"/>
    <w:rsid w:val="003253E1"/>
    <w:rsid w:val="003255E1"/>
    <w:rsid w:val="003256B2"/>
    <w:rsid w:val="0032574C"/>
    <w:rsid w:val="0032631E"/>
    <w:rsid w:val="00326569"/>
    <w:rsid w:val="00326C5D"/>
    <w:rsid w:val="00326F80"/>
    <w:rsid w:val="00327268"/>
    <w:rsid w:val="00327347"/>
    <w:rsid w:val="00327B69"/>
    <w:rsid w:val="0033030E"/>
    <w:rsid w:val="00331276"/>
    <w:rsid w:val="00332071"/>
    <w:rsid w:val="00332389"/>
    <w:rsid w:val="00332A59"/>
    <w:rsid w:val="00332D25"/>
    <w:rsid w:val="0033339E"/>
    <w:rsid w:val="003336AC"/>
    <w:rsid w:val="0033377F"/>
    <w:rsid w:val="0033379A"/>
    <w:rsid w:val="00333AC1"/>
    <w:rsid w:val="00334410"/>
    <w:rsid w:val="003345B4"/>
    <w:rsid w:val="0033477F"/>
    <w:rsid w:val="00334AF8"/>
    <w:rsid w:val="00334D05"/>
    <w:rsid w:val="003354E8"/>
    <w:rsid w:val="00335551"/>
    <w:rsid w:val="00335A3C"/>
    <w:rsid w:val="00336402"/>
    <w:rsid w:val="003376E0"/>
    <w:rsid w:val="00340264"/>
    <w:rsid w:val="00341DC4"/>
    <w:rsid w:val="00342029"/>
    <w:rsid w:val="003425CC"/>
    <w:rsid w:val="003429DD"/>
    <w:rsid w:val="00342E08"/>
    <w:rsid w:val="0034322A"/>
    <w:rsid w:val="00344C3E"/>
    <w:rsid w:val="003450D3"/>
    <w:rsid w:val="00346B7D"/>
    <w:rsid w:val="003471D8"/>
    <w:rsid w:val="00347C55"/>
    <w:rsid w:val="00350548"/>
    <w:rsid w:val="00350654"/>
    <w:rsid w:val="003508D9"/>
    <w:rsid w:val="0035097F"/>
    <w:rsid w:val="003518DF"/>
    <w:rsid w:val="003527E3"/>
    <w:rsid w:val="00353460"/>
    <w:rsid w:val="00353C77"/>
    <w:rsid w:val="00353FB7"/>
    <w:rsid w:val="00353FF2"/>
    <w:rsid w:val="00354325"/>
    <w:rsid w:val="00354F88"/>
    <w:rsid w:val="003558ED"/>
    <w:rsid w:val="00356469"/>
    <w:rsid w:val="00356480"/>
    <w:rsid w:val="003567CD"/>
    <w:rsid w:val="003579E3"/>
    <w:rsid w:val="00360DA4"/>
    <w:rsid w:val="00362620"/>
    <w:rsid w:val="00362C8D"/>
    <w:rsid w:val="00362EE2"/>
    <w:rsid w:val="0036361C"/>
    <w:rsid w:val="00363CD9"/>
    <w:rsid w:val="00365684"/>
    <w:rsid w:val="00366093"/>
    <w:rsid w:val="00366527"/>
    <w:rsid w:val="00366D02"/>
    <w:rsid w:val="00367B20"/>
    <w:rsid w:val="00367C67"/>
    <w:rsid w:val="00370C67"/>
    <w:rsid w:val="003713DB"/>
    <w:rsid w:val="00371F8E"/>
    <w:rsid w:val="003721F7"/>
    <w:rsid w:val="0037270A"/>
    <w:rsid w:val="00372D00"/>
    <w:rsid w:val="00372E21"/>
    <w:rsid w:val="00373621"/>
    <w:rsid w:val="0037388F"/>
    <w:rsid w:val="00373B66"/>
    <w:rsid w:val="00373CA5"/>
    <w:rsid w:val="00374213"/>
    <w:rsid w:val="00374797"/>
    <w:rsid w:val="00374D9D"/>
    <w:rsid w:val="003757CD"/>
    <w:rsid w:val="00375A94"/>
    <w:rsid w:val="003762E7"/>
    <w:rsid w:val="00376826"/>
    <w:rsid w:val="00376854"/>
    <w:rsid w:val="00380C90"/>
    <w:rsid w:val="0038191C"/>
    <w:rsid w:val="0038250E"/>
    <w:rsid w:val="00382F40"/>
    <w:rsid w:val="003837DB"/>
    <w:rsid w:val="00384745"/>
    <w:rsid w:val="00385A2B"/>
    <w:rsid w:val="00385CED"/>
    <w:rsid w:val="00386282"/>
    <w:rsid w:val="003867A5"/>
    <w:rsid w:val="00387038"/>
    <w:rsid w:val="003870D7"/>
    <w:rsid w:val="003900B0"/>
    <w:rsid w:val="00390A57"/>
    <w:rsid w:val="00391AE8"/>
    <w:rsid w:val="00391B44"/>
    <w:rsid w:val="003930F0"/>
    <w:rsid w:val="003936EB"/>
    <w:rsid w:val="00394A76"/>
    <w:rsid w:val="00394EB8"/>
    <w:rsid w:val="0039516E"/>
    <w:rsid w:val="00395609"/>
    <w:rsid w:val="003959ED"/>
    <w:rsid w:val="0039614D"/>
    <w:rsid w:val="00397050"/>
    <w:rsid w:val="003972D6"/>
    <w:rsid w:val="0039743F"/>
    <w:rsid w:val="003974C7"/>
    <w:rsid w:val="00397542"/>
    <w:rsid w:val="00397DFC"/>
    <w:rsid w:val="003A038E"/>
    <w:rsid w:val="003A17C2"/>
    <w:rsid w:val="003A2032"/>
    <w:rsid w:val="003A3ACE"/>
    <w:rsid w:val="003A3CAF"/>
    <w:rsid w:val="003A3FEE"/>
    <w:rsid w:val="003A4781"/>
    <w:rsid w:val="003A49C9"/>
    <w:rsid w:val="003A4CAF"/>
    <w:rsid w:val="003A5265"/>
    <w:rsid w:val="003A6156"/>
    <w:rsid w:val="003A64D5"/>
    <w:rsid w:val="003A654A"/>
    <w:rsid w:val="003A7534"/>
    <w:rsid w:val="003B0434"/>
    <w:rsid w:val="003B0E7B"/>
    <w:rsid w:val="003B1D98"/>
    <w:rsid w:val="003B1E6D"/>
    <w:rsid w:val="003B3698"/>
    <w:rsid w:val="003B3F51"/>
    <w:rsid w:val="003B44E6"/>
    <w:rsid w:val="003B4B66"/>
    <w:rsid w:val="003B55EF"/>
    <w:rsid w:val="003B5C59"/>
    <w:rsid w:val="003B60A3"/>
    <w:rsid w:val="003B65C6"/>
    <w:rsid w:val="003B775F"/>
    <w:rsid w:val="003B79E8"/>
    <w:rsid w:val="003C0BA6"/>
    <w:rsid w:val="003C1513"/>
    <w:rsid w:val="003C16C4"/>
    <w:rsid w:val="003C1C58"/>
    <w:rsid w:val="003C2371"/>
    <w:rsid w:val="003C29EB"/>
    <w:rsid w:val="003C2F60"/>
    <w:rsid w:val="003C3847"/>
    <w:rsid w:val="003C3FAF"/>
    <w:rsid w:val="003C42AD"/>
    <w:rsid w:val="003C4516"/>
    <w:rsid w:val="003C4AFD"/>
    <w:rsid w:val="003C4B8E"/>
    <w:rsid w:val="003C63A5"/>
    <w:rsid w:val="003C6A1C"/>
    <w:rsid w:val="003C6AB0"/>
    <w:rsid w:val="003C6C30"/>
    <w:rsid w:val="003C746E"/>
    <w:rsid w:val="003C74D5"/>
    <w:rsid w:val="003D04EA"/>
    <w:rsid w:val="003D0DFA"/>
    <w:rsid w:val="003D1034"/>
    <w:rsid w:val="003D13FE"/>
    <w:rsid w:val="003D1548"/>
    <w:rsid w:val="003D156B"/>
    <w:rsid w:val="003D2010"/>
    <w:rsid w:val="003D23EA"/>
    <w:rsid w:val="003D269D"/>
    <w:rsid w:val="003D2ABB"/>
    <w:rsid w:val="003D3F68"/>
    <w:rsid w:val="003D44CB"/>
    <w:rsid w:val="003D4B5C"/>
    <w:rsid w:val="003D57DA"/>
    <w:rsid w:val="003D631B"/>
    <w:rsid w:val="003D69B6"/>
    <w:rsid w:val="003D6B77"/>
    <w:rsid w:val="003E032B"/>
    <w:rsid w:val="003E0692"/>
    <w:rsid w:val="003E1B21"/>
    <w:rsid w:val="003E294E"/>
    <w:rsid w:val="003E3017"/>
    <w:rsid w:val="003E3191"/>
    <w:rsid w:val="003E4F0A"/>
    <w:rsid w:val="003E505E"/>
    <w:rsid w:val="003E530A"/>
    <w:rsid w:val="003E554F"/>
    <w:rsid w:val="003E567F"/>
    <w:rsid w:val="003E5AFF"/>
    <w:rsid w:val="003E5CFA"/>
    <w:rsid w:val="003E6A7D"/>
    <w:rsid w:val="003E6E55"/>
    <w:rsid w:val="003E75E5"/>
    <w:rsid w:val="003F13FF"/>
    <w:rsid w:val="003F2B4F"/>
    <w:rsid w:val="003F3E4F"/>
    <w:rsid w:val="003F4645"/>
    <w:rsid w:val="003F5262"/>
    <w:rsid w:val="003F5E69"/>
    <w:rsid w:val="003F6608"/>
    <w:rsid w:val="003F6678"/>
    <w:rsid w:val="003F6893"/>
    <w:rsid w:val="003F6F43"/>
    <w:rsid w:val="003F75AB"/>
    <w:rsid w:val="003F75F0"/>
    <w:rsid w:val="003F7821"/>
    <w:rsid w:val="004007B8"/>
    <w:rsid w:val="00401A3D"/>
    <w:rsid w:val="00401A52"/>
    <w:rsid w:val="00402755"/>
    <w:rsid w:val="00402C86"/>
    <w:rsid w:val="00403FFA"/>
    <w:rsid w:val="0040416C"/>
    <w:rsid w:val="004045E6"/>
    <w:rsid w:val="00404847"/>
    <w:rsid w:val="00404C28"/>
    <w:rsid w:val="0040525C"/>
    <w:rsid w:val="004057F6"/>
    <w:rsid w:val="004069AC"/>
    <w:rsid w:val="00406BBE"/>
    <w:rsid w:val="00406F2E"/>
    <w:rsid w:val="00406F36"/>
    <w:rsid w:val="004070EB"/>
    <w:rsid w:val="004079FD"/>
    <w:rsid w:val="004107D1"/>
    <w:rsid w:val="0041105C"/>
    <w:rsid w:val="0041117D"/>
    <w:rsid w:val="00412264"/>
    <w:rsid w:val="0041294F"/>
    <w:rsid w:val="0041342F"/>
    <w:rsid w:val="00414177"/>
    <w:rsid w:val="004149FB"/>
    <w:rsid w:val="004153F3"/>
    <w:rsid w:val="004155B0"/>
    <w:rsid w:val="00415C7B"/>
    <w:rsid w:val="00416177"/>
    <w:rsid w:val="00416446"/>
    <w:rsid w:val="004173E6"/>
    <w:rsid w:val="0041776F"/>
    <w:rsid w:val="004178CB"/>
    <w:rsid w:val="00417B27"/>
    <w:rsid w:val="00421DC7"/>
    <w:rsid w:val="00422AC4"/>
    <w:rsid w:val="004232F0"/>
    <w:rsid w:val="0042336D"/>
    <w:rsid w:val="00423977"/>
    <w:rsid w:val="00423FA8"/>
    <w:rsid w:val="00424172"/>
    <w:rsid w:val="00424310"/>
    <w:rsid w:val="0042439C"/>
    <w:rsid w:val="004245AB"/>
    <w:rsid w:val="00424B06"/>
    <w:rsid w:val="00425380"/>
    <w:rsid w:val="00425C78"/>
    <w:rsid w:val="00426A8B"/>
    <w:rsid w:val="00426B3B"/>
    <w:rsid w:val="00430898"/>
    <w:rsid w:val="004308F4"/>
    <w:rsid w:val="00431329"/>
    <w:rsid w:val="004316D3"/>
    <w:rsid w:val="00432403"/>
    <w:rsid w:val="00432523"/>
    <w:rsid w:val="004327AB"/>
    <w:rsid w:val="00432CB3"/>
    <w:rsid w:val="004330DF"/>
    <w:rsid w:val="0043336C"/>
    <w:rsid w:val="00433480"/>
    <w:rsid w:val="004336AB"/>
    <w:rsid w:val="00433E04"/>
    <w:rsid w:val="004348CA"/>
    <w:rsid w:val="00434E1C"/>
    <w:rsid w:val="004350A5"/>
    <w:rsid w:val="00435230"/>
    <w:rsid w:val="004354FA"/>
    <w:rsid w:val="00437041"/>
    <w:rsid w:val="004371A4"/>
    <w:rsid w:val="004371CC"/>
    <w:rsid w:val="00437352"/>
    <w:rsid w:val="00440AB4"/>
    <w:rsid w:val="0044153A"/>
    <w:rsid w:val="0044158B"/>
    <w:rsid w:val="00441D3A"/>
    <w:rsid w:val="0044233D"/>
    <w:rsid w:val="0044252E"/>
    <w:rsid w:val="00442FD8"/>
    <w:rsid w:val="00443159"/>
    <w:rsid w:val="00443D51"/>
    <w:rsid w:val="00443EB3"/>
    <w:rsid w:val="0044401C"/>
    <w:rsid w:val="0044506D"/>
    <w:rsid w:val="00445075"/>
    <w:rsid w:val="004453A9"/>
    <w:rsid w:val="004457CC"/>
    <w:rsid w:val="00446125"/>
    <w:rsid w:val="004471A1"/>
    <w:rsid w:val="00451DCB"/>
    <w:rsid w:val="00452199"/>
    <w:rsid w:val="004522A9"/>
    <w:rsid w:val="00452F84"/>
    <w:rsid w:val="00453006"/>
    <w:rsid w:val="00453E82"/>
    <w:rsid w:val="004541CA"/>
    <w:rsid w:val="004566E4"/>
    <w:rsid w:val="00456DFE"/>
    <w:rsid w:val="0045704C"/>
    <w:rsid w:val="00457423"/>
    <w:rsid w:val="00457683"/>
    <w:rsid w:val="0046063F"/>
    <w:rsid w:val="00460679"/>
    <w:rsid w:val="00463833"/>
    <w:rsid w:val="00463E63"/>
    <w:rsid w:val="00463E9E"/>
    <w:rsid w:val="0046432B"/>
    <w:rsid w:val="00464B8C"/>
    <w:rsid w:val="00464BA5"/>
    <w:rsid w:val="00464E2B"/>
    <w:rsid w:val="00464F3D"/>
    <w:rsid w:val="00465058"/>
    <w:rsid w:val="004650E5"/>
    <w:rsid w:val="00465CC7"/>
    <w:rsid w:val="00465FF5"/>
    <w:rsid w:val="00466DD8"/>
    <w:rsid w:val="004671FE"/>
    <w:rsid w:val="0046797B"/>
    <w:rsid w:val="00470285"/>
    <w:rsid w:val="00470A84"/>
    <w:rsid w:val="00470E2F"/>
    <w:rsid w:val="004715F2"/>
    <w:rsid w:val="00471800"/>
    <w:rsid w:val="00472416"/>
    <w:rsid w:val="00472969"/>
    <w:rsid w:val="00472C1D"/>
    <w:rsid w:val="00472F23"/>
    <w:rsid w:val="004730ED"/>
    <w:rsid w:val="004733B9"/>
    <w:rsid w:val="0047344D"/>
    <w:rsid w:val="00474134"/>
    <w:rsid w:val="00474E5C"/>
    <w:rsid w:val="00475510"/>
    <w:rsid w:val="00475640"/>
    <w:rsid w:val="00475814"/>
    <w:rsid w:val="004758AB"/>
    <w:rsid w:val="00475F09"/>
    <w:rsid w:val="0047616A"/>
    <w:rsid w:val="0047677D"/>
    <w:rsid w:val="0048055D"/>
    <w:rsid w:val="00482218"/>
    <w:rsid w:val="0048227C"/>
    <w:rsid w:val="004823C3"/>
    <w:rsid w:val="00482CB6"/>
    <w:rsid w:val="004831C8"/>
    <w:rsid w:val="004838A6"/>
    <w:rsid w:val="00483D93"/>
    <w:rsid w:val="00483EE5"/>
    <w:rsid w:val="00484180"/>
    <w:rsid w:val="00484217"/>
    <w:rsid w:val="00484280"/>
    <w:rsid w:val="00485456"/>
    <w:rsid w:val="00485F91"/>
    <w:rsid w:val="00486496"/>
    <w:rsid w:val="004901FC"/>
    <w:rsid w:val="0049065E"/>
    <w:rsid w:val="004907DB"/>
    <w:rsid w:val="004919D9"/>
    <w:rsid w:val="00492670"/>
    <w:rsid w:val="00493190"/>
    <w:rsid w:val="0049413F"/>
    <w:rsid w:val="004944F4"/>
    <w:rsid w:val="004945BA"/>
    <w:rsid w:val="0049467B"/>
    <w:rsid w:val="004948B8"/>
    <w:rsid w:val="0049511A"/>
    <w:rsid w:val="00496170"/>
    <w:rsid w:val="004A1885"/>
    <w:rsid w:val="004A1B61"/>
    <w:rsid w:val="004A2436"/>
    <w:rsid w:val="004A2455"/>
    <w:rsid w:val="004A25CD"/>
    <w:rsid w:val="004A283F"/>
    <w:rsid w:val="004A3134"/>
    <w:rsid w:val="004A3D17"/>
    <w:rsid w:val="004A3E6C"/>
    <w:rsid w:val="004A40A5"/>
    <w:rsid w:val="004A45BB"/>
    <w:rsid w:val="004A4A61"/>
    <w:rsid w:val="004A4E9E"/>
    <w:rsid w:val="004A5180"/>
    <w:rsid w:val="004A52A0"/>
    <w:rsid w:val="004A5771"/>
    <w:rsid w:val="004A6ACA"/>
    <w:rsid w:val="004A6BE7"/>
    <w:rsid w:val="004A6FC9"/>
    <w:rsid w:val="004B0665"/>
    <w:rsid w:val="004B092C"/>
    <w:rsid w:val="004B0948"/>
    <w:rsid w:val="004B0FE6"/>
    <w:rsid w:val="004B15EA"/>
    <w:rsid w:val="004B1E77"/>
    <w:rsid w:val="004B2483"/>
    <w:rsid w:val="004B2591"/>
    <w:rsid w:val="004B2C70"/>
    <w:rsid w:val="004B38C5"/>
    <w:rsid w:val="004B39F3"/>
    <w:rsid w:val="004B4346"/>
    <w:rsid w:val="004B551B"/>
    <w:rsid w:val="004B5C9B"/>
    <w:rsid w:val="004B653A"/>
    <w:rsid w:val="004B6A20"/>
    <w:rsid w:val="004B6B47"/>
    <w:rsid w:val="004B7170"/>
    <w:rsid w:val="004C0355"/>
    <w:rsid w:val="004C09B4"/>
    <w:rsid w:val="004C111B"/>
    <w:rsid w:val="004C12E8"/>
    <w:rsid w:val="004C1F95"/>
    <w:rsid w:val="004C3A3F"/>
    <w:rsid w:val="004C3D78"/>
    <w:rsid w:val="004C4410"/>
    <w:rsid w:val="004C5229"/>
    <w:rsid w:val="004C543F"/>
    <w:rsid w:val="004C5B5D"/>
    <w:rsid w:val="004C6F26"/>
    <w:rsid w:val="004C73A8"/>
    <w:rsid w:val="004C7EDE"/>
    <w:rsid w:val="004D06A1"/>
    <w:rsid w:val="004D14DD"/>
    <w:rsid w:val="004D16A2"/>
    <w:rsid w:val="004D18E6"/>
    <w:rsid w:val="004D1B26"/>
    <w:rsid w:val="004D1CD0"/>
    <w:rsid w:val="004D2942"/>
    <w:rsid w:val="004D2B08"/>
    <w:rsid w:val="004D2D3E"/>
    <w:rsid w:val="004D2E73"/>
    <w:rsid w:val="004D2F51"/>
    <w:rsid w:val="004D2F6F"/>
    <w:rsid w:val="004D378F"/>
    <w:rsid w:val="004D58BE"/>
    <w:rsid w:val="004D6684"/>
    <w:rsid w:val="004D6740"/>
    <w:rsid w:val="004D6EAE"/>
    <w:rsid w:val="004D6EC2"/>
    <w:rsid w:val="004D6FA0"/>
    <w:rsid w:val="004D70EC"/>
    <w:rsid w:val="004D747B"/>
    <w:rsid w:val="004D7609"/>
    <w:rsid w:val="004E0538"/>
    <w:rsid w:val="004E05D2"/>
    <w:rsid w:val="004E0DD7"/>
    <w:rsid w:val="004E1110"/>
    <w:rsid w:val="004E1A5B"/>
    <w:rsid w:val="004E1BA2"/>
    <w:rsid w:val="004E1E0B"/>
    <w:rsid w:val="004E23D1"/>
    <w:rsid w:val="004E3336"/>
    <w:rsid w:val="004E3D93"/>
    <w:rsid w:val="004E4BAD"/>
    <w:rsid w:val="004E4E42"/>
    <w:rsid w:val="004E5245"/>
    <w:rsid w:val="004E53A8"/>
    <w:rsid w:val="004E5A9A"/>
    <w:rsid w:val="004E6383"/>
    <w:rsid w:val="004E71A1"/>
    <w:rsid w:val="004E7304"/>
    <w:rsid w:val="004E76EF"/>
    <w:rsid w:val="004F0204"/>
    <w:rsid w:val="004F12ED"/>
    <w:rsid w:val="004F1675"/>
    <w:rsid w:val="004F16DB"/>
    <w:rsid w:val="004F1B05"/>
    <w:rsid w:val="004F1F61"/>
    <w:rsid w:val="004F23C2"/>
    <w:rsid w:val="004F26D9"/>
    <w:rsid w:val="004F3715"/>
    <w:rsid w:val="004F428A"/>
    <w:rsid w:val="004F438A"/>
    <w:rsid w:val="004F4849"/>
    <w:rsid w:val="004F5026"/>
    <w:rsid w:val="004F59A8"/>
    <w:rsid w:val="004F5C3F"/>
    <w:rsid w:val="004F68B7"/>
    <w:rsid w:val="00500F52"/>
    <w:rsid w:val="00500F5D"/>
    <w:rsid w:val="005017D2"/>
    <w:rsid w:val="00501883"/>
    <w:rsid w:val="0050298A"/>
    <w:rsid w:val="00504986"/>
    <w:rsid w:val="005054F3"/>
    <w:rsid w:val="00506668"/>
    <w:rsid w:val="00507081"/>
    <w:rsid w:val="00507143"/>
    <w:rsid w:val="0051062D"/>
    <w:rsid w:val="00510863"/>
    <w:rsid w:val="005115BC"/>
    <w:rsid w:val="00511696"/>
    <w:rsid w:val="005116EE"/>
    <w:rsid w:val="0051197E"/>
    <w:rsid w:val="0051198C"/>
    <w:rsid w:val="00511E2D"/>
    <w:rsid w:val="00511F1C"/>
    <w:rsid w:val="00512145"/>
    <w:rsid w:val="00512570"/>
    <w:rsid w:val="00512ADF"/>
    <w:rsid w:val="005134A6"/>
    <w:rsid w:val="00513C29"/>
    <w:rsid w:val="005149CB"/>
    <w:rsid w:val="00514FCB"/>
    <w:rsid w:val="005150ED"/>
    <w:rsid w:val="00515689"/>
    <w:rsid w:val="005161AA"/>
    <w:rsid w:val="0051646B"/>
    <w:rsid w:val="00516732"/>
    <w:rsid w:val="005168D9"/>
    <w:rsid w:val="00516CA2"/>
    <w:rsid w:val="00516DF5"/>
    <w:rsid w:val="00520294"/>
    <w:rsid w:val="005202D3"/>
    <w:rsid w:val="00520A6A"/>
    <w:rsid w:val="00521396"/>
    <w:rsid w:val="00522309"/>
    <w:rsid w:val="0052241A"/>
    <w:rsid w:val="0052245C"/>
    <w:rsid w:val="005235B0"/>
    <w:rsid w:val="00523942"/>
    <w:rsid w:val="00523988"/>
    <w:rsid w:val="005239EA"/>
    <w:rsid w:val="005252CF"/>
    <w:rsid w:val="00525962"/>
    <w:rsid w:val="005268AB"/>
    <w:rsid w:val="005269E6"/>
    <w:rsid w:val="00527221"/>
    <w:rsid w:val="0052760B"/>
    <w:rsid w:val="005276AF"/>
    <w:rsid w:val="00531110"/>
    <w:rsid w:val="00531DA8"/>
    <w:rsid w:val="005333AC"/>
    <w:rsid w:val="00533A9F"/>
    <w:rsid w:val="00534F14"/>
    <w:rsid w:val="00535BF1"/>
    <w:rsid w:val="00536B3E"/>
    <w:rsid w:val="00540EF8"/>
    <w:rsid w:val="0054153B"/>
    <w:rsid w:val="005415EE"/>
    <w:rsid w:val="0054271D"/>
    <w:rsid w:val="00543E3F"/>
    <w:rsid w:val="0054434F"/>
    <w:rsid w:val="00544372"/>
    <w:rsid w:val="00544A43"/>
    <w:rsid w:val="00544A80"/>
    <w:rsid w:val="00545404"/>
    <w:rsid w:val="0054598B"/>
    <w:rsid w:val="00545BE1"/>
    <w:rsid w:val="00545F18"/>
    <w:rsid w:val="00546177"/>
    <w:rsid w:val="005462F0"/>
    <w:rsid w:val="00546E7F"/>
    <w:rsid w:val="005501C7"/>
    <w:rsid w:val="00551242"/>
    <w:rsid w:val="005517BB"/>
    <w:rsid w:val="00552064"/>
    <w:rsid w:val="005520AA"/>
    <w:rsid w:val="00556785"/>
    <w:rsid w:val="005567A8"/>
    <w:rsid w:val="00556BCB"/>
    <w:rsid w:val="00556C6D"/>
    <w:rsid w:val="00556F3F"/>
    <w:rsid w:val="00557A48"/>
    <w:rsid w:val="00557CBB"/>
    <w:rsid w:val="00560DB3"/>
    <w:rsid w:val="00560F91"/>
    <w:rsid w:val="00561BEB"/>
    <w:rsid w:val="00562322"/>
    <w:rsid w:val="0056245E"/>
    <w:rsid w:val="00562DEF"/>
    <w:rsid w:val="005638FE"/>
    <w:rsid w:val="00563D84"/>
    <w:rsid w:val="0056420B"/>
    <w:rsid w:val="00564CE8"/>
    <w:rsid w:val="005652A7"/>
    <w:rsid w:val="005658A9"/>
    <w:rsid w:val="00565AD6"/>
    <w:rsid w:val="00565EFB"/>
    <w:rsid w:val="005672B7"/>
    <w:rsid w:val="00567598"/>
    <w:rsid w:val="00570BE3"/>
    <w:rsid w:val="00570D12"/>
    <w:rsid w:val="00570DF7"/>
    <w:rsid w:val="0057109D"/>
    <w:rsid w:val="0057114F"/>
    <w:rsid w:val="0057129F"/>
    <w:rsid w:val="00571593"/>
    <w:rsid w:val="00572D20"/>
    <w:rsid w:val="005738DB"/>
    <w:rsid w:val="00573C2F"/>
    <w:rsid w:val="00573F2C"/>
    <w:rsid w:val="0057437E"/>
    <w:rsid w:val="005743D4"/>
    <w:rsid w:val="00574855"/>
    <w:rsid w:val="00574DD8"/>
    <w:rsid w:val="0057610D"/>
    <w:rsid w:val="00576AAC"/>
    <w:rsid w:val="00576E0A"/>
    <w:rsid w:val="00576F4A"/>
    <w:rsid w:val="005770BA"/>
    <w:rsid w:val="00577700"/>
    <w:rsid w:val="00580325"/>
    <w:rsid w:val="0058053F"/>
    <w:rsid w:val="00580B79"/>
    <w:rsid w:val="005813F1"/>
    <w:rsid w:val="00581D85"/>
    <w:rsid w:val="00581FF8"/>
    <w:rsid w:val="00582201"/>
    <w:rsid w:val="005827A7"/>
    <w:rsid w:val="00582DA1"/>
    <w:rsid w:val="00583B21"/>
    <w:rsid w:val="00583E24"/>
    <w:rsid w:val="00584F39"/>
    <w:rsid w:val="005852B9"/>
    <w:rsid w:val="00585358"/>
    <w:rsid w:val="00585EB5"/>
    <w:rsid w:val="0058619B"/>
    <w:rsid w:val="005862FF"/>
    <w:rsid w:val="00586AD7"/>
    <w:rsid w:val="00586D65"/>
    <w:rsid w:val="005879B3"/>
    <w:rsid w:val="00587A5A"/>
    <w:rsid w:val="00590055"/>
    <w:rsid w:val="00591AB0"/>
    <w:rsid w:val="00591CD9"/>
    <w:rsid w:val="00591D5A"/>
    <w:rsid w:val="00592001"/>
    <w:rsid w:val="00592100"/>
    <w:rsid w:val="00592322"/>
    <w:rsid w:val="0059281F"/>
    <w:rsid w:val="00592DA6"/>
    <w:rsid w:val="00592FF4"/>
    <w:rsid w:val="005935E7"/>
    <w:rsid w:val="00593DA7"/>
    <w:rsid w:val="00594758"/>
    <w:rsid w:val="00594964"/>
    <w:rsid w:val="00594BE6"/>
    <w:rsid w:val="00594F57"/>
    <w:rsid w:val="0059540B"/>
    <w:rsid w:val="00595804"/>
    <w:rsid w:val="00596F42"/>
    <w:rsid w:val="0059707F"/>
    <w:rsid w:val="00597320"/>
    <w:rsid w:val="00597B2A"/>
    <w:rsid w:val="005A01C2"/>
    <w:rsid w:val="005A02AD"/>
    <w:rsid w:val="005A04D4"/>
    <w:rsid w:val="005A0F92"/>
    <w:rsid w:val="005A1000"/>
    <w:rsid w:val="005A193E"/>
    <w:rsid w:val="005A25DC"/>
    <w:rsid w:val="005A2733"/>
    <w:rsid w:val="005A2813"/>
    <w:rsid w:val="005A2C10"/>
    <w:rsid w:val="005A34B7"/>
    <w:rsid w:val="005A40CA"/>
    <w:rsid w:val="005A47AC"/>
    <w:rsid w:val="005A4EDF"/>
    <w:rsid w:val="005A6702"/>
    <w:rsid w:val="005A67A4"/>
    <w:rsid w:val="005A6B30"/>
    <w:rsid w:val="005A6B7C"/>
    <w:rsid w:val="005A6DA9"/>
    <w:rsid w:val="005B08B4"/>
    <w:rsid w:val="005B1AF3"/>
    <w:rsid w:val="005B2B56"/>
    <w:rsid w:val="005B4CBD"/>
    <w:rsid w:val="005B4FC8"/>
    <w:rsid w:val="005B56DE"/>
    <w:rsid w:val="005B5DC7"/>
    <w:rsid w:val="005B5FF8"/>
    <w:rsid w:val="005B60D6"/>
    <w:rsid w:val="005B61F9"/>
    <w:rsid w:val="005B6202"/>
    <w:rsid w:val="005B6D59"/>
    <w:rsid w:val="005B73CA"/>
    <w:rsid w:val="005B7DF0"/>
    <w:rsid w:val="005C060B"/>
    <w:rsid w:val="005C07F9"/>
    <w:rsid w:val="005C112F"/>
    <w:rsid w:val="005C1361"/>
    <w:rsid w:val="005C235D"/>
    <w:rsid w:val="005C24FB"/>
    <w:rsid w:val="005C3945"/>
    <w:rsid w:val="005C3BDE"/>
    <w:rsid w:val="005C4672"/>
    <w:rsid w:val="005C49D8"/>
    <w:rsid w:val="005C5555"/>
    <w:rsid w:val="005C5C5E"/>
    <w:rsid w:val="005C5D6B"/>
    <w:rsid w:val="005C6019"/>
    <w:rsid w:val="005C6A0D"/>
    <w:rsid w:val="005C6B4E"/>
    <w:rsid w:val="005C6F36"/>
    <w:rsid w:val="005C7499"/>
    <w:rsid w:val="005C75A9"/>
    <w:rsid w:val="005C7EFF"/>
    <w:rsid w:val="005D063E"/>
    <w:rsid w:val="005D0DF1"/>
    <w:rsid w:val="005D0F55"/>
    <w:rsid w:val="005D2218"/>
    <w:rsid w:val="005D2636"/>
    <w:rsid w:val="005D3827"/>
    <w:rsid w:val="005D3E31"/>
    <w:rsid w:val="005D4041"/>
    <w:rsid w:val="005D43AF"/>
    <w:rsid w:val="005D4904"/>
    <w:rsid w:val="005D4BEC"/>
    <w:rsid w:val="005D4C04"/>
    <w:rsid w:val="005D4C2A"/>
    <w:rsid w:val="005D5EAA"/>
    <w:rsid w:val="005D5F56"/>
    <w:rsid w:val="005D6253"/>
    <w:rsid w:val="005D680E"/>
    <w:rsid w:val="005D6836"/>
    <w:rsid w:val="005D6CF3"/>
    <w:rsid w:val="005D6EF4"/>
    <w:rsid w:val="005D713A"/>
    <w:rsid w:val="005D7983"/>
    <w:rsid w:val="005D7E2F"/>
    <w:rsid w:val="005D7E32"/>
    <w:rsid w:val="005E036C"/>
    <w:rsid w:val="005E0ACC"/>
    <w:rsid w:val="005E160F"/>
    <w:rsid w:val="005E1975"/>
    <w:rsid w:val="005E1A5E"/>
    <w:rsid w:val="005E1D29"/>
    <w:rsid w:val="005E1E55"/>
    <w:rsid w:val="005E3384"/>
    <w:rsid w:val="005E3E53"/>
    <w:rsid w:val="005E4066"/>
    <w:rsid w:val="005E42FD"/>
    <w:rsid w:val="005E60C4"/>
    <w:rsid w:val="005E7008"/>
    <w:rsid w:val="005E7F8C"/>
    <w:rsid w:val="005F06E4"/>
    <w:rsid w:val="005F0A82"/>
    <w:rsid w:val="005F0E6D"/>
    <w:rsid w:val="005F12B1"/>
    <w:rsid w:val="005F1344"/>
    <w:rsid w:val="005F30C8"/>
    <w:rsid w:val="005F3AF4"/>
    <w:rsid w:val="005F488F"/>
    <w:rsid w:val="005F4A65"/>
    <w:rsid w:val="005F4D72"/>
    <w:rsid w:val="005F4F02"/>
    <w:rsid w:val="005F57A6"/>
    <w:rsid w:val="005F5B8E"/>
    <w:rsid w:val="005F5DB9"/>
    <w:rsid w:val="005F6BB3"/>
    <w:rsid w:val="005F76DF"/>
    <w:rsid w:val="005F7C0F"/>
    <w:rsid w:val="00600B56"/>
    <w:rsid w:val="00600C5A"/>
    <w:rsid w:val="00601F0E"/>
    <w:rsid w:val="00602D22"/>
    <w:rsid w:val="00602DF2"/>
    <w:rsid w:val="00602E04"/>
    <w:rsid w:val="00602F69"/>
    <w:rsid w:val="00603D72"/>
    <w:rsid w:val="0060499A"/>
    <w:rsid w:val="00604D4D"/>
    <w:rsid w:val="00604F22"/>
    <w:rsid w:val="0060511E"/>
    <w:rsid w:val="006051A1"/>
    <w:rsid w:val="006053DE"/>
    <w:rsid w:val="006055EA"/>
    <w:rsid w:val="00605D54"/>
    <w:rsid w:val="00605DB8"/>
    <w:rsid w:val="00606896"/>
    <w:rsid w:val="00606B13"/>
    <w:rsid w:val="00606B7D"/>
    <w:rsid w:val="00606BBC"/>
    <w:rsid w:val="00610AA1"/>
    <w:rsid w:val="00610C04"/>
    <w:rsid w:val="0061167D"/>
    <w:rsid w:val="006118B8"/>
    <w:rsid w:val="006119EB"/>
    <w:rsid w:val="00612970"/>
    <w:rsid w:val="00612F7D"/>
    <w:rsid w:val="00613137"/>
    <w:rsid w:val="006138F7"/>
    <w:rsid w:val="00613C2B"/>
    <w:rsid w:val="006140A7"/>
    <w:rsid w:val="0061510E"/>
    <w:rsid w:val="0061633A"/>
    <w:rsid w:val="0061661D"/>
    <w:rsid w:val="006167C4"/>
    <w:rsid w:val="00616ABD"/>
    <w:rsid w:val="0062024D"/>
    <w:rsid w:val="00620598"/>
    <w:rsid w:val="00620D3F"/>
    <w:rsid w:val="006211A9"/>
    <w:rsid w:val="00622943"/>
    <w:rsid w:val="00622CC6"/>
    <w:rsid w:val="006230A1"/>
    <w:rsid w:val="006234E6"/>
    <w:rsid w:val="00624B1B"/>
    <w:rsid w:val="006262AD"/>
    <w:rsid w:val="00626513"/>
    <w:rsid w:val="00627A89"/>
    <w:rsid w:val="00627E5E"/>
    <w:rsid w:val="00630289"/>
    <w:rsid w:val="00630298"/>
    <w:rsid w:val="006309FE"/>
    <w:rsid w:val="00630D7D"/>
    <w:rsid w:val="006310BE"/>
    <w:rsid w:val="00631AE9"/>
    <w:rsid w:val="006322C6"/>
    <w:rsid w:val="006340A0"/>
    <w:rsid w:val="00634653"/>
    <w:rsid w:val="00634A42"/>
    <w:rsid w:val="006356FA"/>
    <w:rsid w:val="00635FAB"/>
    <w:rsid w:val="006367A4"/>
    <w:rsid w:val="00636911"/>
    <w:rsid w:val="00636D82"/>
    <w:rsid w:val="0063775D"/>
    <w:rsid w:val="00637E1E"/>
    <w:rsid w:val="0064030F"/>
    <w:rsid w:val="0064080E"/>
    <w:rsid w:val="00641150"/>
    <w:rsid w:val="0064128F"/>
    <w:rsid w:val="00641927"/>
    <w:rsid w:val="00641A37"/>
    <w:rsid w:val="00642CFC"/>
    <w:rsid w:val="006431A5"/>
    <w:rsid w:val="006443A3"/>
    <w:rsid w:val="00644913"/>
    <w:rsid w:val="00644D38"/>
    <w:rsid w:val="0064549E"/>
    <w:rsid w:val="00645E82"/>
    <w:rsid w:val="00646453"/>
    <w:rsid w:val="006466A8"/>
    <w:rsid w:val="00646E03"/>
    <w:rsid w:val="00647D62"/>
    <w:rsid w:val="00650763"/>
    <w:rsid w:val="00650AB1"/>
    <w:rsid w:val="006521F1"/>
    <w:rsid w:val="00652BB6"/>
    <w:rsid w:val="0065336E"/>
    <w:rsid w:val="00654007"/>
    <w:rsid w:val="00654991"/>
    <w:rsid w:val="006562EB"/>
    <w:rsid w:val="00656782"/>
    <w:rsid w:val="006578C2"/>
    <w:rsid w:val="00657B7E"/>
    <w:rsid w:val="00660433"/>
    <w:rsid w:val="00660BD5"/>
    <w:rsid w:val="006617CB"/>
    <w:rsid w:val="00661C4F"/>
    <w:rsid w:val="00662225"/>
    <w:rsid w:val="0066250D"/>
    <w:rsid w:val="00662797"/>
    <w:rsid w:val="0066333F"/>
    <w:rsid w:val="0066380D"/>
    <w:rsid w:val="00663DE2"/>
    <w:rsid w:val="006642B9"/>
    <w:rsid w:val="00664300"/>
    <w:rsid w:val="006644DF"/>
    <w:rsid w:val="006648D7"/>
    <w:rsid w:val="00664EC4"/>
    <w:rsid w:val="006657A1"/>
    <w:rsid w:val="006660A3"/>
    <w:rsid w:val="006666D7"/>
    <w:rsid w:val="00666DA7"/>
    <w:rsid w:val="0066798B"/>
    <w:rsid w:val="00667A70"/>
    <w:rsid w:val="00670105"/>
    <w:rsid w:val="006707E8"/>
    <w:rsid w:val="00670C42"/>
    <w:rsid w:val="00671D3A"/>
    <w:rsid w:val="00671F20"/>
    <w:rsid w:val="00671FB6"/>
    <w:rsid w:val="00672300"/>
    <w:rsid w:val="00673066"/>
    <w:rsid w:val="00673312"/>
    <w:rsid w:val="006740D2"/>
    <w:rsid w:val="00674994"/>
    <w:rsid w:val="00674EC1"/>
    <w:rsid w:val="006751DE"/>
    <w:rsid w:val="00675247"/>
    <w:rsid w:val="006752B5"/>
    <w:rsid w:val="00675E0F"/>
    <w:rsid w:val="00675E6F"/>
    <w:rsid w:val="0067620D"/>
    <w:rsid w:val="00676A8B"/>
    <w:rsid w:val="00676F37"/>
    <w:rsid w:val="006774F3"/>
    <w:rsid w:val="0068082B"/>
    <w:rsid w:val="00680AF7"/>
    <w:rsid w:val="00680EEF"/>
    <w:rsid w:val="00682238"/>
    <w:rsid w:val="0068227C"/>
    <w:rsid w:val="0068243B"/>
    <w:rsid w:val="00682875"/>
    <w:rsid w:val="00682CDA"/>
    <w:rsid w:val="0068349F"/>
    <w:rsid w:val="0068351C"/>
    <w:rsid w:val="00683A93"/>
    <w:rsid w:val="00683BE8"/>
    <w:rsid w:val="00683CBD"/>
    <w:rsid w:val="00684720"/>
    <w:rsid w:val="00684762"/>
    <w:rsid w:val="00685DE2"/>
    <w:rsid w:val="00686FBB"/>
    <w:rsid w:val="0068714B"/>
    <w:rsid w:val="00687CD6"/>
    <w:rsid w:val="00690452"/>
    <w:rsid w:val="0069047F"/>
    <w:rsid w:val="006905B8"/>
    <w:rsid w:val="006909BF"/>
    <w:rsid w:val="0069115E"/>
    <w:rsid w:val="0069191F"/>
    <w:rsid w:val="00691B15"/>
    <w:rsid w:val="00691E12"/>
    <w:rsid w:val="00691E85"/>
    <w:rsid w:val="006924AB"/>
    <w:rsid w:val="006926ED"/>
    <w:rsid w:val="006931B3"/>
    <w:rsid w:val="00693572"/>
    <w:rsid w:val="00694821"/>
    <w:rsid w:val="00695013"/>
    <w:rsid w:val="0069542C"/>
    <w:rsid w:val="00695493"/>
    <w:rsid w:val="006958B6"/>
    <w:rsid w:val="00695CA6"/>
    <w:rsid w:val="00696176"/>
    <w:rsid w:val="00696BB9"/>
    <w:rsid w:val="00697228"/>
    <w:rsid w:val="006978E0"/>
    <w:rsid w:val="006A02E3"/>
    <w:rsid w:val="006A05D6"/>
    <w:rsid w:val="006A0CDF"/>
    <w:rsid w:val="006A162C"/>
    <w:rsid w:val="006A17A1"/>
    <w:rsid w:val="006A1C81"/>
    <w:rsid w:val="006A3018"/>
    <w:rsid w:val="006A344D"/>
    <w:rsid w:val="006A38C5"/>
    <w:rsid w:val="006A3CD1"/>
    <w:rsid w:val="006A3E47"/>
    <w:rsid w:val="006A4124"/>
    <w:rsid w:val="006A4FE9"/>
    <w:rsid w:val="006A558B"/>
    <w:rsid w:val="006A63A1"/>
    <w:rsid w:val="006A663D"/>
    <w:rsid w:val="006A69D1"/>
    <w:rsid w:val="006A7530"/>
    <w:rsid w:val="006A794B"/>
    <w:rsid w:val="006B1223"/>
    <w:rsid w:val="006B13F1"/>
    <w:rsid w:val="006B1C6E"/>
    <w:rsid w:val="006B1CA1"/>
    <w:rsid w:val="006B305F"/>
    <w:rsid w:val="006B3719"/>
    <w:rsid w:val="006B44BD"/>
    <w:rsid w:val="006B4C0C"/>
    <w:rsid w:val="006B5080"/>
    <w:rsid w:val="006B5506"/>
    <w:rsid w:val="006B5672"/>
    <w:rsid w:val="006B5A66"/>
    <w:rsid w:val="006B5D63"/>
    <w:rsid w:val="006B5E26"/>
    <w:rsid w:val="006B64B0"/>
    <w:rsid w:val="006B683A"/>
    <w:rsid w:val="006B7125"/>
    <w:rsid w:val="006B71C9"/>
    <w:rsid w:val="006B7433"/>
    <w:rsid w:val="006B7758"/>
    <w:rsid w:val="006C073A"/>
    <w:rsid w:val="006C08C5"/>
    <w:rsid w:val="006C0BDF"/>
    <w:rsid w:val="006C15D8"/>
    <w:rsid w:val="006C1E9C"/>
    <w:rsid w:val="006C1F4B"/>
    <w:rsid w:val="006C2C0B"/>
    <w:rsid w:val="006C38DE"/>
    <w:rsid w:val="006C3A7C"/>
    <w:rsid w:val="006C3B2C"/>
    <w:rsid w:val="006C3E06"/>
    <w:rsid w:val="006C4582"/>
    <w:rsid w:val="006C4A42"/>
    <w:rsid w:val="006C500C"/>
    <w:rsid w:val="006C5980"/>
    <w:rsid w:val="006C5E0C"/>
    <w:rsid w:val="006C5E2C"/>
    <w:rsid w:val="006C5F6F"/>
    <w:rsid w:val="006C6FEB"/>
    <w:rsid w:val="006C7991"/>
    <w:rsid w:val="006C7BD5"/>
    <w:rsid w:val="006D0502"/>
    <w:rsid w:val="006D0656"/>
    <w:rsid w:val="006D0ABC"/>
    <w:rsid w:val="006D1820"/>
    <w:rsid w:val="006D1E61"/>
    <w:rsid w:val="006D20FC"/>
    <w:rsid w:val="006D22BE"/>
    <w:rsid w:val="006D24B9"/>
    <w:rsid w:val="006D2F38"/>
    <w:rsid w:val="006D2FD7"/>
    <w:rsid w:val="006D2FDA"/>
    <w:rsid w:val="006D453E"/>
    <w:rsid w:val="006D4D5E"/>
    <w:rsid w:val="006D5354"/>
    <w:rsid w:val="006D5502"/>
    <w:rsid w:val="006D5DA4"/>
    <w:rsid w:val="006D662F"/>
    <w:rsid w:val="006D68C9"/>
    <w:rsid w:val="006D6F0B"/>
    <w:rsid w:val="006D741F"/>
    <w:rsid w:val="006D7E14"/>
    <w:rsid w:val="006D7FDA"/>
    <w:rsid w:val="006E0031"/>
    <w:rsid w:val="006E00A6"/>
    <w:rsid w:val="006E0B78"/>
    <w:rsid w:val="006E0F0E"/>
    <w:rsid w:val="006E16A1"/>
    <w:rsid w:val="006E23C7"/>
    <w:rsid w:val="006E2E58"/>
    <w:rsid w:val="006E2F0C"/>
    <w:rsid w:val="006E3082"/>
    <w:rsid w:val="006E3A05"/>
    <w:rsid w:val="006E3B5A"/>
    <w:rsid w:val="006E3D6F"/>
    <w:rsid w:val="006E566E"/>
    <w:rsid w:val="006E5F43"/>
    <w:rsid w:val="006E67BC"/>
    <w:rsid w:val="006E6FE6"/>
    <w:rsid w:val="006E743A"/>
    <w:rsid w:val="006E7706"/>
    <w:rsid w:val="006E7EE2"/>
    <w:rsid w:val="006F05D8"/>
    <w:rsid w:val="006F08B7"/>
    <w:rsid w:val="006F098E"/>
    <w:rsid w:val="006F0BBD"/>
    <w:rsid w:val="006F0D7A"/>
    <w:rsid w:val="006F12DA"/>
    <w:rsid w:val="006F1B54"/>
    <w:rsid w:val="006F242A"/>
    <w:rsid w:val="006F26AB"/>
    <w:rsid w:val="006F3E51"/>
    <w:rsid w:val="006F4674"/>
    <w:rsid w:val="006F4842"/>
    <w:rsid w:val="006F5574"/>
    <w:rsid w:val="006F5F5C"/>
    <w:rsid w:val="006F6113"/>
    <w:rsid w:val="006F626E"/>
    <w:rsid w:val="006F66B8"/>
    <w:rsid w:val="006F6A2D"/>
    <w:rsid w:val="007002B1"/>
    <w:rsid w:val="007002E9"/>
    <w:rsid w:val="007007AB"/>
    <w:rsid w:val="007013D7"/>
    <w:rsid w:val="0070157D"/>
    <w:rsid w:val="007015DB"/>
    <w:rsid w:val="00701A97"/>
    <w:rsid w:val="00703346"/>
    <w:rsid w:val="00703865"/>
    <w:rsid w:val="00704122"/>
    <w:rsid w:val="0070495F"/>
    <w:rsid w:val="00704E36"/>
    <w:rsid w:val="007051E3"/>
    <w:rsid w:val="00705F8A"/>
    <w:rsid w:val="00706145"/>
    <w:rsid w:val="0070628A"/>
    <w:rsid w:val="00706446"/>
    <w:rsid w:val="00706788"/>
    <w:rsid w:val="00706969"/>
    <w:rsid w:val="007101E6"/>
    <w:rsid w:val="00710634"/>
    <w:rsid w:val="00710F5A"/>
    <w:rsid w:val="007119E1"/>
    <w:rsid w:val="00711D2E"/>
    <w:rsid w:val="00711E1B"/>
    <w:rsid w:val="00712070"/>
    <w:rsid w:val="00712622"/>
    <w:rsid w:val="007128A7"/>
    <w:rsid w:val="00712A4C"/>
    <w:rsid w:val="00712E80"/>
    <w:rsid w:val="00712EC3"/>
    <w:rsid w:val="00712EF5"/>
    <w:rsid w:val="0071308E"/>
    <w:rsid w:val="007136D0"/>
    <w:rsid w:val="007138ED"/>
    <w:rsid w:val="00713BEA"/>
    <w:rsid w:val="007141D9"/>
    <w:rsid w:val="007154F3"/>
    <w:rsid w:val="007155AE"/>
    <w:rsid w:val="00715F9C"/>
    <w:rsid w:val="00716AB4"/>
    <w:rsid w:val="007173E8"/>
    <w:rsid w:val="0071753E"/>
    <w:rsid w:val="00717BA5"/>
    <w:rsid w:val="00717CD1"/>
    <w:rsid w:val="00720216"/>
    <w:rsid w:val="0072052F"/>
    <w:rsid w:val="00720F61"/>
    <w:rsid w:val="007213C8"/>
    <w:rsid w:val="00722950"/>
    <w:rsid w:val="00722EC4"/>
    <w:rsid w:val="007232AB"/>
    <w:rsid w:val="0072343D"/>
    <w:rsid w:val="0072343F"/>
    <w:rsid w:val="00723D0A"/>
    <w:rsid w:val="007243BA"/>
    <w:rsid w:val="00724529"/>
    <w:rsid w:val="007245C1"/>
    <w:rsid w:val="00725FED"/>
    <w:rsid w:val="00726165"/>
    <w:rsid w:val="00726CC3"/>
    <w:rsid w:val="0072736C"/>
    <w:rsid w:val="0072744A"/>
    <w:rsid w:val="007304E2"/>
    <w:rsid w:val="007304FB"/>
    <w:rsid w:val="00731006"/>
    <w:rsid w:val="00731479"/>
    <w:rsid w:val="007321A6"/>
    <w:rsid w:val="007322B4"/>
    <w:rsid w:val="007330FA"/>
    <w:rsid w:val="007339A9"/>
    <w:rsid w:val="00733D09"/>
    <w:rsid w:val="00734002"/>
    <w:rsid w:val="00734073"/>
    <w:rsid w:val="0073574D"/>
    <w:rsid w:val="00735FE2"/>
    <w:rsid w:val="00736113"/>
    <w:rsid w:val="00736DB6"/>
    <w:rsid w:val="00736DC0"/>
    <w:rsid w:val="00737034"/>
    <w:rsid w:val="00737A52"/>
    <w:rsid w:val="00740335"/>
    <w:rsid w:val="007405A7"/>
    <w:rsid w:val="00740716"/>
    <w:rsid w:val="00740B42"/>
    <w:rsid w:val="007411F9"/>
    <w:rsid w:val="00741344"/>
    <w:rsid w:val="00741CD9"/>
    <w:rsid w:val="0074357C"/>
    <w:rsid w:val="00743612"/>
    <w:rsid w:val="00744087"/>
    <w:rsid w:val="007449BF"/>
    <w:rsid w:val="007455DC"/>
    <w:rsid w:val="00745BD4"/>
    <w:rsid w:val="00745EB2"/>
    <w:rsid w:val="0074607A"/>
    <w:rsid w:val="007460C5"/>
    <w:rsid w:val="00746A4D"/>
    <w:rsid w:val="00746D88"/>
    <w:rsid w:val="00746FCD"/>
    <w:rsid w:val="00747E5F"/>
    <w:rsid w:val="007509BD"/>
    <w:rsid w:val="00750E84"/>
    <w:rsid w:val="007513C2"/>
    <w:rsid w:val="0075151E"/>
    <w:rsid w:val="0075159D"/>
    <w:rsid w:val="00751ECA"/>
    <w:rsid w:val="007526DE"/>
    <w:rsid w:val="007533F2"/>
    <w:rsid w:val="00753616"/>
    <w:rsid w:val="00755325"/>
    <w:rsid w:val="0075633C"/>
    <w:rsid w:val="00756623"/>
    <w:rsid w:val="00756831"/>
    <w:rsid w:val="0075688C"/>
    <w:rsid w:val="00756F1F"/>
    <w:rsid w:val="0075718F"/>
    <w:rsid w:val="00757347"/>
    <w:rsid w:val="00757650"/>
    <w:rsid w:val="00757683"/>
    <w:rsid w:val="00760DE4"/>
    <w:rsid w:val="007613A4"/>
    <w:rsid w:val="0076148A"/>
    <w:rsid w:val="00761AF5"/>
    <w:rsid w:val="00762D95"/>
    <w:rsid w:val="00763E41"/>
    <w:rsid w:val="00763F83"/>
    <w:rsid w:val="007649C7"/>
    <w:rsid w:val="00764CD3"/>
    <w:rsid w:val="007653B3"/>
    <w:rsid w:val="007655AC"/>
    <w:rsid w:val="007656AE"/>
    <w:rsid w:val="007663A2"/>
    <w:rsid w:val="00766B15"/>
    <w:rsid w:val="0076792C"/>
    <w:rsid w:val="0077045C"/>
    <w:rsid w:val="00770BDF"/>
    <w:rsid w:val="007712BC"/>
    <w:rsid w:val="007713E7"/>
    <w:rsid w:val="00771860"/>
    <w:rsid w:val="00771D4D"/>
    <w:rsid w:val="00771DA8"/>
    <w:rsid w:val="007723A7"/>
    <w:rsid w:val="007728D9"/>
    <w:rsid w:val="00772E69"/>
    <w:rsid w:val="00773076"/>
    <w:rsid w:val="00773FE0"/>
    <w:rsid w:val="00773FFF"/>
    <w:rsid w:val="007742B3"/>
    <w:rsid w:val="007744DC"/>
    <w:rsid w:val="00774A78"/>
    <w:rsid w:val="0077548C"/>
    <w:rsid w:val="00775DA1"/>
    <w:rsid w:val="007764CF"/>
    <w:rsid w:val="007769B0"/>
    <w:rsid w:val="00776AAA"/>
    <w:rsid w:val="0077706D"/>
    <w:rsid w:val="007772C7"/>
    <w:rsid w:val="0077762A"/>
    <w:rsid w:val="00777FF0"/>
    <w:rsid w:val="00782362"/>
    <w:rsid w:val="007828C1"/>
    <w:rsid w:val="00782E4D"/>
    <w:rsid w:val="00783398"/>
    <w:rsid w:val="00783E0F"/>
    <w:rsid w:val="007846D3"/>
    <w:rsid w:val="0078562C"/>
    <w:rsid w:val="00785C24"/>
    <w:rsid w:val="00785CA9"/>
    <w:rsid w:val="00785CD6"/>
    <w:rsid w:val="007861C9"/>
    <w:rsid w:val="00786D4E"/>
    <w:rsid w:val="007871B2"/>
    <w:rsid w:val="007871B8"/>
    <w:rsid w:val="007875E5"/>
    <w:rsid w:val="00787C78"/>
    <w:rsid w:val="00790032"/>
    <w:rsid w:val="00790141"/>
    <w:rsid w:val="00791A05"/>
    <w:rsid w:val="00791C9E"/>
    <w:rsid w:val="007920BF"/>
    <w:rsid w:val="00792238"/>
    <w:rsid w:val="007923FD"/>
    <w:rsid w:val="00792B3E"/>
    <w:rsid w:val="00793643"/>
    <w:rsid w:val="00793D4D"/>
    <w:rsid w:val="00794453"/>
    <w:rsid w:val="00794B16"/>
    <w:rsid w:val="00794B4C"/>
    <w:rsid w:val="00794E9F"/>
    <w:rsid w:val="0079509A"/>
    <w:rsid w:val="007952B3"/>
    <w:rsid w:val="007962EE"/>
    <w:rsid w:val="0079665F"/>
    <w:rsid w:val="00796718"/>
    <w:rsid w:val="00796941"/>
    <w:rsid w:val="00796AF0"/>
    <w:rsid w:val="00796EA1"/>
    <w:rsid w:val="0079705B"/>
    <w:rsid w:val="00797AA0"/>
    <w:rsid w:val="007A1069"/>
    <w:rsid w:val="007A111F"/>
    <w:rsid w:val="007A1395"/>
    <w:rsid w:val="007A1894"/>
    <w:rsid w:val="007A351D"/>
    <w:rsid w:val="007A3BF0"/>
    <w:rsid w:val="007A3DC9"/>
    <w:rsid w:val="007A4429"/>
    <w:rsid w:val="007A4BE1"/>
    <w:rsid w:val="007A4EAE"/>
    <w:rsid w:val="007A5A4D"/>
    <w:rsid w:val="007A6417"/>
    <w:rsid w:val="007A659D"/>
    <w:rsid w:val="007A6BA3"/>
    <w:rsid w:val="007A6DF3"/>
    <w:rsid w:val="007A7009"/>
    <w:rsid w:val="007B01BD"/>
    <w:rsid w:val="007B029C"/>
    <w:rsid w:val="007B0506"/>
    <w:rsid w:val="007B19B1"/>
    <w:rsid w:val="007B23E0"/>
    <w:rsid w:val="007B25AC"/>
    <w:rsid w:val="007B264C"/>
    <w:rsid w:val="007B3A11"/>
    <w:rsid w:val="007B3D9D"/>
    <w:rsid w:val="007B3DA5"/>
    <w:rsid w:val="007B4826"/>
    <w:rsid w:val="007B5163"/>
    <w:rsid w:val="007B61E1"/>
    <w:rsid w:val="007B61FD"/>
    <w:rsid w:val="007B68A9"/>
    <w:rsid w:val="007B6C8E"/>
    <w:rsid w:val="007B725D"/>
    <w:rsid w:val="007C0B14"/>
    <w:rsid w:val="007C1803"/>
    <w:rsid w:val="007C1A56"/>
    <w:rsid w:val="007C265E"/>
    <w:rsid w:val="007C266B"/>
    <w:rsid w:val="007C279D"/>
    <w:rsid w:val="007C289B"/>
    <w:rsid w:val="007C3CF0"/>
    <w:rsid w:val="007C526F"/>
    <w:rsid w:val="007C59BE"/>
    <w:rsid w:val="007C7EA9"/>
    <w:rsid w:val="007D0625"/>
    <w:rsid w:val="007D07EA"/>
    <w:rsid w:val="007D1C03"/>
    <w:rsid w:val="007D1D98"/>
    <w:rsid w:val="007D2DBC"/>
    <w:rsid w:val="007D409E"/>
    <w:rsid w:val="007D4566"/>
    <w:rsid w:val="007D4B92"/>
    <w:rsid w:val="007D4E58"/>
    <w:rsid w:val="007D5F1B"/>
    <w:rsid w:val="007D6C66"/>
    <w:rsid w:val="007D701F"/>
    <w:rsid w:val="007D738E"/>
    <w:rsid w:val="007D7D8C"/>
    <w:rsid w:val="007E06BD"/>
    <w:rsid w:val="007E08A1"/>
    <w:rsid w:val="007E0BC8"/>
    <w:rsid w:val="007E0E5E"/>
    <w:rsid w:val="007E0FA7"/>
    <w:rsid w:val="007E19F8"/>
    <w:rsid w:val="007E1B1E"/>
    <w:rsid w:val="007E1EBA"/>
    <w:rsid w:val="007E1FFD"/>
    <w:rsid w:val="007E20CD"/>
    <w:rsid w:val="007E32B4"/>
    <w:rsid w:val="007E35A3"/>
    <w:rsid w:val="007E435C"/>
    <w:rsid w:val="007E5B17"/>
    <w:rsid w:val="007E6084"/>
    <w:rsid w:val="007E63A5"/>
    <w:rsid w:val="007E7363"/>
    <w:rsid w:val="007E7BB6"/>
    <w:rsid w:val="007F0CE2"/>
    <w:rsid w:val="007F127A"/>
    <w:rsid w:val="007F1EB9"/>
    <w:rsid w:val="007F2183"/>
    <w:rsid w:val="007F23DC"/>
    <w:rsid w:val="007F25CB"/>
    <w:rsid w:val="007F2E59"/>
    <w:rsid w:val="007F3A20"/>
    <w:rsid w:val="007F438A"/>
    <w:rsid w:val="007F493C"/>
    <w:rsid w:val="007F5A5C"/>
    <w:rsid w:val="007F5B0A"/>
    <w:rsid w:val="007F5B10"/>
    <w:rsid w:val="007F7578"/>
    <w:rsid w:val="008005B5"/>
    <w:rsid w:val="0080067B"/>
    <w:rsid w:val="008006F3"/>
    <w:rsid w:val="008025AA"/>
    <w:rsid w:val="00802A3B"/>
    <w:rsid w:val="00802BE3"/>
    <w:rsid w:val="00802DEB"/>
    <w:rsid w:val="00803852"/>
    <w:rsid w:val="00803954"/>
    <w:rsid w:val="00804167"/>
    <w:rsid w:val="008044DA"/>
    <w:rsid w:val="00804B77"/>
    <w:rsid w:val="00804C2D"/>
    <w:rsid w:val="00804C43"/>
    <w:rsid w:val="00805BDE"/>
    <w:rsid w:val="00805BF0"/>
    <w:rsid w:val="008063DD"/>
    <w:rsid w:val="00806BC1"/>
    <w:rsid w:val="00807692"/>
    <w:rsid w:val="008108C4"/>
    <w:rsid w:val="00810A34"/>
    <w:rsid w:val="00810A8B"/>
    <w:rsid w:val="008110C4"/>
    <w:rsid w:val="0081172C"/>
    <w:rsid w:val="008117A6"/>
    <w:rsid w:val="00811D32"/>
    <w:rsid w:val="00811EA9"/>
    <w:rsid w:val="00812A9E"/>
    <w:rsid w:val="00812E31"/>
    <w:rsid w:val="00814371"/>
    <w:rsid w:val="00814650"/>
    <w:rsid w:val="0081473D"/>
    <w:rsid w:val="00814803"/>
    <w:rsid w:val="00814F9D"/>
    <w:rsid w:val="00815392"/>
    <w:rsid w:val="0081543D"/>
    <w:rsid w:val="008158CA"/>
    <w:rsid w:val="00815A13"/>
    <w:rsid w:val="00816ACB"/>
    <w:rsid w:val="0081725C"/>
    <w:rsid w:val="00817C20"/>
    <w:rsid w:val="00817DD7"/>
    <w:rsid w:val="008202F8"/>
    <w:rsid w:val="008210C3"/>
    <w:rsid w:val="00821204"/>
    <w:rsid w:val="0082157B"/>
    <w:rsid w:val="00822F52"/>
    <w:rsid w:val="00824C7D"/>
    <w:rsid w:val="008250D3"/>
    <w:rsid w:val="00826492"/>
    <w:rsid w:val="00826CE8"/>
    <w:rsid w:val="0082706A"/>
    <w:rsid w:val="008270A1"/>
    <w:rsid w:val="00827DD8"/>
    <w:rsid w:val="00830C7B"/>
    <w:rsid w:val="00831455"/>
    <w:rsid w:val="00831B5D"/>
    <w:rsid w:val="00831BE0"/>
    <w:rsid w:val="00831CE0"/>
    <w:rsid w:val="00832496"/>
    <w:rsid w:val="00832F99"/>
    <w:rsid w:val="00833923"/>
    <w:rsid w:val="00833CB8"/>
    <w:rsid w:val="00833D5D"/>
    <w:rsid w:val="00834C04"/>
    <w:rsid w:val="00835964"/>
    <w:rsid w:val="00836D8D"/>
    <w:rsid w:val="00837038"/>
    <w:rsid w:val="0083719B"/>
    <w:rsid w:val="0083792D"/>
    <w:rsid w:val="00837AE5"/>
    <w:rsid w:val="0084055C"/>
    <w:rsid w:val="008405F1"/>
    <w:rsid w:val="0084106F"/>
    <w:rsid w:val="008415DF"/>
    <w:rsid w:val="00841D22"/>
    <w:rsid w:val="008424F9"/>
    <w:rsid w:val="008425BC"/>
    <w:rsid w:val="00842856"/>
    <w:rsid w:val="00843175"/>
    <w:rsid w:val="008436DE"/>
    <w:rsid w:val="0084441A"/>
    <w:rsid w:val="00844508"/>
    <w:rsid w:val="00844ABB"/>
    <w:rsid w:val="008459F1"/>
    <w:rsid w:val="00845F7F"/>
    <w:rsid w:val="008465A0"/>
    <w:rsid w:val="00847250"/>
    <w:rsid w:val="00847478"/>
    <w:rsid w:val="00847F9A"/>
    <w:rsid w:val="008502A5"/>
    <w:rsid w:val="0085041C"/>
    <w:rsid w:val="0085048E"/>
    <w:rsid w:val="0085058D"/>
    <w:rsid w:val="00850C88"/>
    <w:rsid w:val="00850FAA"/>
    <w:rsid w:val="008511F4"/>
    <w:rsid w:val="00851CCC"/>
    <w:rsid w:val="008521DE"/>
    <w:rsid w:val="00852931"/>
    <w:rsid w:val="0085306E"/>
    <w:rsid w:val="008530C3"/>
    <w:rsid w:val="00853D73"/>
    <w:rsid w:val="00854329"/>
    <w:rsid w:val="00855085"/>
    <w:rsid w:val="008552B2"/>
    <w:rsid w:val="00855347"/>
    <w:rsid w:val="00855CFF"/>
    <w:rsid w:val="00855F8D"/>
    <w:rsid w:val="008561D4"/>
    <w:rsid w:val="00856597"/>
    <w:rsid w:val="0085729E"/>
    <w:rsid w:val="00860F24"/>
    <w:rsid w:val="0086229E"/>
    <w:rsid w:val="008622A4"/>
    <w:rsid w:val="0086253C"/>
    <w:rsid w:val="008628E8"/>
    <w:rsid w:val="00863217"/>
    <w:rsid w:val="00864443"/>
    <w:rsid w:val="00864559"/>
    <w:rsid w:val="00865740"/>
    <w:rsid w:val="00866144"/>
    <w:rsid w:val="008663DF"/>
    <w:rsid w:val="008668DD"/>
    <w:rsid w:val="008671A8"/>
    <w:rsid w:val="008706FB"/>
    <w:rsid w:val="00870EB1"/>
    <w:rsid w:val="00871204"/>
    <w:rsid w:val="0087264F"/>
    <w:rsid w:val="00873884"/>
    <w:rsid w:val="00873E65"/>
    <w:rsid w:val="008751E8"/>
    <w:rsid w:val="008755C0"/>
    <w:rsid w:val="0087574E"/>
    <w:rsid w:val="0087640E"/>
    <w:rsid w:val="00876416"/>
    <w:rsid w:val="00876565"/>
    <w:rsid w:val="008767C1"/>
    <w:rsid w:val="0087680F"/>
    <w:rsid w:val="008769C5"/>
    <w:rsid w:val="008777E3"/>
    <w:rsid w:val="00880526"/>
    <w:rsid w:val="00880631"/>
    <w:rsid w:val="00881500"/>
    <w:rsid w:val="0088210D"/>
    <w:rsid w:val="0088216C"/>
    <w:rsid w:val="008825AC"/>
    <w:rsid w:val="00882B08"/>
    <w:rsid w:val="00882F48"/>
    <w:rsid w:val="00884420"/>
    <w:rsid w:val="00884882"/>
    <w:rsid w:val="008853B0"/>
    <w:rsid w:val="0088541A"/>
    <w:rsid w:val="00885B3B"/>
    <w:rsid w:val="00885E8C"/>
    <w:rsid w:val="00886608"/>
    <w:rsid w:val="00886C06"/>
    <w:rsid w:val="00887757"/>
    <w:rsid w:val="00887FE6"/>
    <w:rsid w:val="008904C5"/>
    <w:rsid w:val="0089126E"/>
    <w:rsid w:val="00892057"/>
    <w:rsid w:val="0089211E"/>
    <w:rsid w:val="008922C7"/>
    <w:rsid w:val="0089248E"/>
    <w:rsid w:val="0089257E"/>
    <w:rsid w:val="0089266C"/>
    <w:rsid w:val="008927A5"/>
    <w:rsid w:val="008929E6"/>
    <w:rsid w:val="00893977"/>
    <w:rsid w:val="00893A80"/>
    <w:rsid w:val="00894406"/>
    <w:rsid w:val="0089444F"/>
    <w:rsid w:val="00894C93"/>
    <w:rsid w:val="00894DAC"/>
    <w:rsid w:val="008954F5"/>
    <w:rsid w:val="008956D6"/>
    <w:rsid w:val="00896218"/>
    <w:rsid w:val="00896979"/>
    <w:rsid w:val="00897216"/>
    <w:rsid w:val="008A074A"/>
    <w:rsid w:val="008A13E6"/>
    <w:rsid w:val="008A1BB2"/>
    <w:rsid w:val="008A1C24"/>
    <w:rsid w:val="008A2288"/>
    <w:rsid w:val="008A241D"/>
    <w:rsid w:val="008A2D02"/>
    <w:rsid w:val="008A31C8"/>
    <w:rsid w:val="008A3D5B"/>
    <w:rsid w:val="008A3FC4"/>
    <w:rsid w:val="008A47C0"/>
    <w:rsid w:val="008A4A9D"/>
    <w:rsid w:val="008A50B7"/>
    <w:rsid w:val="008A5747"/>
    <w:rsid w:val="008A5F4D"/>
    <w:rsid w:val="008A60B5"/>
    <w:rsid w:val="008A61C8"/>
    <w:rsid w:val="008A7A61"/>
    <w:rsid w:val="008A7BAE"/>
    <w:rsid w:val="008B08EF"/>
    <w:rsid w:val="008B1774"/>
    <w:rsid w:val="008B188D"/>
    <w:rsid w:val="008B33C1"/>
    <w:rsid w:val="008B359F"/>
    <w:rsid w:val="008B3E60"/>
    <w:rsid w:val="008B44C7"/>
    <w:rsid w:val="008B47D7"/>
    <w:rsid w:val="008B4AAA"/>
    <w:rsid w:val="008B4C4C"/>
    <w:rsid w:val="008B50E6"/>
    <w:rsid w:val="008B5933"/>
    <w:rsid w:val="008B5EEF"/>
    <w:rsid w:val="008B5FF4"/>
    <w:rsid w:val="008B6CE2"/>
    <w:rsid w:val="008B786D"/>
    <w:rsid w:val="008C0305"/>
    <w:rsid w:val="008C1C51"/>
    <w:rsid w:val="008C2770"/>
    <w:rsid w:val="008C2793"/>
    <w:rsid w:val="008C289E"/>
    <w:rsid w:val="008C30B1"/>
    <w:rsid w:val="008C358B"/>
    <w:rsid w:val="008C3BE8"/>
    <w:rsid w:val="008C3C88"/>
    <w:rsid w:val="008C4851"/>
    <w:rsid w:val="008C4CC0"/>
    <w:rsid w:val="008C65D3"/>
    <w:rsid w:val="008C68A7"/>
    <w:rsid w:val="008C6ABD"/>
    <w:rsid w:val="008C6B24"/>
    <w:rsid w:val="008C6B92"/>
    <w:rsid w:val="008C6EE1"/>
    <w:rsid w:val="008C7529"/>
    <w:rsid w:val="008C7EC5"/>
    <w:rsid w:val="008D05B9"/>
    <w:rsid w:val="008D066A"/>
    <w:rsid w:val="008D0D9D"/>
    <w:rsid w:val="008D1C07"/>
    <w:rsid w:val="008D2140"/>
    <w:rsid w:val="008D224D"/>
    <w:rsid w:val="008D2A3B"/>
    <w:rsid w:val="008D35A3"/>
    <w:rsid w:val="008D38A3"/>
    <w:rsid w:val="008D5D16"/>
    <w:rsid w:val="008D5E62"/>
    <w:rsid w:val="008D6C7A"/>
    <w:rsid w:val="008D71C4"/>
    <w:rsid w:val="008D74C8"/>
    <w:rsid w:val="008D7788"/>
    <w:rsid w:val="008D7F7F"/>
    <w:rsid w:val="008E007B"/>
    <w:rsid w:val="008E00BA"/>
    <w:rsid w:val="008E017B"/>
    <w:rsid w:val="008E1496"/>
    <w:rsid w:val="008E1822"/>
    <w:rsid w:val="008E1C4C"/>
    <w:rsid w:val="008E1FCC"/>
    <w:rsid w:val="008E2444"/>
    <w:rsid w:val="008E2CC1"/>
    <w:rsid w:val="008E2E43"/>
    <w:rsid w:val="008E3472"/>
    <w:rsid w:val="008E57CC"/>
    <w:rsid w:val="008E5FBD"/>
    <w:rsid w:val="008E7DC0"/>
    <w:rsid w:val="008F014A"/>
    <w:rsid w:val="008F059D"/>
    <w:rsid w:val="008F089D"/>
    <w:rsid w:val="008F0CD8"/>
    <w:rsid w:val="008F12C2"/>
    <w:rsid w:val="008F1BD0"/>
    <w:rsid w:val="008F2036"/>
    <w:rsid w:val="008F2495"/>
    <w:rsid w:val="008F28BA"/>
    <w:rsid w:val="008F371E"/>
    <w:rsid w:val="008F3903"/>
    <w:rsid w:val="008F42DE"/>
    <w:rsid w:val="008F43C7"/>
    <w:rsid w:val="008F4BC6"/>
    <w:rsid w:val="008F526B"/>
    <w:rsid w:val="008F54B8"/>
    <w:rsid w:val="008F5BB9"/>
    <w:rsid w:val="008F63EE"/>
    <w:rsid w:val="00900335"/>
    <w:rsid w:val="00900566"/>
    <w:rsid w:val="0090067A"/>
    <w:rsid w:val="009009AD"/>
    <w:rsid w:val="0090106D"/>
    <w:rsid w:val="00901716"/>
    <w:rsid w:val="009017FB"/>
    <w:rsid w:val="00901823"/>
    <w:rsid w:val="00901A4F"/>
    <w:rsid w:val="00901FDF"/>
    <w:rsid w:val="00902302"/>
    <w:rsid w:val="00902C68"/>
    <w:rsid w:val="00904B7F"/>
    <w:rsid w:val="0090538C"/>
    <w:rsid w:val="00906B36"/>
    <w:rsid w:val="00907228"/>
    <w:rsid w:val="009073AE"/>
    <w:rsid w:val="00910F5E"/>
    <w:rsid w:val="00911733"/>
    <w:rsid w:val="009129FD"/>
    <w:rsid w:val="00912A05"/>
    <w:rsid w:val="0091342E"/>
    <w:rsid w:val="0091368E"/>
    <w:rsid w:val="0091442C"/>
    <w:rsid w:val="00914636"/>
    <w:rsid w:val="009158C1"/>
    <w:rsid w:val="009162F7"/>
    <w:rsid w:val="00916840"/>
    <w:rsid w:val="009168B0"/>
    <w:rsid w:val="00916FBA"/>
    <w:rsid w:val="00917BFB"/>
    <w:rsid w:val="00920000"/>
    <w:rsid w:val="00921A65"/>
    <w:rsid w:val="00921D21"/>
    <w:rsid w:val="0092204A"/>
    <w:rsid w:val="0092216F"/>
    <w:rsid w:val="00922294"/>
    <w:rsid w:val="009228AD"/>
    <w:rsid w:val="00922A5C"/>
    <w:rsid w:val="00922D37"/>
    <w:rsid w:val="00923257"/>
    <w:rsid w:val="009232FD"/>
    <w:rsid w:val="0092353A"/>
    <w:rsid w:val="00923B2B"/>
    <w:rsid w:val="00923DDF"/>
    <w:rsid w:val="00924052"/>
    <w:rsid w:val="00925809"/>
    <w:rsid w:val="00926030"/>
    <w:rsid w:val="00927025"/>
    <w:rsid w:val="00927788"/>
    <w:rsid w:val="009303A1"/>
    <w:rsid w:val="00930462"/>
    <w:rsid w:val="0093059C"/>
    <w:rsid w:val="009306F5"/>
    <w:rsid w:val="00930A0C"/>
    <w:rsid w:val="00930A54"/>
    <w:rsid w:val="00930F3E"/>
    <w:rsid w:val="00931027"/>
    <w:rsid w:val="00931543"/>
    <w:rsid w:val="009315A4"/>
    <w:rsid w:val="00931C75"/>
    <w:rsid w:val="0093229F"/>
    <w:rsid w:val="009323DA"/>
    <w:rsid w:val="009330EB"/>
    <w:rsid w:val="00933417"/>
    <w:rsid w:val="00933C49"/>
    <w:rsid w:val="00934445"/>
    <w:rsid w:val="00934849"/>
    <w:rsid w:val="00934C7B"/>
    <w:rsid w:val="00935236"/>
    <w:rsid w:val="00935578"/>
    <w:rsid w:val="009359B4"/>
    <w:rsid w:val="00935AF0"/>
    <w:rsid w:val="00935B83"/>
    <w:rsid w:val="00935E22"/>
    <w:rsid w:val="0093634F"/>
    <w:rsid w:val="00936C18"/>
    <w:rsid w:val="00937959"/>
    <w:rsid w:val="00940410"/>
    <w:rsid w:val="009405EB"/>
    <w:rsid w:val="0094081E"/>
    <w:rsid w:val="0094269C"/>
    <w:rsid w:val="009438B7"/>
    <w:rsid w:val="00943949"/>
    <w:rsid w:val="00943BF2"/>
    <w:rsid w:val="00943EFC"/>
    <w:rsid w:val="00944029"/>
    <w:rsid w:val="0094405E"/>
    <w:rsid w:val="009448D2"/>
    <w:rsid w:val="00944D49"/>
    <w:rsid w:val="00944DA3"/>
    <w:rsid w:val="00945915"/>
    <w:rsid w:val="00945F64"/>
    <w:rsid w:val="00946A6F"/>
    <w:rsid w:val="00946DFB"/>
    <w:rsid w:val="00947805"/>
    <w:rsid w:val="00947F0F"/>
    <w:rsid w:val="00947FB1"/>
    <w:rsid w:val="00950394"/>
    <w:rsid w:val="00950B3C"/>
    <w:rsid w:val="00950CB8"/>
    <w:rsid w:val="00950FC1"/>
    <w:rsid w:val="00951018"/>
    <w:rsid w:val="009518AE"/>
    <w:rsid w:val="0095216C"/>
    <w:rsid w:val="00952636"/>
    <w:rsid w:val="00952F44"/>
    <w:rsid w:val="00954DE2"/>
    <w:rsid w:val="00954FDA"/>
    <w:rsid w:val="009550CB"/>
    <w:rsid w:val="00955B72"/>
    <w:rsid w:val="009560AE"/>
    <w:rsid w:val="009562E5"/>
    <w:rsid w:val="00956548"/>
    <w:rsid w:val="009566CD"/>
    <w:rsid w:val="009566F1"/>
    <w:rsid w:val="00956A4C"/>
    <w:rsid w:val="00956DED"/>
    <w:rsid w:val="009576D2"/>
    <w:rsid w:val="00957CDD"/>
    <w:rsid w:val="009601DC"/>
    <w:rsid w:val="0096022C"/>
    <w:rsid w:val="00960507"/>
    <w:rsid w:val="009605F7"/>
    <w:rsid w:val="00960724"/>
    <w:rsid w:val="0096083A"/>
    <w:rsid w:val="00960C73"/>
    <w:rsid w:val="00960F7C"/>
    <w:rsid w:val="00961D26"/>
    <w:rsid w:val="00962CDF"/>
    <w:rsid w:val="0096312E"/>
    <w:rsid w:val="00963B8F"/>
    <w:rsid w:val="00965157"/>
    <w:rsid w:val="0096561C"/>
    <w:rsid w:val="009661BA"/>
    <w:rsid w:val="00967B82"/>
    <w:rsid w:val="00970EF9"/>
    <w:rsid w:val="00971533"/>
    <w:rsid w:val="009725C1"/>
    <w:rsid w:val="0097276C"/>
    <w:rsid w:val="0097331C"/>
    <w:rsid w:val="00973D04"/>
    <w:rsid w:val="0097467B"/>
    <w:rsid w:val="00974AE1"/>
    <w:rsid w:val="00974C51"/>
    <w:rsid w:val="00974D9A"/>
    <w:rsid w:val="00974F78"/>
    <w:rsid w:val="009753A5"/>
    <w:rsid w:val="0097621E"/>
    <w:rsid w:val="00976845"/>
    <w:rsid w:val="00976F34"/>
    <w:rsid w:val="00977146"/>
    <w:rsid w:val="00980663"/>
    <w:rsid w:val="009808FF"/>
    <w:rsid w:val="00980917"/>
    <w:rsid w:val="00980BD5"/>
    <w:rsid w:val="009813A8"/>
    <w:rsid w:val="00981A2A"/>
    <w:rsid w:val="009830BD"/>
    <w:rsid w:val="00984CA6"/>
    <w:rsid w:val="00984EDA"/>
    <w:rsid w:val="009864E3"/>
    <w:rsid w:val="009865CE"/>
    <w:rsid w:val="00986DAB"/>
    <w:rsid w:val="009877E7"/>
    <w:rsid w:val="00991D76"/>
    <w:rsid w:val="00991F76"/>
    <w:rsid w:val="0099232D"/>
    <w:rsid w:val="00992CD3"/>
    <w:rsid w:val="00992F7B"/>
    <w:rsid w:val="00993166"/>
    <w:rsid w:val="009931E2"/>
    <w:rsid w:val="0099335F"/>
    <w:rsid w:val="00993F42"/>
    <w:rsid w:val="0099439E"/>
    <w:rsid w:val="0099554B"/>
    <w:rsid w:val="00995DD5"/>
    <w:rsid w:val="00995F0E"/>
    <w:rsid w:val="00996383"/>
    <w:rsid w:val="009969B4"/>
    <w:rsid w:val="00996C02"/>
    <w:rsid w:val="00997628"/>
    <w:rsid w:val="009976A0"/>
    <w:rsid w:val="009976DD"/>
    <w:rsid w:val="009A14B0"/>
    <w:rsid w:val="009A1EBA"/>
    <w:rsid w:val="009A25FC"/>
    <w:rsid w:val="009A2916"/>
    <w:rsid w:val="009A357F"/>
    <w:rsid w:val="009A40D8"/>
    <w:rsid w:val="009A4406"/>
    <w:rsid w:val="009A4894"/>
    <w:rsid w:val="009A6402"/>
    <w:rsid w:val="009A71A3"/>
    <w:rsid w:val="009A76C6"/>
    <w:rsid w:val="009A77AC"/>
    <w:rsid w:val="009A7F25"/>
    <w:rsid w:val="009B0F6B"/>
    <w:rsid w:val="009B0FFE"/>
    <w:rsid w:val="009B1496"/>
    <w:rsid w:val="009B1F55"/>
    <w:rsid w:val="009B2561"/>
    <w:rsid w:val="009B26A9"/>
    <w:rsid w:val="009B27A5"/>
    <w:rsid w:val="009B31EB"/>
    <w:rsid w:val="009B3626"/>
    <w:rsid w:val="009B3A9D"/>
    <w:rsid w:val="009B3DB8"/>
    <w:rsid w:val="009B3F86"/>
    <w:rsid w:val="009B47A6"/>
    <w:rsid w:val="009B4824"/>
    <w:rsid w:val="009B4CA2"/>
    <w:rsid w:val="009B5272"/>
    <w:rsid w:val="009B52AE"/>
    <w:rsid w:val="009B54A9"/>
    <w:rsid w:val="009B72A4"/>
    <w:rsid w:val="009C1704"/>
    <w:rsid w:val="009C22DB"/>
    <w:rsid w:val="009C29D6"/>
    <w:rsid w:val="009C2A5A"/>
    <w:rsid w:val="009C2D5C"/>
    <w:rsid w:val="009C2FCA"/>
    <w:rsid w:val="009C32DA"/>
    <w:rsid w:val="009C3DC4"/>
    <w:rsid w:val="009C4088"/>
    <w:rsid w:val="009C4238"/>
    <w:rsid w:val="009C4B1B"/>
    <w:rsid w:val="009C53BA"/>
    <w:rsid w:val="009C5680"/>
    <w:rsid w:val="009C56A7"/>
    <w:rsid w:val="009C56C9"/>
    <w:rsid w:val="009C5FCC"/>
    <w:rsid w:val="009C63B4"/>
    <w:rsid w:val="009C681E"/>
    <w:rsid w:val="009C7201"/>
    <w:rsid w:val="009C7DA1"/>
    <w:rsid w:val="009D1C9D"/>
    <w:rsid w:val="009D2711"/>
    <w:rsid w:val="009D2865"/>
    <w:rsid w:val="009D3243"/>
    <w:rsid w:val="009D3D90"/>
    <w:rsid w:val="009D5D93"/>
    <w:rsid w:val="009D60A3"/>
    <w:rsid w:val="009D7915"/>
    <w:rsid w:val="009D7B46"/>
    <w:rsid w:val="009D7FCD"/>
    <w:rsid w:val="009E0D32"/>
    <w:rsid w:val="009E1166"/>
    <w:rsid w:val="009E1365"/>
    <w:rsid w:val="009E1C00"/>
    <w:rsid w:val="009E2EB5"/>
    <w:rsid w:val="009E2FB6"/>
    <w:rsid w:val="009E31F1"/>
    <w:rsid w:val="009E3A5E"/>
    <w:rsid w:val="009E42C5"/>
    <w:rsid w:val="009E447E"/>
    <w:rsid w:val="009E4485"/>
    <w:rsid w:val="009E4934"/>
    <w:rsid w:val="009E4FA5"/>
    <w:rsid w:val="009E595C"/>
    <w:rsid w:val="009E5A1B"/>
    <w:rsid w:val="009E6B9F"/>
    <w:rsid w:val="009E76A2"/>
    <w:rsid w:val="009F01E6"/>
    <w:rsid w:val="009F12D5"/>
    <w:rsid w:val="009F12ED"/>
    <w:rsid w:val="009F1F12"/>
    <w:rsid w:val="009F3553"/>
    <w:rsid w:val="009F3B06"/>
    <w:rsid w:val="009F3D16"/>
    <w:rsid w:val="009F568B"/>
    <w:rsid w:val="009F6496"/>
    <w:rsid w:val="009F649A"/>
    <w:rsid w:val="009F64D2"/>
    <w:rsid w:val="009F6508"/>
    <w:rsid w:val="009F78E0"/>
    <w:rsid w:val="00A00055"/>
    <w:rsid w:val="00A00D02"/>
    <w:rsid w:val="00A01196"/>
    <w:rsid w:val="00A01DF0"/>
    <w:rsid w:val="00A020AD"/>
    <w:rsid w:val="00A024E3"/>
    <w:rsid w:val="00A02A5D"/>
    <w:rsid w:val="00A02CDC"/>
    <w:rsid w:val="00A02DAA"/>
    <w:rsid w:val="00A02EC9"/>
    <w:rsid w:val="00A03404"/>
    <w:rsid w:val="00A03473"/>
    <w:rsid w:val="00A0374F"/>
    <w:rsid w:val="00A03934"/>
    <w:rsid w:val="00A049D4"/>
    <w:rsid w:val="00A05493"/>
    <w:rsid w:val="00A05FCF"/>
    <w:rsid w:val="00A06725"/>
    <w:rsid w:val="00A069F6"/>
    <w:rsid w:val="00A06C12"/>
    <w:rsid w:val="00A06F49"/>
    <w:rsid w:val="00A07267"/>
    <w:rsid w:val="00A073E9"/>
    <w:rsid w:val="00A107BB"/>
    <w:rsid w:val="00A10A87"/>
    <w:rsid w:val="00A10A91"/>
    <w:rsid w:val="00A11C3D"/>
    <w:rsid w:val="00A12A05"/>
    <w:rsid w:val="00A12F2A"/>
    <w:rsid w:val="00A13F77"/>
    <w:rsid w:val="00A14806"/>
    <w:rsid w:val="00A1505C"/>
    <w:rsid w:val="00A150BD"/>
    <w:rsid w:val="00A1560B"/>
    <w:rsid w:val="00A16837"/>
    <w:rsid w:val="00A16F12"/>
    <w:rsid w:val="00A16F77"/>
    <w:rsid w:val="00A1753E"/>
    <w:rsid w:val="00A200A0"/>
    <w:rsid w:val="00A20B03"/>
    <w:rsid w:val="00A215D3"/>
    <w:rsid w:val="00A21F85"/>
    <w:rsid w:val="00A22214"/>
    <w:rsid w:val="00A23D79"/>
    <w:rsid w:val="00A23E57"/>
    <w:rsid w:val="00A2475B"/>
    <w:rsid w:val="00A24A11"/>
    <w:rsid w:val="00A24F78"/>
    <w:rsid w:val="00A258C7"/>
    <w:rsid w:val="00A25997"/>
    <w:rsid w:val="00A25D2E"/>
    <w:rsid w:val="00A262FF"/>
    <w:rsid w:val="00A267F3"/>
    <w:rsid w:val="00A274A0"/>
    <w:rsid w:val="00A27D00"/>
    <w:rsid w:val="00A27F7F"/>
    <w:rsid w:val="00A30152"/>
    <w:rsid w:val="00A302F2"/>
    <w:rsid w:val="00A3036B"/>
    <w:rsid w:val="00A30B52"/>
    <w:rsid w:val="00A30E17"/>
    <w:rsid w:val="00A31620"/>
    <w:rsid w:val="00A317FC"/>
    <w:rsid w:val="00A31FC3"/>
    <w:rsid w:val="00A329FE"/>
    <w:rsid w:val="00A32BE6"/>
    <w:rsid w:val="00A330D0"/>
    <w:rsid w:val="00A331BD"/>
    <w:rsid w:val="00A340F9"/>
    <w:rsid w:val="00A34114"/>
    <w:rsid w:val="00A34214"/>
    <w:rsid w:val="00A349B1"/>
    <w:rsid w:val="00A352BE"/>
    <w:rsid w:val="00A35A33"/>
    <w:rsid w:val="00A37B23"/>
    <w:rsid w:val="00A37DF8"/>
    <w:rsid w:val="00A40004"/>
    <w:rsid w:val="00A40956"/>
    <w:rsid w:val="00A40DB8"/>
    <w:rsid w:val="00A41992"/>
    <w:rsid w:val="00A420FD"/>
    <w:rsid w:val="00A4219C"/>
    <w:rsid w:val="00A43289"/>
    <w:rsid w:val="00A44A80"/>
    <w:rsid w:val="00A45B4B"/>
    <w:rsid w:val="00A45DD9"/>
    <w:rsid w:val="00A46E25"/>
    <w:rsid w:val="00A4737A"/>
    <w:rsid w:val="00A47A8A"/>
    <w:rsid w:val="00A512C1"/>
    <w:rsid w:val="00A513C2"/>
    <w:rsid w:val="00A523EA"/>
    <w:rsid w:val="00A5240E"/>
    <w:rsid w:val="00A52509"/>
    <w:rsid w:val="00A52522"/>
    <w:rsid w:val="00A52F69"/>
    <w:rsid w:val="00A53073"/>
    <w:rsid w:val="00A54141"/>
    <w:rsid w:val="00A543B4"/>
    <w:rsid w:val="00A563BF"/>
    <w:rsid w:val="00A56EC0"/>
    <w:rsid w:val="00A56F3D"/>
    <w:rsid w:val="00A5746B"/>
    <w:rsid w:val="00A60578"/>
    <w:rsid w:val="00A6091A"/>
    <w:rsid w:val="00A61E84"/>
    <w:rsid w:val="00A626BA"/>
    <w:rsid w:val="00A62C72"/>
    <w:rsid w:val="00A62CB0"/>
    <w:rsid w:val="00A64303"/>
    <w:rsid w:val="00A643F0"/>
    <w:rsid w:val="00A64F99"/>
    <w:rsid w:val="00A6516E"/>
    <w:rsid w:val="00A65252"/>
    <w:rsid w:val="00A6556D"/>
    <w:rsid w:val="00A65A89"/>
    <w:rsid w:val="00A65AA5"/>
    <w:rsid w:val="00A65B3C"/>
    <w:rsid w:val="00A65E44"/>
    <w:rsid w:val="00A66873"/>
    <w:rsid w:val="00A670FE"/>
    <w:rsid w:val="00A67B34"/>
    <w:rsid w:val="00A705CA"/>
    <w:rsid w:val="00A70E4A"/>
    <w:rsid w:val="00A71054"/>
    <w:rsid w:val="00A714F3"/>
    <w:rsid w:val="00A718D8"/>
    <w:rsid w:val="00A72E66"/>
    <w:rsid w:val="00A73632"/>
    <w:rsid w:val="00A73C08"/>
    <w:rsid w:val="00A73F2D"/>
    <w:rsid w:val="00A74BB5"/>
    <w:rsid w:val="00A74C71"/>
    <w:rsid w:val="00A7527D"/>
    <w:rsid w:val="00A7596B"/>
    <w:rsid w:val="00A75BA5"/>
    <w:rsid w:val="00A75D6C"/>
    <w:rsid w:val="00A761A8"/>
    <w:rsid w:val="00A76773"/>
    <w:rsid w:val="00A76A00"/>
    <w:rsid w:val="00A76CB9"/>
    <w:rsid w:val="00A77B75"/>
    <w:rsid w:val="00A8001E"/>
    <w:rsid w:val="00A802DF"/>
    <w:rsid w:val="00A80B3F"/>
    <w:rsid w:val="00A80CFD"/>
    <w:rsid w:val="00A8243E"/>
    <w:rsid w:val="00A82850"/>
    <w:rsid w:val="00A8293A"/>
    <w:rsid w:val="00A82A29"/>
    <w:rsid w:val="00A82C42"/>
    <w:rsid w:val="00A836F9"/>
    <w:rsid w:val="00A84232"/>
    <w:rsid w:val="00A8473D"/>
    <w:rsid w:val="00A84C03"/>
    <w:rsid w:val="00A84C7F"/>
    <w:rsid w:val="00A84F76"/>
    <w:rsid w:val="00A8554A"/>
    <w:rsid w:val="00A859A6"/>
    <w:rsid w:val="00A85B1B"/>
    <w:rsid w:val="00A86D80"/>
    <w:rsid w:val="00A87580"/>
    <w:rsid w:val="00A90A6C"/>
    <w:rsid w:val="00A9111F"/>
    <w:rsid w:val="00A9115D"/>
    <w:rsid w:val="00A917AF"/>
    <w:rsid w:val="00A91C9A"/>
    <w:rsid w:val="00A92961"/>
    <w:rsid w:val="00A9400F"/>
    <w:rsid w:val="00A9570B"/>
    <w:rsid w:val="00A95F15"/>
    <w:rsid w:val="00A96212"/>
    <w:rsid w:val="00A9664B"/>
    <w:rsid w:val="00A97872"/>
    <w:rsid w:val="00A9789E"/>
    <w:rsid w:val="00A9792B"/>
    <w:rsid w:val="00AA0186"/>
    <w:rsid w:val="00AA0A52"/>
    <w:rsid w:val="00AA1C37"/>
    <w:rsid w:val="00AA2282"/>
    <w:rsid w:val="00AA2E23"/>
    <w:rsid w:val="00AA4075"/>
    <w:rsid w:val="00AA40BA"/>
    <w:rsid w:val="00AA4F53"/>
    <w:rsid w:val="00AA4FA5"/>
    <w:rsid w:val="00AA526F"/>
    <w:rsid w:val="00AA5326"/>
    <w:rsid w:val="00AA5F93"/>
    <w:rsid w:val="00AA6167"/>
    <w:rsid w:val="00AA6218"/>
    <w:rsid w:val="00AA6FD7"/>
    <w:rsid w:val="00AA75A8"/>
    <w:rsid w:val="00AA7C28"/>
    <w:rsid w:val="00AB01D0"/>
    <w:rsid w:val="00AB1264"/>
    <w:rsid w:val="00AB146E"/>
    <w:rsid w:val="00AB1732"/>
    <w:rsid w:val="00AB27F5"/>
    <w:rsid w:val="00AB2C6C"/>
    <w:rsid w:val="00AB2E70"/>
    <w:rsid w:val="00AB3D53"/>
    <w:rsid w:val="00AB3E6F"/>
    <w:rsid w:val="00AB4296"/>
    <w:rsid w:val="00AB4C25"/>
    <w:rsid w:val="00AB5400"/>
    <w:rsid w:val="00AB679F"/>
    <w:rsid w:val="00AB7095"/>
    <w:rsid w:val="00AB78F1"/>
    <w:rsid w:val="00AB7A21"/>
    <w:rsid w:val="00AC0DCA"/>
    <w:rsid w:val="00AC15D9"/>
    <w:rsid w:val="00AC238D"/>
    <w:rsid w:val="00AC256C"/>
    <w:rsid w:val="00AC2A3E"/>
    <w:rsid w:val="00AC2C0F"/>
    <w:rsid w:val="00AC2FD1"/>
    <w:rsid w:val="00AC3006"/>
    <w:rsid w:val="00AC30ED"/>
    <w:rsid w:val="00AC3748"/>
    <w:rsid w:val="00AC3F88"/>
    <w:rsid w:val="00AC40EB"/>
    <w:rsid w:val="00AC4539"/>
    <w:rsid w:val="00AC4593"/>
    <w:rsid w:val="00AC48CF"/>
    <w:rsid w:val="00AC515F"/>
    <w:rsid w:val="00AC5CB3"/>
    <w:rsid w:val="00AC6018"/>
    <w:rsid w:val="00AC6623"/>
    <w:rsid w:val="00AC66E5"/>
    <w:rsid w:val="00AC688E"/>
    <w:rsid w:val="00AC6BF3"/>
    <w:rsid w:val="00AC701C"/>
    <w:rsid w:val="00AC7B33"/>
    <w:rsid w:val="00AD01E3"/>
    <w:rsid w:val="00AD08F0"/>
    <w:rsid w:val="00AD125E"/>
    <w:rsid w:val="00AD1B7B"/>
    <w:rsid w:val="00AD1D3B"/>
    <w:rsid w:val="00AD3D19"/>
    <w:rsid w:val="00AD412C"/>
    <w:rsid w:val="00AD53D9"/>
    <w:rsid w:val="00AD64AD"/>
    <w:rsid w:val="00AD7041"/>
    <w:rsid w:val="00AD717E"/>
    <w:rsid w:val="00AE01E4"/>
    <w:rsid w:val="00AE06AB"/>
    <w:rsid w:val="00AE06F0"/>
    <w:rsid w:val="00AE2093"/>
    <w:rsid w:val="00AE2299"/>
    <w:rsid w:val="00AE278B"/>
    <w:rsid w:val="00AE2DF2"/>
    <w:rsid w:val="00AE32B6"/>
    <w:rsid w:val="00AE407D"/>
    <w:rsid w:val="00AE4850"/>
    <w:rsid w:val="00AE4BCA"/>
    <w:rsid w:val="00AE4EA6"/>
    <w:rsid w:val="00AE6E53"/>
    <w:rsid w:val="00AE738C"/>
    <w:rsid w:val="00AF1A06"/>
    <w:rsid w:val="00AF1C15"/>
    <w:rsid w:val="00AF2835"/>
    <w:rsid w:val="00AF2865"/>
    <w:rsid w:val="00AF299F"/>
    <w:rsid w:val="00AF3197"/>
    <w:rsid w:val="00AF35B7"/>
    <w:rsid w:val="00AF3774"/>
    <w:rsid w:val="00AF3947"/>
    <w:rsid w:val="00AF400F"/>
    <w:rsid w:val="00AF4390"/>
    <w:rsid w:val="00AF4C33"/>
    <w:rsid w:val="00AF4F57"/>
    <w:rsid w:val="00AF68EC"/>
    <w:rsid w:val="00AF6906"/>
    <w:rsid w:val="00AF6C5F"/>
    <w:rsid w:val="00AF6DCB"/>
    <w:rsid w:val="00AF709E"/>
    <w:rsid w:val="00AF7E4F"/>
    <w:rsid w:val="00B00B87"/>
    <w:rsid w:val="00B0151C"/>
    <w:rsid w:val="00B01969"/>
    <w:rsid w:val="00B01D9F"/>
    <w:rsid w:val="00B03029"/>
    <w:rsid w:val="00B035EF"/>
    <w:rsid w:val="00B03674"/>
    <w:rsid w:val="00B04552"/>
    <w:rsid w:val="00B04BF5"/>
    <w:rsid w:val="00B04D68"/>
    <w:rsid w:val="00B04F91"/>
    <w:rsid w:val="00B05314"/>
    <w:rsid w:val="00B05C5C"/>
    <w:rsid w:val="00B0647B"/>
    <w:rsid w:val="00B06752"/>
    <w:rsid w:val="00B06DB2"/>
    <w:rsid w:val="00B074AC"/>
    <w:rsid w:val="00B106F7"/>
    <w:rsid w:val="00B10D15"/>
    <w:rsid w:val="00B11165"/>
    <w:rsid w:val="00B113D4"/>
    <w:rsid w:val="00B11465"/>
    <w:rsid w:val="00B12025"/>
    <w:rsid w:val="00B1202D"/>
    <w:rsid w:val="00B128AB"/>
    <w:rsid w:val="00B13D06"/>
    <w:rsid w:val="00B1411C"/>
    <w:rsid w:val="00B1473F"/>
    <w:rsid w:val="00B1488D"/>
    <w:rsid w:val="00B1492B"/>
    <w:rsid w:val="00B14D17"/>
    <w:rsid w:val="00B14DFE"/>
    <w:rsid w:val="00B14EC9"/>
    <w:rsid w:val="00B1593A"/>
    <w:rsid w:val="00B15AB6"/>
    <w:rsid w:val="00B15BB0"/>
    <w:rsid w:val="00B1647D"/>
    <w:rsid w:val="00B21CCC"/>
    <w:rsid w:val="00B225F1"/>
    <w:rsid w:val="00B22EE5"/>
    <w:rsid w:val="00B2333D"/>
    <w:rsid w:val="00B23423"/>
    <w:rsid w:val="00B23E3A"/>
    <w:rsid w:val="00B2416F"/>
    <w:rsid w:val="00B241D2"/>
    <w:rsid w:val="00B24C0B"/>
    <w:rsid w:val="00B25173"/>
    <w:rsid w:val="00B254CC"/>
    <w:rsid w:val="00B25919"/>
    <w:rsid w:val="00B26516"/>
    <w:rsid w:val="00B26A1B"/>
    <w:rsid w:val="00B276C2"/>
    <w:rsid w:val="00B27BD6"/>
    <w:rsid w:val="00B302B5"/>
    <w:rsid w:val="00B30443"/>
    <w:rsid w:val="00B31150"/>
    <w:rsid w:val="00B3177E"/>
    <w:rsid w:val="00B31A45"/>
    <w:rsid w:val="00B32104"/>
    <w:rsid w:val="00B32A13"/>
    <w:rsid w:val="00B32C6B"/>
    <w:rsid w:val="00B35051"/>
    <w:rsid w:val="00B35794"/>
    <w:rsid w:val="00B35C23"/>
    <w:rsid w:val="00B35D94"/>
    <w:rsid w:val="00B367F1"/>
    <w:rsid w:val="00B37701"/>
    <w:rsid w:val="00B3772D"/>
    <w:rsid w:val="00B37F51"/>
    <w:rsid w:val="00B40319"/>
    <w:rsid w:val="00B42396"/>
    <w:rsid w:val="00B4239E"/>
    <w:rsid w:val="00B430A2"/>
    <w:rsid w:val="00B43649"/>
    <w:rsid w:val="00B44051"/>
    <w:rsid w:val="00B453B2"/>
    <w:rsid w:val="00B45472"/>
    <w:rsid w:val="00B46C5B"/>
    <w:rsid w:val="00B46E82"/>
    <w:rsid w:val="00B470C4"/>
    <w:rsid w:val="00B474EA"/>
    <w:rsid w:val="00B47AED"/>
    <w:rsid w:val="00B47C76"/>
    <w:rsid w:val="00B47E9B"/>
    <w:rsid w:val="00B50AA3"/>
    <w:rsid w:val="00B50F88"/>
    <w:rsid w:val="00B51E8C"/>
    <w:rsid w:val="00B52853"/>
    <w:rsid w:val="00B531DC"/>
    <w:rsid w:val="00B53CAB"/>
    <w:rsid w:val="00B54729"/>
    <w:rsid w:val="00B56C25"/>
    <w:rsid w:val="00B57524"/>
    <w:rsid w:val="00B577B0"/>
    <w:rsid w:val="00B5789F"/>
    <w:rsid w:val="00B61314"/>
    <w:rsid w:val="00B61447"/>
    <w:rsid w:val="00B6174F"/>
    <w:rsid w:val="00B617F7"/>
    <w:rsid w:val="00B61CC4"/>
    <w:rsid w:val="00B61FBC"/>
    <w:rsid w:val="00B6206F"/>
    <w:rsid w:val="00B622B0"/>
    <w:rsid w:val="00B62ABE"/>
    <w:rsid w:val="00B62B74"/>
    <w:rsid w:val="00B652B5"/>
    <w:rsid w:val="00B6608E"/>
    <w:rsid w:val="00B6670D"/>
    <w:rsid w:val="00B66CB3"/>
    <w:rsid w:val="00B70925"/>
    <w:rsid w:val="00B7166A"/>
    <w:rsid w:val="00B72FAB"/>
    <w:rsid w:val="00B73546"/>
    <w:rsid w:val="00B73B92"/>
    <w:rsid w:val="00B73CB8"/>
    <w:rsid w:val="00B754AE"/>
    <w:rsid w:val="00B756C5"/>
    <w:rsid w:val="00B7634C"/>
    <w:rsid w:val="00B77196"/>
    <w:rsid w:val="00B77A56"/>
    <w:rsid w:val="00B80B31"/>
    <w:rsid w:val="00B80BDF"/>
    <w:rsid w:val="00B8127C"/>
    <w:rsid w:val="00B81B24"/>
    <w:rsid w:val="00B8261A"/>
    <w:rsid w:val="00B82A06"/>
    <w:rsid w:val="00B831A2"/>
    <w:rsid w:val="00B83BD8"/>
    <w:rsid w:val="00B848D5"/>
    <w:rsid w:val="00B86BCA"/>
    <w:rsid w:val="00B8751B"/>
    <w:rsid w:val="00B87AE4"/>
    <w:rsid w:val="00B87CE6"/>
    <w:rsid w:val="00B90234"/>
    <w:rsid w:val="00B908A9"/>
    <w:rsid w:val="00B91087"/>
    <w:rsid w:val="00B9151F"/>
    <w:rsid w:val="00B9165D"/>
    <w:rsid w:val="00B9176F"/>
    <w:rsid w:val="00B919E3"/>
    <w:rsid w:val="00B91B63"/>
    <w:rsid w:val="00B92163"/>
    <w:rsid w:val="00B925CD"/>
    <w:rsid w:val="00B92837"/>
    <w:rsid w:val="00B92EC2"/>
    <w:rsid w:val="00B931CA"/>
    <w:rsid w:val="00B93E05"/>
    <w:rsid w:val="00B9401D"/>
    <w:rsid w:val="00B943D3"/>
    <w:rsid w:val="00B95646"/>
    <w:rsid w:val="00B95A35"/>
    <w:rsid w:val="00B95AFF"/>
    <w:rsid w:val="00B96222"/>
    <w:rsid w:val="00B96628"/>
    <w:rsid w:val="00B96670"/>
    <w:rsid w:val="00B96BBA"/>
    <w:rsid w:val="00B96DE5"/>
    <w:rsid w:val="00B974B8"/>
    <w:rsid w:val="00BA086E"/>
    <w:rsid w:val="00BA0AA7"/>
    <w:rsid w:val="00BA0B1E"/>
    <w:rsid w:val="00BA1681"/>
    <w:rsid w:val="00BA190E"/>
    <w:rsid w:val="00BA1ABF"/>
    <w:rsid w:val="00BA2088"/>
    <w:rsid w:val="00BA25A8"/>
    <w:rsid w:val="00BA2E15"/>
    <w:rsid w:val="00BA3DD8"/>
    <w:rsid w:val="00BA4490"/>
    <w:rsid w:val="00BA4C26"/>
    <w:rsid w:val="00BA5AF6"/>
    <w:rsid w:val="00BA5BEA"/>
    <w:rsid w:val="00BA73FF"/>
    <w:rsid w:val="00BA7677"/>
    <w:rsid w:val="00BA7A58"/>
    <w:rsid w:val="00BB0910"/>
    <w:rsid w:val="00BB1058"/>
    <w:rsid w:val="00BB1ED3"/>
    <w:rsid w:val="00BB2BC7"/>
    <w:rsid w:val="00BB3A51"/>
    <w:rsid w:val="00BB3AE4"/>
    <w:rsid w:val="00BB3D3A"/>
    <w:rsid w:val="00BB4140"/>
    <w:rsid w:val="00BB4C6D"/>
    <w:rsid w:val="00BB5CFA"/>
    <w:rsid w:val="00BB6264"/>
    <w:rsid w:val="00BB661A"/>
    <w:rsid w:val="00BB67D7"/>
    <w:rsid w:val="00BB6BA0"/>
    <w:rsid w:val="00BB7626"/>
    <w:rsid w:val="00BB769F"/>
    <w:rsid w:val="00BC11EC"/>
    <w:rsid w:val="00BC1AEE"/>
    <w:rsid w:val="00BC3FF7"/>
    <w:rsid w:val="00BC4423"/>
    <w:rsid w:val="00BC4D58"/>
    <w:rsid w:val="00BC517A"/>
    <w:rsid w:val="00BC54AD"/>
    <w:rsid w:val="00BC54C4"/>
    <w:rsid w:val="00BC5A02"/>
    <w:rsid w:val="00BC5D17"/>
    <w:rsid w:val="00BC6179"/>
    <w:rsid w:val="00BC65D6"/>
    <w:rsid w:val="00BC6980"/>
    <w:rsid w:val="00BC7130"/>
    <w:rsid w:val="00BC729D"/>
    <w:rsid w:val="00BC74F3"/>
    <w:rsid w:val="00BD01FD"/>
    <w:rsid w:val="00BD02BF"/>
    <w:rsid w:val="00BD1095"/>
    <w:rsid w:val="00BD15B4"/>
    <w:rsid w:val="00BD33EF"/>
    <w:rsid w:val="00BD37E9"/>
    <w:rsid w:val="00BD477A"/>
    <w:rsid w:val="00BD4A3B"/>
    <w:rsid w:val="00BD53FB"/>
    <w:rsid w:val="00BD5909"/>
    <w:rsid w:val="00BD597B"/>
    <w:rsid w:val="00BD6195"/>
    <w:rsid w:val="00BD6396"/>
    <w:rsid w:val="00BD6981"/>
    <w:rsid w:val="00BD7D31"/>
    <w:rsid w:val="00BD7E48"/>
    <w:rsid w:val="00BE12EF"/>
    <w:rsid w:val="00BE1567"/>
    <w:rsid w:val="00BE27D2"/>
    <w:rsid w:val="00BE2853"/>
    <w:rsid w:val="00BE28F0"/>
    <w:rsid w:val="00BE2DD7"/>
    <w:rsid w:val="00BE2E5A"/>
    <w:rsid w:val="00BE3EB0"/>
    <w:rsid w:val="00BE3FAD"/>
    <w:rsid w:val="00BE4552"/>
    <w:rsid w:val="00BE4EB0"/>
    <w:rsid w:val="00BE520F"/>
    <w:rsid w:val="00BE53EA"/>
    <w:rsid w:val="00BE564B"/>
    <w:rsid w:val="00BE5A63"/>
    <w:rsid w:val="00BE6114"/>
    <w:rsid w:val="00BE6AC3"/>
    <w:rsid w:val="00BE720C"/>
    <w:rsid w:val="00BE75B1"/>
    <w:rsid w:val="00BF1F34"/>
    <w:rsid w:val="00BF2022"/>
    <w:rsid w:val="00BF2257"/>
    <w:rsid w:val="00BF24E9"/>
    <w:rsid w:val="00BF27C7"/>
    <w:rsid w:val="00BF2AE3"/>
    <w:rsid w:val="00BF2CB7"/>
    <w:rsid w:val="00BF325E"/>
    <w:rsid w:val="00BF328A"/>
    <w:rsid w:val="00BF3C09"/>
    <w:rsid w:val="00BF4457"/>
    <w:rsid w:val="00BF4499"/>
    <w:rsid w:val="00BF544A"/>
    <w:rsid w:val="00BF624B"/>
    <w:rsid w:val="00BF69E5"/>
    <w:rsid w:val="00BF6EA6"/>
    <w:rsid w:val="00BF7CA4"/>
    <w:rsid w:val="00C00049"/>
    <w:rsid w:val="00C007F8"/>
    <w:rsid w:val="00C00995"/>
    <w:rsid w:val="00C01502"/>
    <w:rsid w:val="00C02857"/>
    <w:rsid w:val="00C02956"/>
    <w:rsid w:val="00C029DA"/>
    <w:rsid w:val="00C035A7"/>
    <w:rsid w:val="00C03D21"/>
    <w:rsid w:val="00C049CA"/>
    <w:rsid w:val="00C05891"/>
    <w:rsid w:val="00C05B40"/>
    <w:rsid w:val="00C06A94"/>
    <w:rsid w:val="00C06ABF"/>
    <w:rsid w:val="00C06DCA"/>
    <w:rsid w:val="00C06E1F"/>
    <w:rsid w:val="00C0755A"/>
    <w:rsid w:val="00C10309"/>
    <w:rsid w:val="00C10410"/>
    <w:rsid w:val="00C10E3E"/>
    <w:rsid w:val="00C117B5"/>
    <w:rsid w:val="00C12D7F"/>
    <w:rsid w:val="00C135B7"/>
    <w:rsid w:val="00C1481D"/>
    <w:rsid w:val="00C15924"/>
    <w:rsid w:val="00C15C1B"/>
    <w:rsid w:val="00C1626A"/>
    <w:rsid w:val="00C16D7A"/>
    <w:rsid w:val="00C16DD5"/>
    <w:rsid w:val="00C17BBA"/>
    <w:rsid w:val="00C17BF9"/>
    <w:rsid w:val="00C17EA9"/>
    <w:rsid w:val="00C17F97"/>
    <w:rsid w:val="00C201F0"/>
    <w:rsid w:val="00C20278"/>
    <w:rsid w:val="00C20324"/>
    <w:rsid w:val="00C215E2"/>
    <w:rsid w:val="00C216F6"/>
    <w:rsid w:val="00C21EFB"/>
    <w:rsid w:val="00C21F16"/>
    <w:rsid w:val="00C2351D"/>
    <w:rsid w:val="00C235CB"/>
    <w:rsid w:val="00C23B95"/>
    <w:rsid w:val="00C25547"/>
    <w:rsid w:val="00C25BAC"/>
    <w:rsid w:val="00C25D4A"/>
    <w:rsid w:val="00C25EC0"/>
    <w:rsid w:val="00C26ED9"/>
    <w:rsid w:val="00C30012"/>
    <w:rsid w:val="00C308CB"/>
    <w:rsid w:val="00C30B5F"/>
    <w:rsid w:val="00C30D3C"/>
    <w:rsid w:val="00C31BBE"/>
    <w:rsid w:val="00C3337B"/>
    <w:rsid w:val="00C33AF1"/>
    <w:rsid w:val="00C33DEC"/>
    <w:rsid w:val="00C3476F"/>
    <w:rsid w:val="00C367CB"/>
    <w:rsid w:val="00C3721B"/>
    <w:rsid w:val="00C37746"/>
    <w:rsid w:val="00C37831"/>
    <w:rsid w:val="00C378EC"/>
    <w:rsid w:val="00C40CED"/>
    <w:rsid w:val="00C41206"/>
    <w:rsid w:val="00C414B8"/>
    <w:rsid w:val="00C417AB"/>
    <w:rsid w:val="00C41989"/>
    <w:rsid w:val="00C42992"/>
    <w:rsid w:val="00C42C2B"/>
    <w:rsid w:val="00C4362F"/>
    <w:rsid w:val="00C45760"/>
    <w:rsid w:val="00C4594F"/>
    <w:rsid w:val="00C45A58"/>
    <w:rsid w:val="00C464BA"/>
    <w:rsid w:val="00C46B9A"/>
    <w:rsid w:val="00C473A4"/>
    <w:rsid w:val="00C47756"/>
    <w:rsid w:val="00C47CDB"/>
    <w:rsid w:val="00C500C0"/>
    <w:rsid w:val="00C50A85"/>
    <w:rsid w:val="00C51305"/>
    <w:rsid w:val="00C52A31"/>
    <w:rsid w:val="00C52BED"/>
    <w:rsid w:val="00C54399"/>
    <w:rsid w:val="00C544EA"/>
    <w:rsid w:val="00C55CAB"/>
    <w:rsid w:val="00C56CB6"/>
    <w:rsid w:val="00C570A6"/>
    <w:rsid w:val="00C57B05"/>
    <w:rsid w:val="00C57CAD"/>
    <w:rsid w:val="00C60E89"/>
    <w:rsid w:val="00C6140F"/>
    <w:rsid w:val="00C6190A"/>
    <w:rsid w:val="00C61BBF"/>
    <w:rsid w:val="00C61DFD"/>
    <w:rsid w:val="00C6223E"/>
    <w:rsid w:val="00C62B17"/>
    <w:rsid w:val="00C640AC"/>
    <w:rsid w:val="00C649B1"/>
    <w:rsid w:val="00C64B00"/>
    <w:rsid w:val="00C65B21"/>
    <w:rsid w:val="00C65B30"/>
    <w:rsid w:val="00C665D5"/>
    <w:rsid w:val="00C665DF"/>
    <w:rsid w:val="00C66A8B"/>
    <w:rsid w:val="00C67289"/>
    <w:rsid w:val="00C678EE"/>
    <w:rsid w:val="00C727ED"/>
    <w:rsid w:val="00C7290E"/>
    <w:rsid w:val="00C732EF"/>
    <w:rsid w:val="00C75714"/>
    <w:rsid w:val="00C76BAF"/>
    <w:rsid w:val="00C76FBD"/>
    <w:rsid w:val="00C771FF"/>
    <w:rsid w:val="00C7730F"/>
    <w:rsid w:val="00C7735C"/>
    <w:rsid w:val="00C774F9"/>
    <w:rsid w:val="00C77877"/>
    <w:rsid w:val="00C779E1"/>
    <w:rsid w:val="00C803B3"/>
    <w:rsid w:val="00C80633"/>
    <w:rsid w:val="00C80D04"/>
    <w:rsid w:val="00C81217"/>
    <w:rsid w:val="00C81644"/>
    <w:rsid w:val="00C822BC"/>
    <w:rsid w:val="00C82336"/>
    <w:rsid w:val="00C82CAD"/>
    <w:rsid w:val="00C84A07"/>
    <w:rsid w:val="00C850FD"/>
    <w:rsid w:val="00C85340"/>
    <w:rsid w:val="00C85371"/>
    <w:rsid w:val="00C85D67"/>
    <w:rsid w:val="00C861E2"/>
    <w:rsid w:val="00C8637D"/>
    <w:rsid w:val="00C863E9"/>
    <w:rsid w:val="00C870E9"/>
    <w:rsid w:val="00C874D8"/>
    <w:rsid w:val="00C90E72"/>
    <w:rsid w:val="00C90F21"/>
    <w:rsid w:val="00C91910"/>
    <w:rsid w:val="00C919CE"/>
    <w:rsid w:val="00C91C31"/>
    <w:rsid w:val="00C9268D"/>
    <w:rsid w:val="00C93653"/>
    <w:rsid w:val="00C941EC"/>
    <w:rsid w:val="00C94E4D"/>
    <w:rsid w:val="00C95D7B"/>
    <w:rsid w:val="00C96000"/>
    <w:rsid w:val="00C961A0"/>
    <w:rsid w:val="00C96268"/>
    <w:rsid w:val="00C96F79"/>
    <w:rsid w:val="00C97D93"/>
    <w:rsid w:val="00CA014E"/>
    <w:rsid w:val="00CA01E5"/>
    <w:rsid w:val="00CA05BF"/>
    <w:rsid w:val="00CA0B86"/>
    <w:rsid w:val="00CA0E6D"/>
    <w:rsid w:val="00CA0E9E"/>
    <w:rsid w:val="00CA1261"/>
    <w:rsid w:val="00CA19F8"/>
    <w:rsid w:val="00CA2F68"/>
    <w:rsid w:val="00CA32C5"/>
    <w:rsid w:val="00CA37FA"/>
    <w:rsid w:val="00CA3E46"/>
    <w:rsid w:val="00CA6735"/>
    <w:rsid w:val="00CA6933"/>
    <w:rsid w:val="00CA7088"/>
    <w:rsid w:val="00CA7304"/>
    <w:rsid w:val="00CA73A3"/>
    <w:rsid w:val="00CA7A3C"/>
    <w:rsid w:val="00CA7AE6"/>
    <w:rsid w:val="00CB13FC"/>
    <w:rsid w:val="00CB1E49"/>
    <w:rsid w:val="00CB1E51"/>
    <w:rsid w:val="00CB217B"/>
    <w:rsid w:val="00CB281E"/>
    <w:rsid w:val="00CB3259"/>
    <w:rsid w:val="00CB4A7D"/>
    <w:rsid w:val="00CB4ED6"/>
    <w:rsid w:val="00CB4EDD"/>
    <w:rsid w:val="00CB561B"/>
    <w:rsid w:val="00CB72D0"/>
    <w:rsid w:val="00CB7CF4"/>
    <w:rsid w:val="00CC0A92"/>
    <w:rsid w:val="00CC1386"/>
    <w:rsid w:val="00CC204A"/>
    <w:rsid w:val="00CC29CF"/>
    <w:rsid w:val="00CC2EF7"/>
    <w:rsid w:val="00CC3194"/>
    <w:rsid w:val="00CC3268"/>
    <w:rsid w:val="00CC32A1"/>
    <w:rsid w:val="00CC4277"/>
    <w:rsid w:val="00CC5927"/>
    <w:rsid w:val="00CC60EB"/>
    <w:rsid w:val="00CC7634"/>
    <w:rsid w:val="00CD00AB"/>
    <w:rsid w:val="00CD0CF4"/>
    <w:rsid w:val="00CD1473"/>
    <w:rsid w:val="00CD1A88"/>
    <w:rsid w:val="00CD2066"/>
    <w:rsid w:val="00CD27CA"/>
    <w:rsid w:val="00CD2F4E"/>
    <w:rsid w:val="00CD3721"/>
    <w:rsid w:val="00CD3ED1"/>
    <w:rsid w:val="00CD3EED"/>
    <w:rsid w:val="00CD4154"/>
    <w:rsid w:val="00CD4182"/>
    <w:rsid w:val="00CD4215"/>
    <w:rsid w:val="00CD438A"/>
    <w:rsid w:val="00CD44D7"/>
    <w:rsid w:val="00CD55BF"/>
    <w:rsid w:val="00CD5730"/>
    <w:rsid w:val="00CD5DEC"/>
    <w:rsid w:val="00CD63FA"/>
    <w:rsid w:val="00CD719B"/>
    <w:rsid w:val="00CD7329"/>
    <w:rsid w:val="00CD73F6"/>
    <w:rsid w:val="00CD7893"/>
    <w:rsid w:val="00CE0009"/>
    <w:rsid w:val="00CE01D4"/>
    <w:rsid w:val="00CE1144"/>
    <w:rsid w:val="00CE12C8"/>
    <w:rsid w:val="00CE12DE"/>
    <w:rsid w:val="00CE18B7"/>
    <w:rsid w:val="00CE1DEA"/>
    <w:rsid w:val="00CE32C1"/>
    <w:rsid w:val="00CE3BF7"/>
    <w:rsid w:val="00CE3CD4"/>
    <w:rsid w:val="00CE4602"/>
    <w:rsid w:val="00CE46E3"/>
    <w:rsid w:val="00CE4782"/>
    <w:rsid w:val="00CE49CA"/>
    <w:rsid w:val="00CE50DF"/>
    <w:rsid w:val="00CE533D"/>
    <w:rsid w:val="00CE5517"/>
    <w:rsid w:val="00CE5CD0"/>
    <w:rsid w:val="00CE5E49"/>
    <w:rsid w:val="00CE5F95"/>
    <w:rsid w:val="00CE65F7"/>
    <w:rsid w:val="00CE7AC7"/>
    <w:rsid w:val="00CF15DA"/>
    <w:rsid w:val="00CF35DA"/>
    <w:rsid w:val="00CF4099"/>
    <w:rsid w:val="00CF45AB"/>
    <w:rsid w:val="00CF4B66"/>
    <w:rsid w:val="00CF5C16"/>
    <w:rsid w:val="00CF75DD"/>
    <w:rsid w:val="00CF7AB1"/>
    <w:rsid w:val="00CF7E50"/>
    <w:rsid w:val="00D00FCD"/>
    <w:rsid w:val="00D0142B"/>
    <w:rsid w:val="00D015C9"/>
    <w:rsid w:val="00D019E8"/>
    <w:rsid w:val="00D0248F"/>
    <w:rsid w:val="00D024A0"/>
    <w:rsid w:val="00D02AEE"/>
    <w:rsid w:val="00D03512"/>
    <w:rsid w:val="00D03521"/>
    <w:rsid w:val="00D03DC8"/>
    <w:rsid w:val="00D048A1"/>
    <w:rsid w:val="00D04B20"/>
    <w:rsid w:val="00D0526C"/>
    <w:rsid w:val="00D060DA"/>
    <w:rsid w:val="00D0644F"/>
    <w:rsid w:val="00D066AA"/>
    <w:rsid w:val="00D069A8"/>
    <w:rsid w:val="00D06A9B"/>
    <w:rsid w:val="00D06E15"/>
    <w:rsid w:val="00D07BF7"/>
    <w:rsid w:val="00D07DD1"/>
    <w:rsid w:val="00D10189"/>
    <w:rsid w:val="00D11AEC"/>
    <w:rsid w:val="00D11B34"/>
    <w:rsid w:val="00D11EE9"/>
    <w:rsid w:val="00D1216B"/>
    <w:rsid w:val="00D122C4"/>
    <w:rsid w:val="00D124BF"/>
    <w:rsid w:val="00D12C17"/>
    <w:rsid w:val="00D133E8"/>
    <w:rsid w:val="00D13888"/>
    <w:rsid w:val="00D13C20"/>
    <w:rsid w:val="00D16557"/>
    <w:rsid w:val="00D16652"/>
    <w:rsid w:val="00D16BA0"/>
    <w:rsid w:val="00D16F94"/>
    <w:rsid w:val="00D17042"/>
    <w:rsid w:val="00D17254"/>
    <w:rsid w:val="00D17AEE"/>
    <w:rsid w:val="00D20071"/>
    <w:rsid w:val="00D207D5"/>
    <w:rsid w:val="00D21477"/>
    <w:rsid w:val="00D21646"/>
    <w:rsid w:val="00D216BA"/>
    <w:rsid w:val="00D23134"/>
    <w:rsid w:val="00D233FF"/>
    <w:rsid w:val="00D23FE8"/>
    <w:rsid w:val="00D26A41"/>
    <w:rsid w:val="00D27155"/>
    <w:rsid w:val="00D278A0"/>
    <w:rsid w:val="00D278BA"/>
    <w:rsid w:val="00D27C61"/>
    <w:rsid w:val="00D30740"/>
    <w:rsid w:val="00D307B9"/>
    <w:rsid w:val="00D30A62"/>
    <w:rsid w:val="00D311C1"/>
    <w:rsid w:val="00D321F8"/>
    <w:rsid w:val="00D32831"/>
    <w:rsid w:val="00D32FA9"/>
    <w:rsid w:val="00D33AF7"/>
    <w:rsid w:val="00D33E90"/>
    <w:rsid w:val="00D33FE9"/>
    <w:rsid w:val="00D34012"/>
    <w:rsid w:val="00D34FD9"/>
    <w:rsid w:val="00D35419"/>
    <w:rsid w:val="00D358E1"/>
    <w:rsid w:val="00D37A81"/>
    <w:rsid w:val="00D37E3A"/>
    <w:rsid w:val="00D40068"/>
    <w:rsid w:val="00D40172"/>
    <w:rsid w:val="00D40D12"/>
    <w:rsid w:val="00D41366"/>
    <w:rsid w:val="00D42138"/>
    <w:rsid w:val="00D42822"/>
    <w:rsid w:val="00D42B12"/>
    <w:rsid w:val="00D43893"/>
    <w:rsid w:val="00D43D5E"/>
    <w:rsid w:val="00D44FB1"/>
    <w:rsid w:val="00D454D1"/>
    <w:rsid w:val="00D4568F"/>
    <w:rsid w:val="00D45C4E"/>
    <w:rsid w:val="00D46BDC"/>
    <w:rsid w:val="00D46F1D"/>
    <w:rsid w:val="00D47852"/>
    <w:rsid w:val="00D47ABC"/>
    <w:rsid w:val="00D5016A"/>
    <w:rsid w:val="00D50E95"/>
    <w:rsid w:val="00D50F23"/>
    <w:rsid w:val="00D51C0C"/>
    <w:rsid w:val="00D51DF9"/>
    <w:rsid w:val="00D52123"/>
    <w:rsid w:val="00D523BD"/>
    <w:rsid w:val="00D52FD5"/>
    <w:rsid w:val="00D532E0"/>
    <w:rsid w:val="00D53335"/>
    <w:rsid w:val="00D53A53"/>
    <w:rsid w:val="00D540E7"/>
    <w:rsid w:val="00D54177"/>
    <w:rsid w:val="00D5437D"/>
    <w:rsid w:val="00D54AD9"/>
    <w:rsid w:val="00D54E6A"/>
    <w:rsid w:val="00D5524D"/>
    <w:rsid w:val="00D55256"/>
    <w:rsid w:val="00D553B3"/>
    <w:rsid w:val="00D55409"/>
    <w:rsid w:val="00D554C4"/>
    <w:rsid w:val="00D56DDE"/>
    <w:rsid w:val="00D57420"/>
    <w:rsid w:val="00D5748D"/>
    <w:rsid w:val="00D576D2"/>
    <w:rsid w:val="00D5789C"/>
    <w:rsid w:val="00D57E38"/>
    <w:rsid w:val="00D60A39"/>
    <w:rsid w:val="00D60D34"/>
    <w:rsid w:val="00D60F5E"/>
    <w:rsid w:val="00D612C3"/>
    <w:rsid w:val="00D6139B"/>
    <w:rsid w:val="00D62D29"/>
    <w:rsid w:val="00D62DED"/>
    <w:rsid w:val="00D64C0D"/>
    <w:rsid w:val="00D65062"/>
    <w:rsid w:val="00D65141"/>
    <w:rsid w:val="00D65325"/>
    <w:rsid w:val="00D653B6"/>
    <w:rsid w:val="00D65887"/>
    <w:rsid w:val="00D66588"/>
    <w:rsid w:val="00D6689E"/>
    <w:rsid w:val="00D67AC5"/>
    <w:rsid w:val="00D701F8"/>
    <w:rsid w:val="00D71D98"/>
    <w:rsid w:val="00D729D0"/>
    <w:rsid w:val="00D7303E"/>
    <w:rsid w:val="00D732D6"/>
    <w:rsid w:val="00D734F4"/>
    <w:rsid w:val="00D742B4"/>
    <w:rsid w:val="00D7449E"/>
    <w:rsid w:val="00D74876"/>
    <w:rsid w:val="00D74A0C"/>
    <w:rsid w:val="00D74B7C"/>
    <w:rsid w:val="00D753AD"/>
    <w:rsid w:val="00D76BAD"/>
    <w:rsid w:val="00D77144"/>
    <w:rsid w:val="00D772CA"/>
    <w:rsid w:val="00D7760C"/>
    <w:rsid w:val="00D77F46"/>
    <w:rsid w:val="00D8016E"/>
    <w:rsid w:val="00D80492"/>
    <w:rsid w:val="00D80E08"/>
    <w:rsid w:val="00D81103"/>
    <w:rsid w:val="00D812AF"/>
    <w:rsid w:val="00D81534"/>
    <w:rsid w:val="00D81B32"/>
    <w:rsid w:val="00D81C11"/>
    <w:rsid w:val="00D83251"/>
    <w:rsid w:val="00D83C24"/>
    <w:rsid w:val="00D84242"/>
    <w:rsid w:val="00D842F8"/>
    <w:rsid w:val="00D84309"/>
    <w:rsid w:val="00D84676"/>
    <w:rsid w:val="00D84D27"/>
    <w:rsid w:val="00D85477"/>
    <w:rsid w:val="00D85814"/>
    <w:rsid w:val="00D85899"/>
    <w:rsid w:val="00D85C75"/>
    <w:rsid w:val="00D85EF4"/>
    <w:rsid w:val="00D8632A"/>
    <w:rsid w:val="00D874AE"/>
    <w:rsid w:val="00D874EF"/>
    <w:rsid w:val="00D87588"/>
    <w:rsid w:val="00D906DE"/>
    <w:rsid w:val="00D909DA"/>
    <w:rsid w:val="00D917D2"/>
    <w:rsid w:val="00D92DE6"/>
    <w:rsid w:val="00D92E54"/>
    <w:rsid w:val="00D9341F"/>
    <w:rsid w:val="00D9454A"/>
    <w:rsid w:val="00D94A2D"/>
    <w:rsid w:val="00D95308"/>
    <w:rsid w:val="00D95372"/>
    <w:rsid w:val="00D953D8"/>
    <w:rsid w:val="00D95AC2"/>
    <w:rsid w:val="00D96A2A"/>
    <w:rsid w:val="00D973D6"/>
    <w:rsid w:val="00D979A6"/>
    <w:rsid w:val="00D97B3B"/>
    <w:rsid w:val="00D97F57"/>
    <w:rsid w:val="00DA0AB4"/>
    <w:rsid w:val="00DA0B5C"/>
    <w:rsid w:val="00DA15D8"/>
    <w:rsid w:val="00DA36AC"/>
    <w:rsid w:val="00DA4C7A"/>
    <w:rsid w:val="00DA66A6"/>
    <w:rsid w:val="00DA6ABA"/>
    <w:rsid w:val="00DA70EB"/>
    <w:rsid w:val="00DA71FC"/>
    <w:rsid w:val="00DA7875"/>
    <w:rsid w:val="00DB05AB"/>
    <w:rsid w:val="00DB1872"/>
    <w:rsid w:val="00DB18FE"/>
    <w:rsid w:val="00DB2C6A"/>
    <w:rsid w:val="00DB2E98"/>
    <w:rsid w:val="00DB30DA"/>
    <w:rsid w:val="00DB3271"/>
    <w:rsid w:val="00DB3D8C"/>
    <w:rsid w:val="00DB4E0A"/>
    <w:rsid w:val="00DB5132"/>
    <w:rsid w:val="00DB58DF"/>
    <w:rsid w:val="00DB5D44"/>
    <w:rsid w:val="00DB5E2F"/>
    <w:rsid w:val="00DB679F"/>
    <w:rsid w:val="00DB6E93"/>
    <w:rsid w:val="00DB73E9"/>
    <w:rsid w:val="00DB771D"/>
    <w:rsid w:val="00DB779D"/>
    <w:rsid w:val="00DC0020"/>
    <w:rsid w:val="00DC0284"/>
    <w:rsid w:val="00DC0465"/>
    <w:rsid w:val="00DC27E8"/>
    <w:rsid w:val="00DC31D7"/>
    <w:rsid w:val="00DC39A7"/>
    <w:rsid w:val="00DC3D14"/>
    <w:rsid w:val="00DC3D19"/>
    <w:rsid w:val="00DC3EE8"/>
    <w:rsid w:val="00DC530E"/>
    <w:rsid w:val="00DC7471"/>
    <w:rsid w:val="00DC756B"/>
    <w:rsid w:val="00DC783F"/>
    <w:rsid w:val="00DD03C9"/>
    <w:rsid w:val="00DD2704"/>
    <w:rsid w:val="00DD2CD8"/>
    <w:rsid w:val="00DD3293"/>
    <w:rsid w:val="00DD3752"/>
    <w:rsid w:val="00DD38C8"/>
    <w:rsid w:val="00DD40BD"/>
    <w:rsid w:val="00DD4D03"/>
    <w:rsid w:val="00DD56DF"/>
    <w:rsid w:val="00DD67DD"/>
    <w:rsid w:val="00DD7449"/>
    <w:rsid w:val="00DD7B24"/>
    <w:rsid w:val="00DE027F"/>
    <w:rsid w:val="00DE050C"/>
    <w:rsid w:val="00DE06AA"/>
    <w:rsid w:val="00DE0854"/>
    <w:rsid w:val="00DE0F72"/>
    <w:rsid w:val="00DE216C"/>
    <w:rsid w:val="00DE2C7C"/>
    <w:rsid w:val="00DE2DFB"/>
    <w:rsid w:val="00DE3001"/>
    <w:rsid w:val="00DE320C"/>
    <w:rsid w:val="00DE38D0"/>
    <w:rsid w:val="00DE3B37"/>
    <w:rsid w:val="00DE45D0"/>
    <w:rsid w:val="00DE4802"/>
    <w:rsid w:val="00DE5099"/>
    <w:rsid w:val="00DE509D"/>
    <w:rsid w:val="00DE5DEB"/>
    <w:rsid w:val="00DE680F"/>
    <w:rsid w:val="00DE706B"/>
    <w:rsid w:val="00DE78A8"/>
    <w:rsid w:val="00DF018D"/>
    <w:rsid w:val="00DF1CA5"/>
    <w:rsid w:val="00DF1EBF"/>
    <w:rsid w:val="00DF303E"/>
    <w:rsid w:val="00DF30D8"/>
    <w:rsid w:val="00DF36D7"/>
    <w:rsid w:val="00DF470B"/>
    <w:rsid w:val="00DF4851"/>
    <w:rsid w:val="00DF5510"/>
    <w:rsid w:val="00DF5E11"/>
    <w:rsid w:val="00DF5E23"/>
    <w:rsid w:val="00DF6337"/>
    <w:rsid w:val="00DF69A7"/>
    <w:rsid w:val="00DF6E26"/>
    <w:rsid w:val="00DF748E"/>
    <w:rsid w:val="00E0001D"/>
    <w:rsid w:val="00E003CE"/>
    <w:rsid w:val="00E01421"/>
    <w:rsid w:val="00E016C3"/>
    <w:rsid w:val="00E01912"/>
    <w:rsid w:val="00E01C64"/>
    <w:rsid w:val="00E02364"/>
    <w:rsid w:val="00E0293C"/>
    <w:rsid w:val="00E02C60"/>
    <w:rsid w:val="00E03C88"/>
    <w:rsid w:val="00E04645"/>
    <w:rsid w:val="00E04F96"/>
    <w:rsid w:val="00E0558E"/>
    <w:rsid w:val="00E05ED1"/>
    <w:rsid w:val="00E06224"/>
    <w:rsid w:val="00E06ACE"/>
    <w:rsid w:val="00E06C52"/>
    <w:rsid w:val="00E101C8"/>
    <w:rsid w:val="00E1048E"/>
    <w:rsid w:val="00E10BB2"/>
    <w:rsid w:val="00E11271"/>
    <w:rsid w:val="00E11405"/>
    <w:rsid w:val="00E11E31"/>
    <w:rsid w:val="00E1276B"/>
    <w:rsid w:val="00E12ACF"/>
    <w:rsid w:val="00E1411B"/>
    <w:rsid w:val="00E14360"/>
    <w:rsid w:val="00E14A93"/>
    <w:rsid w:val="00E15168"/>
    <w:rsid w:val="00E155E8"/>
    <w:rsid w:val="00E15C07"/>
    <w:rsid w:val="00E15C7E"/>
    <w:rsid w:val="00E15E53"/>
    <w:rsid w:val="00E16179"/>
    <w:rsid w:val="00E16577"/>
    <w:rsid w:val="00E174D9"/>
    <w:rsid w:val="00E204A6"/>
    <w:rsid w:val="00E20796"/>
    <w:rsid w:val="00E209EA"/>
    <w:rsid w:val="00E21811"/>
    <w:rsid w:val="00E21AEC"/>
    <w:rsid w:val="00E23343"/>
    <w:rsid w:val="00E236C1"/>
    <w:rsid w:val="00E24DE0"/>
    <w:rsid w:val="00E25C26"/>
    <w:rsid w:val="00E269D9"/>
    <w:rsid w:val="00E26B2D"/>
    <w:rsid w:val="00E27630"/>
    <w:rsid w:val="00E312CD"/>
    <w:rsid w:val="00E31AAD"/>
    <w:rsid w:val="00E320A6"/>
    <w:rsid w:val="00E32737"/>
    <w:rsid w:val="00E32D5D"/>
    <w:rsid w:val="00E3311D"/>
    <w:rsid w:val="00E33760"/>
    <w:rsid w:val="00E339FE"/>
    <w:rsid w:val="00E36B82"/>
    <w:rsid w:val="00E36DD4"/>
    <w:rsid w:val="00E37408"/>
    <w:rsid w:val="00E37744"/>
    <w:rsid w:val="00E37C4B"/>
    <w:rsid w:val="00E40A80"/>
    <w:rsid w:val="00E40B45"/>
    <w:rsid w:val="00E40B60"/>
    <w:rsid w:val="00E41018"/>
    <w:rsid w:val="00E413F3"/>
    <w:rsid w:val="00E41AB7"/>
    <w:rsid w:val="00E427C8"/>
    <w:rsid w:val="00E43494"/>
    <w:rsid w:val="00E43D00"/>
    <w:rsid w:val="00E442CB"/>
    <w:rsid w:val="00E4487F"/>
    <w:rsid w:val="00E44929"/>
    <w:rsid w:val="00E44D1C"/>
    <w:rsid w:val="00E44EB0"/>
    <w:rsid w:val="00E45084"/>
    <w:rsid w:val="00E45A25"/>
    <w:rsid w:val="00E46598"/>
    <w:rsid w:val="00E466CB"/>
    <w:rsid w:val="00E4686A"/>
    <w:rsid w:val="00E50645"/>
    <w:rsid w:val="00E50E88"/>
    <w:rsid w:val="00E51A8B"/>
    <w:rsid w:val="00E51C86"/>
    <w:rsid w:val="00E52055"/>
    <w:rsid w:val="00E533CD"/>
    <w:rsid w:val="00E534FE"/>
    <w:rsid w:val="00E5506A"/>
    <w:rsid w:val="00E55489"/>
    <w:rsid w:val="00E55F90"/>
    <w:rsid w:val="00E56566"/>
    <w:rsid w:val="00E56662"/>
    <w:rsid w:val="00E56A06"/>
    <w:rsid w:val="00E570DB"/>
    <w:rsid w:val="00E57BE2"/>
    <w:rsid w:val="00E60417"/>
    <w:rsid w:val="00E60D06"/>
    <w:rsid w:val="00E62ABB"/>
    <w:rsid w:val="00E63DD6"/>
    <w:rsid w:val="00E63E1D"/>
    <w:rsid w:val="00E649FC"/>
    <w:rsid w:val="00E64A5B"/>
    <w:rsid w:val="00E64B1E"/>
    <w:rsid w:val="00E65E8B"/>
    <w:rsid w:val="00E662C2"/>
    <w:rsid w:val="00E6635A"/>
    <w:rsid w:val="00E67387"/>
    <w:rsid w:val="00E67991"/>
    <w:rsid w:val="00E67B83"/>
    <w:rsid w:val="00E67C3D"/>
    <w:rsid w:val="00E70C0C"/>
    <w:rsid w:val="00E719F0"/>
    <w:rsid w:val="00E71B8E"/>
    <w:rsid w:val="00E724DA"/>
    <w:rsid w:val="00E72659"/>
    <w:rsid w:val="00E730D4"/>
    <w:rsid w:val="00E731C2"/>
    <w:rsid w:val="00E73851"/>
    <w:rsid w:val="00E7497C"/>
    <w:rsid w:val="00E74BEA"/>
    <w:rsid w:val="00E75337"/>
    <w:rsid w:val="00E7625F"/>
    <w:rsid w:val="00E7675B"/>
    <w:rsid w:val="00E76A14"/>
    <w:rsid w:val="00E7712B"/>
    <w:rsid w:val="00E77670"/>
    <w:rsid w:val="00E77B19"/>
    <w:rsid w:val="00E80988"/>
    <w:rsid w:val="00E81215"/>
    <w:rsid w:val="00E81355"/>
    <w:rsid w:val="00E82146"/>
    <w:rsid w:val="00E826D6"/>
    <w:rsid w:val="00E8293D"/>
    <w:rsid w:val="00E83622"/>
    <w:rsid w:val="00E83F7E"/>
    <w:rsid w:val="00E8402C"/>
    <w:rsid w:val="00E843F4"/>
    <w:rsid w:val="00E8446B"/>
    <w:rsid w:val="00E84911"/>
    <w:rsid w:val="00E8796F"/>
    <w:rsid w:val="00E87BC7"/>
    <w:rsid w:val="00E90767"/>
    <w:rsid w:val="00E9084C"/>
    <w:rsid w:val="00E9098B"/>
    <w:rsid w:val="00E91094"/>
    <w:rsid w:val="00E91F93"/>
    <w:rsid w:val="00E920BE"/>
    <w:rsid w:val="00E92A32"/>
    <w:rsid w:val="00E92D13"/>
    <w:rsid w:val="00E92F0D"/>
    <w:rsid w:val="00E93153"/>
    <w:rsid w:val="00E931AA"/>
    <w:rsid w:val="00E93E2B"/>
    <w:rsid w:val="00E944B3"/>
    <w:rsid w:val="00E94655"/>
    <w:rsid w:val="00E946CB"/>
    <w:rsid w:val="00E94CEE"/>
    <w:rsid w:val="00E9522F"/>
    <w:rsid w:val="00E9582B"/>
    <w:rsid w:val="00E95873"/>
    <w:rsid w:val="00E9591F"/>
    <w:rsid w:val="00E9737B"/>
    <w:rsid w:val="00E9760C"/>
    <w:rsid w:val="00E97DA4"/>
    <w:rsid w:val="00E97FCD"/>
    <w:rsid w:val="00EA000B"/>
    <w:rsid w:val="00EA0404"/>
    <w:rsid w:val="00EA0E77"/>
    <w:rsid w:val="00EA18C2"/>
    <w:rsid w:val="00EA2A2C"/>
    <w:rsid w:val="00EA2DD0"/>
    <w:rsid w:val="00EA36C6"/>
    <w:rsid w:val="00EA3CA1"/>
    <w:rsid w:val="00EA4166"/>
    <w:rsid w:val="00EA59CA"/>
    <w:rsid w:val="00EA6D35"/>
    <w:rsid w:val="00EA7460"/>
    <w:rsid w:val="00EA798B"/>
    <w:rsid w:val="00EB0C73"/>
    <w:rsid w:val="00EB14E2"/>
    <w:rsid w:val="00EB1A82"/>
    <w:rsid w:val="00EB2377"/>
    <w:rsid w:val="00EB26F6"/>
    <w:rsid w:val="00EB4097"/>
    <w:rsid w:val="00EB48CC"/>
    <w:rsid w:val="00EB4ACD"/>
    <w:rsid w:val="00EB4FC9"/>
    <w:rsid w:val="00EB50EC"/>
    <w:rsid w:val="00EB5347"/>
    <w:rsid w:val="00EC019F"/>
    <w:rsid w:val="00EC02DE"/>
    <w:rsid w:val="00EC0981"/>
    <w:rsid w:val="00EC0A72"/>
    <w:rsid w:val="00EC0F3A"/>
    <w:rsid w:val="00EC1033"/>
    <w:rsid w:val="00EC13D6"/>
    <w:rsid w:val="00EC15D5"/>
    <w:rsid w:val="00EC2012"/>
    <w:rsid w:val="00EC209B"/>
    <w:rsid w:val="00EC31C4"/>
    <w:rsid w:val="00EC3254"/>
    <w:rsid w:val="00EC3942"/>
    <w:rsid w:val="00EC3DFD"/>
    <w:rsid w:val="00EC3E34"/>
    <w:rsid w:val="00EC4A30"/>
    <w:rsid w:val="00EC4DF6"/>
    <w:rsid w:val="00EC50DE"/>
    <w:rsid w:val="00EC62E9"/>
    <w:rsid w:val="00EC643E"/>
    <w:rsid w:val="00EC68F8"/>
    <w:rsid w:val="00EC6BD3"/>
    <w:rsid w:val="00ED007C"/>
    <w:rsid w:val="00ED07E7"/>
    <w:rsid w:val="00ED1683"/>
    <w:rsid w:val="00ED2894"/>
    <w:rsid w:val="00ED2E21"/>
    <w:rsid w:val="00ED2FEE"/>
    <w:rsid w:val="00ED3DF1"/>
    <w:rsid w:val="00ED3EBF"/>
    <w:rsid w:val="00ED462A"/>
    <w:rsid w:val="00ED4AD5"/>
    <w:rsid w:val="00ED7EF4"/>
    <w:rsid w:val="00EE00B2"/>
    <w:rsid w:val="00EE088C"/>
    <w:rsid w:val="00EE20AF"/>
    <w:rsid w:val="00EE283B"/>
    <w:rsid w:val="00EE372C"/>
    <w:rsid w:val="00EE38C0"/>
    <w:rsid w:val="00EE3903"/>
    <w:rsid w:val="00EE4782"/>
    <w:rsid w:val="00EE50CE"/>
    <w:rsid w:val="00EE5344"/>
    <w:rsid w:val="00EE68A5"/>
    <w:rsid w:val="00EE6B22"/>
    <w:rsid w:val="00EE72F7"/>
    <w:rsid w:val="00EE798C"/>
    <w:rsid w:val="00EE79EE"/>
    <w:rsid w:val="00EF0CB4"/>
    <w:rsid w:val="00EF13FE"/>
    <w:rsid w:val="00EF1AF4"/>
    <w:rsid w:val="00EF2482"/>
    <w:rsid w:val="00EF27E0"/>
    <w:rsid w:val="00EF3776"/>
    <w:rsid w:val="00EF4106"/>
    <w:rsid w:val="00EF4213"/>
    <w:rsid w:val="00EF50D5"/>
    <w:rsid w:val="00EF572E"/>
    <w:rsid w:val="00EF5A43"/>
    <w:rsid w:val="00EF5DBB"/>
    <w:rsid w:val="00EF5FF8"/>
    <w:rsid w:val="00EF6A43"/>
    <w:rsid w:val="00EF6BBF"/>
    <w:rsid w:val="00EF7490"/>
    <w:rsid w:val="00F002AE"/>
    <w:rsid w:val="00F01CDF"/>
    <w:rsid w:val="00F01E5E"/>
    <w:rsid w:val="00F03809"/>
    <w:rsid w:val="00F0392E"/>
    <w:rsid w:val="00F03D29"/>
    <w:rsid w:val="00F04128"/>
    <w:rsid w:val="00F044C8"/>
    <w:rsid w:val="00F0519D"/>
    <w:rsid w:val="00F053CE"/>
    <w:rsid w:val="00F05A1E"/>
    <w:rsid w:val="00F064F8"/>
    <w:rsid w:val="00F0650D"/>
    <w:rsid w:val="00F077E5"/>
    <w:rsid w:val="00F1045A"/>
    <w:rsid w:val="00F1052F"/>
    <w:rsid w:val="00F105FE"/>
    <w:rsid w:val="00F108EC"/>
    <w:rsid w:val="00F10D15"/>
    <w:rsid w:val="00F11783"/>
    <w:rsid w:val="00F11ACF"/>
    <w:rsid w:val="00F11BB0"/>
    <w:rsid w:val="00F11D8D"/>
    <w:rsid w:val="00F12308"/>
    <w:rsid w:val="00F1252D"/>
    <w:rsid w:val="00F12DD3"/>
    <w:rsid w:val="00F136ED"/>
    <w:rsid w:val="00F13F9D"/>
    <w:rsid w:val="00F141D3"/>
    <w:rsid w:val="00F15140"/>
    <w:rsid w:val="00F152FB"/>
    <w:rsid w:val="00F15822"/>
    <w:rsid w:val="00F16B20"/>
    <w:rsid w:val="00F17143"/>
    <w:rsid w:val="00F17F5B"/>
    <w:rsid w:val="00F203D7"/>
    <w:rsid w:val="00F210D8"/>
    <w:rsid w:val="00F21DDC"/>
    <w:rsid w:val="00F22634"/>
    <w:rsid w:val="00F22A7C"/>
    <w:rsid w:val="00F22E65"/>
    <w:rsid w:val="00F23130"/>
    <w:rsid w:val="00F23222"/>
    <w:rsid w:val="00F240A5"/>
    <w:rsid w:val="00F246CC"/>
    <w:rsid w:val="00F24B1F"/>
    <w:rsid w:val="00F258AC"/>
    <w:rsid w:val="00F26933"/>
    <w:rsid w:val="00F269CD"/>
    <w:rsid w:val="00F27E60"/>
    <w:rsid w:val="00F27EED"/>
    <w:rsid w:val="00F3139E"/>
    <w:rsid w:val="00F3180F"/>
    <w:rsid w:val="00F32A00"/>
    <w:rsid w:val="00F331EB"/>
    <w:rsid w:val="00F33CFC"/>
    <w:rsid w:val="00F35D85"/>
    <w:rsid w:val="00F3620E"/>
    <w:rsid w:val="00F362F8"/>
    <w:rsid w:val="00F36373"/>
    <w:rsid w:val="00F36ADF"/>
    <w:rsid w:val="00F405CD"/>
    <w:rsid w:val="00F40E71"/>
    <w:rsid w:val="00F40EDF"/>
    <w:rsid w:val="00F428D2"/>
    <w:rsid w:val="00F4298A"/>
    <w:rsid w:val="00F42DE6"/>
    <w:rsid w:val="00F42FC1"/>
    <w:rsid w:val="00F4368E"/>
    <w:rsid w:val="00F43951"/>
    <w:rsid w:val="00F439EB"/>
    <w:rsid w:val="00F440A5"/>
    <w:rsid w:val="00F446A1"/>
    <w:rsid w:val="00F4539C"/>
    <w:rsid w:val="00F461FF"/>
    <w:rsid w:val="00F47C49"/>
    <w:rsid w:val="00F47E0F"/>
    <w:rsid w:val="00F50150"/>
    <w:rsid w:val="00F50E3D"/>
    <w:rsid w:val="00F510C7"/>
    <w:rsid w:val="00F5229B"/>
    <w:rsid w:val="00F52426"/>
    <w:rsid w:val="00F52B2C"/>
    <w:rsid w:val="00F536E1"/>
    <w:rsid w:val="00F54223"/>
    <w:rsid w:val="00F54304"/>
    <w:rsid w:val="00F545C7"/>
    <w:rsid w:val="00F548D4"/>
    <w:rsid w:val="00F55209"/>
    <w:rsid w:val="00F555A2"/>
    <w:rsid w:val="00F55C53"/>
    <w:rsid w:val="00F55CA9"/>
    <w:rsid w:val="00F5713D"/>
    <w:rsid w:val="00F57978"/>
    <w:rsid w:val="00F579A1"/>
    <w:rsid w:val="00F601EF"/>
    <w:rsid w:val="00F605AC"/>
    <w:rsid w:val="00F60B36"/>
    <w:rsid w:val="00F61C71"/>
    <w:rsid w:val="00F6205A"/>
    <w:rsid w:val="00F63692"/>
    <w:rsid w:val="00F63F78"/>
    <w:rsid w:val="00F64D31"/>
    <w:rsid w:val="00F659FF"/>
    <w:rsid w:val="00F65C58"/>
    <w:rsid w:val="00F65C98"/>
    <w:rsid w:val="00F662F4"/>
    <w:rsid w:val="00F66B4E"/>
    <w:rsid w:val="00F678FA"/>
    <w:rsid w:val="00F67B93"/>
    <w:rsid w:val="00F700D5"/>
    <w:rsid w:val="00F703CF"/>
    <w:rsid w:val="00F70AD1"/>
    <w:rsid w:val="00F712B1"/>
    <w:rsid w:val="00F71908"/>
    <w:rsid w:val="00F71938"/>
    <w:rsid w:val="00F71968"/>
    <w:rsid w:val="00F71AB4"/>
    <w:rsid w:val="00F72900"/>
    <w:rsid w:val="00F72FC1"/>
    <w:rsid w:val="00F7355B"/>
    <w:rsid w:val="00F73E7E"/>
    <w:rsid w:val="00F7484A"/>
    <w:rsid w:val="00F74A36"/>
    <w:rsid w:val="00F752A9"/>
    <w:rsid w:val="00F75B23"/>
    <w:rsid w:val="00F75DFF"/>
    <w:rsid w:val="00F76B4F"/>
    <w:rsid w:val="00F810D3"/>
    <w:rsid w:val="00F81290"/>
    <w:rsid w:val="00F8177F"/>
    <w:rsid w:val="00F818F9"/>
    <w:rsid w:val="00F833C8"/>
    <w:rsid w:val="00F83752"/>
    <w:rsid w:val="00F8400F"/>
    <w:rsid w:val="00F84041"/>
    <w:rsid w:val="00F8561D"/>
    <w:rsid w:val="00F86805"/>
    <w:rsid w:val="00F86AA0"/>
    <w:rsid w:val="00F8700E"/>
    <w:rsid w:val="00F870B8"/>
    <w:rsid w:val="00F90BE1"/>
    <w:rsid w:val="00F90BF8"/>
    <w:rsid w:val="00F911FE"/>
    <w:rsid w:val="00F91219"/>
    <w:rsid w:val="00F91CB0"/>
    <w:rsid w:val="00F91DC7"/>
    <w:rsid w:val="00F91EB7"/>
    <w:rsid w:val="00F9241F"/>
    <w:rsid w:val="00F92AAE"/>
    <w:rsid w:val="00F93D73"/>
    <w:rsid w:val="00F93FBF"/>
    <w:rsid w:val="00F954AD"/>
    <w:rsid w:val="00F95E22"/>
    <w:rsid w:val="00F95F78"/>
    <w:rsid w:val="00F960CB"/>
    <w:rsid w:val="00F96E7F"/>
    <w:rsid w:val="00F97104"/>
    <w:rsid w:val="00F974E2"/>
    <w:rsid w:val="00F97ABA"/>
    <w:rsid w:val="00FA0510"/>
    <w:rsid w:val="00FA1B39"/>
    <w:rsid w:val="00FA1BD4"/>
    <w:rsid w:val="00FA2006"/>
    <w:rsid w:val="00FA2A6B"/>
    <w:rsid w:val="00FA2ECF"/>
    <w:rsid w:val="00FA2EE7"/>
    <w:rsid w:val="00FA3A00"/>
    <w:rsid w:val="00FA3A74"/>
    <w:rsid w:val="00FA4442"/>
    <w:rsid w:val="00FA47F5"/>
    <w:rsid w:val="00FA554E"/>
    <w:rsid w:val="00FA583C"/>
    <w:rsid w:val="00FA5848"/>
    <w:rsid w:val="00FA5F01"/>
    <w:rsid w:val="00FA7913"/>
    <w:rsid w:val="00FA7B51"/>
    <w:rsid w:val="00FA7EB6"/>
    <w:rsid w:val="00FB0FA4"/>
    <w:rsid w:val="00FB16E9"/>
    <w:rsid w:val="00FB19B8"/>
    <w:rsid w:val="00FB27DE"/>
    <w:rsid w:val="00FB293C"/>
    <w:rsid w:val="00FB2C9D"/>
    <w:rsid w:val="00FB55A1"/>
    <w:rsid w:val="00FB56C8"/>
    <w:rsid w:val="00FB56FB"/>
    <w:rsid w:val="00FB6331"/>
    <w:rsid w:val="00FB6381"/>
    <w:rsid w:val="00FB6687"/>
    <w:rsid w:val="00FB6847"/>
    <w:rsid w:val="00FB6F02"/>
    <w:rsid w:val="00FB6F38"/>
    <w:rsid w:val="00FB757B"/>
    <w:rsid w:val="00FB762C"/>
    <w:rsid w:val="00FB7FF9"/>
    <w:rsid w:val="00FC05C0"/>
    <w:rsid w:val="00FC0E72"/>
    <w:rsid w:val="00FC10D7"/>
    <w:rsid w:val="00FC209D"/>
    <w:rsid w:val="00FC2342"/>
    <w:rsid w:val="00FC2469"/>
    <w:rsid w:val="00FC2BA6"/>
    <w:rsid w:val="00FC4B7D"/>
    <w:rsid w:val="00FC4D6F"/>
    <w:rsid w:val="00FC5353"/>
    <w:rsid w:val="00FC5485"/>
    <w:rsid w:val="00FC6271"/>
    <w:rsid w:val="00FC6C26"/>
    <w:rsid w:val="00FC762B"/>
    <w:rsid w:val="00FC7BA0"/>
    <w:rsid w:val="00FC7CEB"/>
    <w:rsid w:val="00FD0D35"/>
    <w:rsid w:val="00FD1158"/>
    <w:rsid w:val="00FD13BC"/>
    <w:rsid w:val="00FD1596"/>
    <w:rsid w:val="00FD15DB"/>
    <w:rsid w:val="00FD1DDD"/>
    <w:rsid w:val="00FD1F92"/>
    <w:rsid w:val="00FD20BB"/>
    <w:rsid w:val="00FD27A1"/>
    <w:rsid w:val="00FD3351"/>
    <w:rsid w:val="00FD4455"/>
    <w:rsid w:val="00FD5188"/>
    <w:rsid w:val="00FD55A7"/>
    <w:rsid w:val="00FD5AE3"/>
    <w:rsid w:val="00FD5D1C"/>
    <w:rsid w:val="00FD6391"/>
    <w:rsid w:val="00FD65EF"/>
    <w:rsid w:val="00FD676F"/>
    <w:rsid w:val="00FD6A55"/>
    <w:rsid w:val="00FD6B18"/>
    <w:rsid w:val="00FD6B5B"/>
    <w:rsid w:val="00FD755B"/>
    <w:rsid w:val="00FD795F"/>
    <w:rsid w:val="00FD7B6E"/>
    <w:rsid w:val="00FE0A06"/>
    <w:rsid w:val="00FE0F0A"/>
    <w:rsid w:val="00FE11C3"/>
    <w:rsid w:val="00FE17DA"/>
    <w:rsid w:val="00FE1B84"/>
    <w:rsid w:val="00FE2ACE"/>
    <w:rsid w:val="00FE31F1"/>
    <w:rsid w:val="00FE3534"/>
    <w:rsid w:val="00FE3D2C"/>
    <w:rsid w:val="00FE3E55"/>
    <w:rsid w:val="00FE42B6"/>
    <w:rsid w:val="00FE4EE7"/>
    <w:rsid w:val="00FE58AB"/>
    <w:rsid w:val="00FE62CB"/>
    <w:rsid w:val="00FE686C"/>
    <w:rsid w:val="00FE7473"/>
    <w:rsid w:val="00FE7D63"/>
    <w:rsid w:val="00FF03CB"/>
    <w:rsid w:val="00FF0DC3"/>
    <w:rsid w:val="00FF1CEE"/>
    <w:rsid w:val="00FF21B0"/>
    <w:rsid w:val="00FF2654"/>
    <w:rsid w:val="00FF268D"/>
    <w:rsid w:val="00FF3311"/>
    <w:rsid w:val="00FF4ECB"/>
    <w:rsid w:val="00FF5E17"/>
    <w:rsid w:val="00FF62B1"/>
    <w:rsid w:val="00FF679E"/>
    <w:rsid w:val="00FF6C28"/>
    <w:rsid w:val="00FF797B"/>
    <w:rsid w:val="00FF7A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7467B"/>
    <w:pPr>
      <w:spacing w:after="120" w:line="276" w:lineRule="auto"/>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qFormat/>
    <w:rsid w:val="00A27F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27F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27F7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27F7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EA"/>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BodyText">
    <w:name w:val="pp Body Text"/>
    <w:link w:val="ppBodyTextChar"/>
    <w:qFormat/>
    <w:rsid w:val="00A27F7F"/>
    <w:pPr>
      <w:numPr>
        <w:ilvl w:val="1"/>
        <w:numId w:val="1"/>
      </w:numPr>
      <w:spacing w:after="120" w:line="276" w:lineRule="auto"/>
    </w:pPr>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A27F7F"/>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A27F7F"/>
    <w:pPr>
      <w:numPr>
        <w:ilvl w:val="1"/>
        <w:numId w:val="14"/>
      </w:numPr>
      <w:tabs>
        <w:tab w:val="left" w:pos="1440"/>
      </w:tabs>
      <w:ind w:left="754" w:hanging="357"/>
    </w:pPr>
  </w:style>
  <w:style w:type="paragraph" w:customStyle="1" w:styleId="ppNumberListIndent">
    <w:name w:val="pp Number List Indent"/>
    <w:basedOn w:val="ppNumberList"/>
    <w:rsid w:val="00A27F7F"/>
    <w:pPr>
      <w:numPr>
        <w:ilvl w:val="2"/>
      </w:numPr>
      <w:tabs>
        <w:tab w:val="clear" w:pos="1440"/>
        <w:tab w:val="left" w:pos="2160"/>
      </w:tabs>
      <w:ind w:left="1434" w:hanging="357"/>
    </w:pPr>
  </w:style>
  <w:style w:type="paragraph" w:customStyle="1" w:styleId="ppBodyTextIndent">
    <w:name w:val="pp Body Text Indent"/>
    <w:basedOn w:val="ppBodyText"/>
    <w:rsid w:val="00A27F7F"/>
    <w:pPr>
      <w:numPr>
        <w:ilvl w:val="2"/>
      </w:numPr>
    </w:pPr>
  </w:style>
  <w:style w:type="paragraph" w:customStyle="1" w:styleId="ppBodyTextIndent2">
    <w:name w:val="pp Body Text Indent 2"/>
    <w:basedOn w:val="ppBodyTextIndent"/>
    <w:rsid w:val="00A27F7F"/>
    <w:pPr>
      <w:numPr>
        <w:ilvl w:val="3"/>
      </w:numPr>
    </w:pPr>
  </w:style>
  <w:style w:type="character" w:customStyle="1" w:styleId="ppBodyTextChar">
    <w:name w:val="pp Body Text Char"/>
    <w:link w:val="ppBodyText"/>
    <w:locked/>
    <w:rsid w:val="00D133E8"/>
    <w:rPr>
      <w:rFonts w:asciiTheme="minorHAnsi" w:eastAsiaTheme="minorEastAsia" w:hAnsiTheme="minorHAnsi" w:cstheme="minorBidi"/>
      <w:sz w:val="22"/>
      <w:szCs w:val="22"/>
      <w:lang w:bidi="en-US"/>
    </w:rPr>
  </w:style>
  <w:style w:type="paragraph" w:customStyle="1" w:styleId="ppProcedureStart">
    <w:name w:val="pp Procedure Start"/>
    <w:basedOn w:val="Normal"/>
    <w:next w:val="ppNumberList"/>
    <w:rsid w:val="00A27F7F"/>
    <w:pPr>
      <w:spacing w:before="80" w:after="80"/>
    </w:pPr>
    <w:rPr>
      <w:rFonts w:cs="Arial"/>
      <w:b/>
      <w:szCs w:val="20"/>
    </w:rPr>
  </w:style>
  <w:style w:type="paragraph" w:customStyle="1" w:styleId="ppBodyTextIndent3">
    <w:name w:val="pp Body Text Indent 3"/>
    <w:basedOn w:val="ppBodyTextIndent2"/>
    <w:rsid w:val="00A27F7F"/>
    <w:pPr>
      <w:numPr>
        <w:ilvl w:val="4"/>
      </w:numPr>
    </w:pPr>
  </w:style>
  <w:style w:type="paragraph" w:customStyle="1" w:styleId="ppNumberListIndent2">
    <w:name w:val="pp Number List Indent 2"/>
    <w:basedOn w:val="ppNumberListIndent"/>
    <w:qFormat/>
    <w:rsid w:val="00A27F7F"/>
    <w:pPr>
      <w:numPr>
        <w:ilvl w:val="3"/>
      </w:numPr>
      <w:ind w:left="2115" w:hanging="357"/>
    </w:pPr>
  </w:style>
  <w:style w:type="paragraph" w:customStyle="1" w:styleId="ppFigure">
    <w:name w:val="pp Figure"/>
    <w:basedOn w:val="Normal"/>
    <w:next w:val="Normal"/>
    <w:qFormat/>
    <w:rsid w:val="00A27F7F"/>
    <w:pPr>
      <w:numPr>
        <w:ilvl w:val="1"/>
        <w:numId w:val="2"/>
      </w:numPr>
      <w:spacing w:after="0"/>
      <w:ind w:left="0"/>
    </w:pPr>
  </w:style>
  <w:style w:type="paragraph" w:customStyle="1" w:styleId="ppFigureIndent">
    <w:name w:val="pp Figure Indent"/>
    <w:basedOn w:val="ppFigure"/>
    <w:next w:val="Normal"/>
    <w:rsid w:val="00A27F7F"/>
    <w:pPr>
      <w:numPr>
        <w:ilvl w:val="2"/>
      </w:numPr>
      <w:ind w:left="720"/>
    </w:pPr>
  </w:style>
  <w:style w:type="paragraph" w:customStyle="1" w:styleId="ppFigureIndent2">
    <w:name w:val="pp Figure Indent 2"/>
    <w:basedOn w:val="ppFigureIndent"/>
    <w:next w:val="Normal"/>
    <w:rsid w:val="00A27F7F"/>
    <w:pPr>
      <w:numPr>
        <w:ilvl w:val="3"/>
      </w:numPr>
      <w:ind w:left="1440"/>
    </w:pPr>
  </w:style>
  <w:style w:type="paragraph" w:customStyle="1" w:styleId="ppNote">
    <w:name w:val="pp Note"/>
    <w:basedOn w:val="Normal"/>
    <w:qFormat/>
    <w:rsid w:val="00A27F7F"/>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A27F7F"/>
    <w:pPr>
      <w:numPr>
        <w:ilvl w:val="2"/>
      </w:numPr>
      <w:ind w:left="862"/>
    </w:pPr>
  </w:style>
  <w:style w:type="paragraph" w:customStyle="1" w:styleId="ppNoteIndent2">
    <w:name w:val="pp Note Indent 2"/>
    <w:basedOn w:val="ppNoteIndent"/>
    <w:rsid w:val="00A27F7F"/>
    <w:pPr>
      <w:numPr>
        <w:ilvl w:val="3"/>
      </w:numPr>
      <w:ind w:left="1584"/>
    </w:pPr>
  </w:style>
  <w:style w:type="paragraph" w:customStyle="1" w:styleId="ppFigureCaption">
    <w:name w:val="pp Figure Caption"/>
    <w:basedOn w:val="Normal"/>
    <w:next w:val="ppBodyText"/>
    <w:qFormat/>
    <w:rsid w:val="00A27F7F"/>
    <w:pPr>
      <w:numPr>
        <w:ilvl w:val="1"/>
        <w:numId w:val="4"/>
      </w:numPr>
      <w:ind w:left="0"/>
    </w:pPr>
    <w:rPr>
      <w:i/>
    </w:rPr>
  </w:style>
  <w:style w:type="paragraph" w:customStyle="1" w:styleId="ppFigureCaptionIndent">
    <w:name w:val="pp Figure Caption Indent"/>
    <w:basedOn w:val="ppFigureCaption"/>
    <w:next w:val="ppBodyTextIndent"/>
    <w:rsid w:val="00A27F7F"/>
    <w:pPr>
      <w:numPr>
        <w:ilvl w:val="2"/>
      </w:numPr>
      <w:ind w:left="720"/>
    </w:pPr>
  </w:style>
  <w:style w:type="paragraph" w:customStyle="1" w:styleId="ppFigureCaptionIndent2">
    <w:name w:val="pp Figure Caption Indent 2"/>
    <w:basedOn w:val="ppFigureCaptionIndent"/>
    <w:next w:val="ppBodyTextIndent2"/>
    <w:rsid w:val="00A27F7F"/>
    <w:pPr>
      <w:numPr>
        <w:ilvl w:val="3"/>
      </w:numPr>
      <w:ind w:left="1440"/>
    </w:pPr>
  </w:style>
  <w:style w:type="paragraph" w:customStyle="1" w:styleId="ppFigureNumber">
    <w:name w:val="pp Figure Number"/>
    <w:basedOn w:val="Normal"/>
    <w:next w:val="ppFigureCaption"/>
    <w:rsid w:val="00A27F7F"/>
    <w:pPr>
      <w:numPr>
        <w:ilvl w:val="1"/>
        <w:numId w:val="5"/>
      </w:numPr>
      <w:spacing w:after="0"/>
      <w:ind w:left="0"/>
    </w:pPr>
    <w:rPr>
      <w:b/>
    </w:rPr>
  </w:style>
  <w:style w:type="paragraph" w:customStyle="1" w:styleId="ppFigureNumberIndent">
    <w:name w:val="pp Figure Number Indent"/>
    <w:basedOn w:val="ppFigureNumber"/>
    <w:next w:val="ppFigureCaptionIndent"/>
    <w:rsid w:val="00A27F7F"/>
    <w:pPr>
      <w:numPr>
        <w:ilvl w:val="2"/>
      </w:numPr>
      <w:ind w:left="720"/>
    </w:pPr>
  </w:style>
  <w:style w:type="paragraph" w:customStyle="1" w:styleId="ppFigureNumberIndent2">
    <w:name w:val="pp Figure Number Indent 2"/>
    <w:basedOn w:val="ppFigureNumberIndent"/>
    <w:next w:val="ppFigureCaptionIndent2"/>
    <w:rsid w:val="00A27F7F"/>
    <w:pPr>
      <w:numPr>
        <w:ilvl w:val="3"/>
      </w:numPr>
      <w:ind w:left="1440"/>
    </w:pPr>
  </w:style>
  <w:style w:type="paragraph" w:customStyle="1" w:styleId="ppNoteIndent3">
    <w:name w:val="pp Note Indent 3"/>
    <w:basedOn w:val="ppNoteIndent2"/>
    <w:qFormat/>
    <w:rsid w:val="00A27F7F"/>
    <w:pPr>
      <w:numPr>
        <w:ilvl w:val="4"/>
      </w:numPr>
    </w:pPr>
  </w:style>
  <w:style w:type="paragraph" w:customStyle="1" w:styleId="ppFigureIndent3">
    <w:name w:val="pp Figure Indent 3"/>
    <w:basedOn w:val="ppFigureIndent2"/>
    <w:qFormat/>
    <w:rsid w:val="00A27F7F"/>
    <w:pPr>
      <w:numPr>
        <w:ilvl w:val="4"/>
      </w:numPr>
    </w:pPr>
  </w:style>
  <w:style w:type="paragraph" w:customStyle="1" w:styleId="ppFigureCaptionIndent3">
    <w:name w:val="pp Figure Caption Indent 3"/>
    <w:basedOn w:val="ppFigureCaptionIndent2"/>
    <w:qFormat/>
    <w:rsid w:val="00A27F7F"/>
    <w:pPr>
      <w:numPr>
        <w:ilvl w:val="4"/>
      </w:numPr>
    </w:pPr>
  </w:style>
  <w:style w:type="paragraph" w:customStyle="1" w:styleId="ppFigureNumberIndent3">
    <w:name w:val="pp Figure Number Indent 3"/>
    <w:basedOn w:val="ppFigureNumberIndent2"/>
    <w:qFormat/>
    <w:rsid w:val="00A27F7F"/>
    <w:pPr>
      <w:numPr>
        <w:ilvl w:val="4"/>
      </w:numPr>
      <w:ind w:left="2160" w:firstLine="0"/>
    </w:pPr>
  </w:style>
  <w:style w:type="paragraph" w:styleId="BalloonText">
    <w:name w:val="Balloon Text"/>
    <w:basedOn w:val="Normal"/>
    <w:link w:val="BalloonTextChar"/>
    <w:uiPriority w:val="99"/>
    <w:semiHidden/>
    <w:unhideWhenUsed/>
    <w:rsid w:val="00A2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F7F"/>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27F7F"/>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uiPriority w:val="99"/>
    <w:rsid w:val="00636D82"/>
    <w:rPr>
      <w:rFonts w:cs="Times New Roman"/>
      <w:color w:val="0000FF"/>
      <w:u w:val="single"/>
    </w:rPr>
  </w:style>
  <w:style w:type="paragraph" w:customStyle="1" w:styleId="ppCode">
    <w:name w:val="pp Code"/>
    <w:qFormat/>
    <w:rsid w:val="00A27F7F"/>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cstheme="minorBidi"/>
      <w:szCs w:val="22"/>
      <w:lang w:bidi="en-US"/>
    </w:rPr>
  </w:style>
  <w:style w:type="paragraph" w:customStyle="1" w:styleId="ppCodeIndent">
    <w:name w:val="pp Code Indent"/>
    <w:basedOn w:val="ppCode"/>
    <w:rsid w:val="00A27F7F"/>
    <w:pPr>
      <w:numPr>
        <w:ilvl w:val="2"/>
      </w:numPr>
      <w:ind w:left="720"/>
    </w:pPr>
  </w:style>
  <w:style w:type="paragraph" w:customStyle="1" w:styleId="ppCodeIndent2">
    <w:name w:val="pp Code Indent 2"/>
    <w:basedOn w:val="ppCodeIndent"/>
    <w:rsid w:val="00A27F7F"/>
    <w:pPr>
      <w:numPr>
        <w:ilvl w:val="3"/>
      </w:numPr>
      <w:ind w:left="1440"/>
    </w:pPr>
  </w:style>
  <w:style w:type="paragraph" w:customStyle="1" w:styleId="ppCodeLanguage">
    <w:name w:val="pp Code Language"/>
    <w:basedOn w:val="Normal"/>
    <w:next w:val="ppCode"/>
    <w:qFormat/>
    <w:rsid w:val="00A27F7F"/>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27F7F"/>
    <w:pPr>
      <w:numPr>
        <w:ilvl w:val="2"/>
      </w:numPr>
      <w:ind w:left="720"/>
    </w:pPr>
  </w:style>
  <w:style w:type="paragraph" w:customStyle="1" w:styleId="ppCodeLanguageIndent2">
    <w:name w:val="pp Code Language Indent 2"/>
    <w:basedOn w:val="ppCodeLanguageIndent"/>
    <w:next w:val="ppCodeIndent2"/>
    <w:rsid w:val="00A27F7F"/>
    <w:pPr>
      <w:numPr>
        <w:ilvl w:val="3"/>
      </w:numPr>
      <w:ind w:left="1440"/>
    </w:pPr>
  </w:style>
  <w:style w:type="paragraph" w:customStyle="1" w:styleId="ppCodeIndent3">
    <w:name w:val="pp Code Indent 3"/>
    <w:basedOn w:val="ppCodeIndent2"/>
    <w:qFormat/>
    <w:rsid w:val="00A27F7F"/>
    <w:pPr>
      <w:numPr>
        <w:ilvl w:val="4"/>
      </w:numPr>
    </w:pPr>
  </w:style>
  <w:style w:type="paragraph" w:customStyle="1" w:styleId="ppCodeLanguageIndent3">
    <w:name w:val="pp Code Language Indent 3"/>
    <w:basedOn w:val="ppCodeLanguageIndent2"/>
    <w:next w:val="ppCodeIndent3"/>
    <w:qFormat/>
    <w:rsid w:val="00A27F7F"/>
    <w:pPr>
      <w:numPr>
        <w:ilvl w:val="4"/>
      </w:numPr>
    </w:pPr>
  </w:style>
  <w:style w:type="character" w:customStyle="1" w:styleId="Heading1Char">
    <w:name w:val="Heading 1 Char"/>
    <w:basedOn w:val="DefaultParagraphFont"/>
    <w:link w:val="Heading1"/>
    <w:rsid w:val="00A27F7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A27F7F"/>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A27F7F"/>
    <w:rPr>
      <w:rFonts w:asciiTheme="majorHAnsi" w:eastAsiaTheme="majorEastAsia" w:hAnsiTheme="majorHAnsi" w:cstheme="majorBidi"/>
      <w:b/>
      <w:bCs/>
      <w:color w:val="4F81BD" w:themeColor="accent1"/>
      <w:sz w:val="22"/>
      <w:szCs w:val="22"/>
      <w:lang w:bidi="en-US"/>
    </w:rPr>
  </w:style>
  <w:style w:type="paragraph" w:styleId="Title">
    <w:name w:val="Title"/>
    <w:basedOn w:val="Normal"/>
    <w:next w:val="Normal"/>
    <w:link w:val="TitleChar"/>
    <w:uiPriority w:val="10"/>
    <w:qFormat/>
    <w:rsid w:val="00A27F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7F7F"/>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0E3657"/>
    <w:pPr>
      <w:spacing w:after="100"/>
      <w:ind w:left="440"/>
    </w:pPr>
  </w:style>
  <w:style w:type="character" w:customStyle="1" w:styleId="Heading4Char">
    <w:name w:val="Heading 4 Char"/>
    <w:basedOn w:val="DefaultParagraphFont"/>
    <w:link w:val="Heading4"/>
    <w:rsid w:val="00A27F7F"/>
    <w:rPr>
      <w:rFonts w:asciiTheme="majorHAnsi" w:eastAsiaTheme="majorEastAsia" w:hAnsiTheme="majorHAnsi" w:cstheme="majorBidi"/>
      <w:b/>
      <w:bCs/>
      <w:i/>
      <w:iCs/>
      <w:color w:val="4F81BD" w:themeColor="accent1"/>
      <w:sz w:val="22"/>
      <w:szCs w:val="22"/>
      <w:lang w:bidi="en-US"/>
    </w:rPr>
  </w:style>
  <w:style w:type="paragraph" w:customStyle="1" w:styleId="ppBulletList">
    <w:name w:val="pp Bullet List"/>
    <w:basedOn w:val="ppNumberList"/>
    <w:link w:val="ppBulletListChar"/>
    <w:qFormat/>
    <w:rsid w:val="00A27F7F"/>
    <w:pPr>
      <w:numPr>
        <w:numId w:val="10"/>
      </w:numPr>
      <w:tabs>
        <w:tab w:val="clear" w:pos="1440"/>
      </w:tabs>
      <w:ind w:left="754" w:hanging="357"/>
    </w:pPr>
  </w:style>
  <w:style w:type="paragraph" w:customStyle="1" w:styleId="ppBulletListIndent">
    <w:name w:val="pp Bullet List Indent"/>
    <w:basedOn w:val="ppBulletList"/>
    <w:rsid w:val="00A27F7F"/>
    <w:pPr>
      <w:numPr>
        <w:ilvl w:val="2"/>
      </w:numPr>
      <w:ind w:left="1434" w:hanging="357"/>
    </w:pPr>
  </w:style>
  <w:style w:type="paragraph" w:customStyle="1" w:styleId="ppBulletListTable">
    <w:name w:val="pp Bullet List Table"/>
    <w:basedOn w:val="Normal"/>
    <w:uiPriority w:val="11"/>
    <w:rsid w:val="00A27F7F"/>
    <w:pPr>
      <w:numPr>
        <w:numId w:val="9"/>
      </w:numPr>
      <w:tabs>
        <w:tab w:val="left" w:pos="403"/>
      </w:tabs>
      <w:spacing w:before="100"/>
    </w:pPr>
    <w:rPr>
      <w:sz w:val="18"/>
    </w:rPr>
  </w:style>
  <w:style w:type="paragraph" w:customStyle="1" w:styleId="ppChapterNumber">
    <w:name w:val="pp Chapter Number"/>
    <w:next w:val="Normal"/>
    <w:uiPriority w:val="14"/>
    <w:rsid w:val="00A27F7F"/>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A27F7F"/>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A27F7F"/>
    <w:pPr>
      <w:spacing w:before="340"/>
    </w:pPr>
    <w:rPr>
      <w:rFonts w:ascii="Arial" w:eastAsia="Times New Roman" w:hAnsi="Arial" w:cs="Times New Roman"/>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27F7F"/>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A27F7F"/>
    <w:pPr>
      <w:numPr>
        <w:ilvl w:val="0"/>
        <w:numId w:val="0"/>
      </w:numPr>
    </w:pPr>
  </w:style>
  <w:style w:type="paragraph" w:customStyle="1" w:styleId="ppCodeTable">
    <w:name w:val="pp Code Table"/>
    <w:basedOn w:val="ppCode"/>
    <w:rsid w:val="00A27F7F"/>
    <w:pPr>
      <w:numPr>
        <w:ilvl w:val="0"/>
        <w:numId w:val="0"/>
      </w:numPr>
    </w:pPr>
  </w:style>
  <w:style w:type="paragraph" w:customStyle="1" w:styleId="ppListBodyText">
    <w:name w:val="pp List Body Text"/>
    <w:basedOn w:val="Normal"/>
    <w:rsid w:val="00A27F7F"/>
  </w:style>
  <w:style w:type="paragraph" w:customStyle="1" w:styleId="ppNoteBullet">
    <w:name w:val="pp Note Bullet"/>
    <w:basedOn w:val="ppNote"/>
    <w:rsid w:val="00A27F7F"/>
    <w:pPr>
      <w:numPr>
        <w:ilvl w:val="0"/>
        <w:numId w:val="0"/>
      </w:numPr>
    </w:pPr>
  </w:style>
  <w:style w:type="paragraph" w:customStyle="1" w:styleId="ppNumberListTable">
    <w:name w:val="pp Number List Table"/>
    <w:basedOn w:val="ppNumberList"/>
    <w:rsid w:val="00A27F7F"/>
    <w:pPr>
      <w:numPr>
        <w:ilvl w:val="0"/>
        <w:numId w:val="0"/>
      </w:numPr>
      <w:tabs>
        <w:tab w:val="left" w:pos="403"/>
      </w:tabs>
    </w:pPr>
    <w:rPr>
      <w:sz w:val="18"/>
    </w:rPr>
  </w:style>
  <w:style w:type="paragraph" w:customStyle="1" w:styleId="ppSection">
    <w:name w:val="pp Section"/>
    <w:basedOn w:val="Heading1"/>
    <w:next w:val="Normal"/>
    <w:rsid w:val="00A27F7F"/>
    <w:rPr>
      <w:color w:val="333399"/>
    </w:rPr>
  </w:style>
  <w:style w:type="paragraph" w:customStyle="1" w:styleId="ppShowMe">
    <w:name w:val="pp Show Me"/>
    <w:basedOn w:val="Normal"/>
    <w:next w:val="ppBodyText"/>
    <w:rsid w:val="00A27F7F"/>
    <w:rPr>
      <w:rFonts w:ascii="Britannic Bold" w:hAnsi="Britannic Bold"/>
      <w:color w:val="000080"/>
      <w:szCs w:val="20"/>
    </w:rPr>
  </w:style>
  <w:style w:type="table" w:customStyle="1" w:styleId="ppTableGrid">
    <w:name w:val="pp Table Grid"/>
    <w:basedOn w:val="ppTableList"/>
    <w:rsid w:val="00A27F7F"/>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27F7F"/>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27F7F"/>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27F7F"/>
    <w:pPr>
      <w:autoSpaceDE w:val="0"/>
      <w:autoSpaceDN w:val="0"/>
      <w:adjustRightInd w:val="0"/>
      <w:spacing w:before="60" w:after="60" w:line="260" w:lineRule="atLeast"/>
    </w:pPr>
    <w:rPr>
      <w:rFonts w:ascii="Arial" w:eastAsia="Times New Roman" w:hAnsi="Arial" w:cs="Times New Roman"/>
      <w:color w:val="000000"/>
      <w:sz w:val="18"/>
      <w:lang w:bidi="ar-SA"/>
    </w:rPr>
  </w:style>
  <w:style w:type="paragraph" w:customStyle="1" w:styleId="ppTopic">
    <w:name w:val="pp Topic"/>
    <w:basedOn w:val="Title"/>
    <w:next w:val="ppBodyText"/>
    <w:rsid w:val="00A27F7F"/>
  </w:style>
  <w:style w:type="table" w:styleId="TableGrid">
    <w:name w:val="Table Grid"/>
    <w:basedOn w:val="TableNormal"/>
    <w:rsid w:val="00A27F7F"/>
    <w:pPr>
      <w:spacing w:before="340"/>
    </w:pPr>
    <w:rPr>
      <w:rFonts w:ascii="Times New Roman" w:eastAsia="Batang"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A27F7F"/>
    <w:rPr>
      <w:szCs w:val="20"/>
    </w:rPr>
  </w:style>
  <w:style w:type="character" w:customStyle="1" w:styleId="FootnoteTextChar">
    <w:name w:val="Footnote Text Char"/>
    <w:basedOn w:val="DefaultParagraphFont"/>
    <w:link w:val="FootnoteText"/>
    <w:uiPriority w:val="99"/>
    <w:rsid w:val="00A27F7F"/>
    <w:rPr>
      <w:rFonts w:asciiTheme="minorHAnsi" w:eastAsiaTheme="minorEastAsia" w:hAnsiTheme="minorHAnsi" w:cstheme="minorBidi"/>
      <w:sz w:val="22"/>
      <w:lang w:bidi="en-US"/>
    </w:rPr>
  </w:style>
  <w:style w:type="paragraph" w:styleId="Header">
    <w:name w:val="header"/>
    <w:basedOn w:val="Normal"/>
    <w:link w:val="HeaderChar"/>
    <w:uiPriority w:val="99"/>
    <w:unhideWhenUsed/>
    <w:rsid w:val="00A27F7F"/>
    <w:pPr>
      <w:tabs>
        <w:tab w:val="center" w:pos="4680"/>
        <w:tab w:val="right" w:pos="9360"/>
      </w:tabs>
    </w:pPr>
  </w:style>
  <w:style w:type="character" w:customStyle="1" w:styleId="HeaderChar">
    <w:name w:val="Header Char"/>
    <w:basedOn w:val="DefaultParagraphFont"/>
    <w:link w:val="Header"/>
    <w:uiPriority w:val="99"/>
    <w:rsid w:val="00A27F7F"/>
    <w:rPr>
      <w:rFonts w:asciiTheme="minorHAnsi" w:eastAsiaTheme="minorEastAsia" w:hAnsiTheme="minorHAnsi" w:cstheme="minorBidi"/>
      <w:sz w:val="22"/>
      <w:szCs w:val="22"/>
      <w:lang w:bidi="en-US"/>
    </w:rPr>
  </w:style>
  <w:style w:type="paragraph" w:styleId="Footer">
    <w:name w:val="footer"/>
    <w:basedOn w:val="Normal"/>
    <w:link w:val="FooterChar"/>
    <w:uiPriority w:val="99"/>
    <w:unhideWhenUsed/>
    <w:rsid w:val="00A27F7F"/>
    <w:pPr>
      <w:tabs>
        <w:tab w:val="center" w:pos="4680"/>
        <w:tab w:val="right" w:pos="9360"/>
      </w:tabs>
    </w:pPr>
  </w:style>
  <w:style w:type="character" w:customStyle="1" w:styleId="FooterChar">
    <w:name w:val="Footer Char"/>
    <w:basedOn w:val="DefaultParagraphFont"/>
    <w:link w:val="Footer"/>
    <w:uiPriority w:val="99"/>
    <w:rsid w:val="00A27F7F"/>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A27F7F"/>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A27F7F"/>
    <w:rPr>
      <w:color w:val="808080"/>
    </w:rPr>
  </w:style>
  <w:style w:type="table" w:customStyle="1" w:styleId="ppTable">
    <w:name w:val="pp Table"/>
    <w:basedOn w:val="TableNormal"/>
    <w:uiPriority w:val="99"/>
    <w:rsid w:val="00A27F7F"/>
    <w:rPr>
      <w:rFonts w:ascii="Arial" w:eastAsiaTheme="minorHAnsi" w:hAnsi="Arial" w:cstheme="minorBidi"/>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A27F7F"/>
    <w:pPr>
      <w:numPr>
        <w:ilvl w:val="3"/>
      </w:numPr>
      <w:ind w:left="2115" w:hanging="357"/>
    </w:pPr>
  </w:style>
  <w:style w:type="character" w:styleId="CommentReference">
    <w:name w:val="annotation reference"/>
    <w:uiPriority w:val="99"/>
    <w:semiHidden/>
    <w:unhideWhenUsed/>
    <w:rsid w:val="00720F61"/>
    <w:rPr>
      <w:sz w:val="16"/>
      <w:szCs w:val="16"/>
    </w:rPr>
  </w:style>
  <w:style w:type="paragraph" w:styleId="CommentText">
    <w:name w:val="annotation text"/>
    <w:basedOn w:val="Normal"/>
    <w:link w:val="CommentTextChar"/>
    <w:uiPriority w:val="99"/>
    <w:semiHidden/>
    <w:unhideWhenUsed/>
    <w:rsid w:val="00720F61"/>
    <w:pPr>
      <w:spacing w:line="240" w:lineRule="auto"/>
    </w:pPr>
    <w:rPr>
      <w:sz w:val="20"/>
      <w:szCs w:val="20"/>
    </w:rPr>
  </w:style>
  <w:style w:type="character" w:customStyle="1" w:styleId="CommentTextChar">
    <w:name w:val="Comment Text Char"/>
    <w:link w:val="CommentText"/>
    <w:uiPriority w:val="99"/>
    <w:semiHidden/>
    <w:rsid w:val="00720F61"/>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link w:val="CommentSubject"/>
    <w:uiPriority w:val="99"/>
    <w:semiHidden/>
    <w:rsid w:val="00720F61"/>
    <w:rPr>
      <w:rFonts w:eastAsia="Times New Roman"/>
      <w:b/>
      <w:bCs/>
      <w:sz w:val="20"/>
      <w:szCs w:val="20"/>
      <w:lang w:bidi="en-US"/>
    </w:rPr>
  </w:style>
  <w:style w:type="character" w:styleId="FollowedHyperlink">
    <w:name w:val="FollowedHyperlink"/>
    <w:uiPriority w:val="99"/>
    <w:semiHidden/>
    <w:unhideWhenUsed/>
    <w:rsid w:val="00870EB1"/>
    <w:rPr>
      <w:color w:val="800080"/>
      <w:u w:val="single"/>
    </w:rPr>
  </w:style>
  <w:style w:type="paragraph" w:styleId="Revision">
    <w:name w:val="Revision"/>
    <w:hidden/>
    <w:uiPriority w:val="99"/>
    <w:semiHidden/>
    <w:rsid w:val="00372D00"/>
    <w:rPr>
      <w:rFonts w:eastAsia="Times New Roman"/>
      <w:sz w:val="22"/>
      <w:szCs w:val="22"/>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82850"/>
    <w:rPr>
      <w:rFonts w:ascii="Tahoma" w:eastAsia="Times New Roman" w:hAnsi="Tahoma" w:cs="Tahoma"/>
      <w:sz w:val="16"/>
      <w:szCs w:val="16"/>
      <w:lang w:bidi="en-US"/>
    </w:rPr>
  </w:style>
  <w:style w:type="character" w:customStyle="1" w:styleId="ppNumberListChar">
    <w:name w:val="pp Number List Char"/>
    <w:link w:val="ppNumberList"/>
    <w:rsid w:val="00AB4C25"/>
    <w:rPr>
      <w:rFonts w:asciiTheme="minorHAnsi" w:eastAsiaTheme="minorEastAsia" w:hAnsiTheme="minorHAnsi" w:cstheme="minorBidi"/>
      <w:sz w:val="22"/>
      <w:szCs w:val="22"/>
      <w:lang w:bidi="en-US"/>
    </w:rPr>
  </w:style>
  <w:style w:type="paragraph" w:styleId="NormalWeb">
    <w:name w:val="Normal (Web)"/>
    <w:basedOn w:val="Normal"/>
    <w:uiPriority w:val="99"/>
    <w:semiHidden/>
    <w:unhideWhenUsed/>
    <w:rsid w:val="00DF5E23"/>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A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link w:val="HTMLPreformatted"/>
    <w:uiPriority w:val="99"/>
    <w:rsid w:val="00A32BE6"/>
    <w:rPr>
      <w:rFonts w:ascii="Courier New" w:eastAsia="Times New Roman" w:hAnsi="Courier New" w:cs="Courier New"/>
      <w:sz w:val="20"/>
      <w:szCs w:val="20"/>
      <w:lang w:bidi="he-IL"/>
    </w:rPr>
  </w:style>
  <w:style w:type="character" w:customStyle="1" w:styleId="Heading5Char">
    <w:name w:val="Heading 5 Char"/>
    <w:basedOn w:val="DefaultParagraphFont"/>
    <w:link w:val="Heading5"/>
    <w:uiPriority w:val="9"/>
    <w:rsid w:val="00E209EA"/>
    <w:rPr>
      <w:rFonts w:asciiTheme="majorHAnsi" w:eastAsiaTheme="majorEastAsia" w:hAnsiTheme="majorHAnsi" w:cstheme="majorBidi"/>
      <w:color w:val="243F60" w:themeColor="accent1" w:themeShade="7F"/>
      <w:sz w:val="22"/>
      <w:szCs w:val="22"/>
    </w:rPr>
  </w:style>
  <w:style w:type="character" w:customStyle="1" w:styleId="pronset1">
    <w:name w:val="pronset1"/>
    <w:basedOn w:val="DefaultParagraphFont"/>
    <w:rsid w:val="00E209EA"/>
    <w:rPr>
      <w:color w:val="333333"/>
    </w:rPr>
  </w:style>
  <w:style w:type="character" w:customStyle="1" w:styleId="showipapr">
    <w:name w:val="show_ipapr"/>
    <w:basedOn w:val="DefaultParagraphFont"/>
    <w:rsid w:val="00E209EA"/>
  </w:style>
  <w:style w:type="character" w:customStyle="1" w:styleId="prondelim1">
    <w:name w:val="prondelim1"/>
    <w:basedOn w:val="DefaultParagraphFont"/>
    <w:rsid w:val="00E209EA"/>
    <w:rPr>
      <w:rFonts w:ascii="Verdana" w:hAnsi="Verdana" w:hint="default"/>
      <w:color w:val="333333"/>
    </w:rPr>
  </w:style>
  <w:style w:type="character" w:customStyle="1" w:styleId="pron4">
    <w:name w:val="pron4"/>
    <w:basedOn w:val="DefaultParagraphFont"/>
    <w:rsid w:val="00E209EA"/>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E209EA"/>
  </w:style>
  <w:style w:type="character" w:customStyle="1" w:styleId="showspellpr">
    <w:name w:val="show_spellpr"/>
    <w:basedOn w:val="DefaultParagraphFont"/>
    <w:rsid w:val="00E209EA"/>
  </w:style>
  <w:style w:type="character" w:customStyle="1" w:styleId="pron5">
    <w:name w:val="pron5"/>
    <w:basedOn w:val="DefaultParagraphFont"/>
    <w:rsid w:val="00E209EA"/>
    <w:rPr>
      <w:rFonts w:ascii="Verdana" w:hAnsi="Verdana" w:hint="default"/>
      <w:vanish w:val="0"/>
      <w:webHidden w:val="0"/>
      <w:color w:val="333333"/>
      <w:sz w:val="21"/>
      <w:szCs w:val="21"/>
      <w:specVanish w:val="0"/>
    </w:rPr>
  </w:style>
  <w:style w:type="character" w:customStyle="1" w:styleId="boldface1">
    <w:name w:val="boldface1"/>
    <w:basedOn w:val="DefaultParagraphFont"/>
    <w:rsid w:val="00E209EA"/>
    <w:rPr>
      <w:b/>
      <w:bCs/>
    </w:rPr>
  </w:style>
  <w:style w:type="character" w:customStyle="1" w:styleId="ital-inline2">
    <w:name w:val="ital-inline2"/>
    <w:basedOn w:val="DefaultParagraphFont"/>
    <w:rsid w:val="00E209EA"/>
    <w:rPr>
      <w:rFonts w:ascii="Georgia" w:hAnsi="Georgia" w:hint="default"/>
      <w:i/>
      <w:iCs/>
      <w:vanish w:val="0"/>
      <w:webHidden w:val="0"/>
      <w:specVanish w:val="0"/>
    </w:rPr>
  </w:style>
  <w:style w:type="character" w:customStyle="1" w:styleId="pg4">
    <w:name w:val="pg4"/>
    <w:basedOn w:val="DefaultParagraphFont"/>
    <w:rsid w:val="00E209EA"/>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E209EA"/>
    <w:rPr>
      <w:b/>
      <w:bCs/>
    </w:rPr>
  </w:style>
  <w:style w:type="character" w:styleId="Emphasis">
    <w:name w:val="Emphasis"/>
    <w:basedOn w:val="DefaultParagraphFont"/>
    <w:uiPriority w:val="20"/>
    <w:qFormat/>
    <w:rsid w:val="00E209EA"/>
    <w:rPr>
      <w:i/>
      <w:iCs/>
    </w:rPr>
  </w:style>
  <w:style w:type="character" w:customStyle="1" w:styleId="apple-style-span">
    <w:name w:val="apple-style-span"/>
    <w:basedOn w:val="DefaultParagraphFont"/>
    <w:rsid w:val="00E209EA"/>
    <w:rPr>
      <w:rFonts w:cs="Times New Roman"/>
    </w:rPr>
  </w:style>
  <w:style w:type="paragraph" w:styleId="TOAHeading">
    <w:name w:val="toa heading"/>
    <w:basedOn w:val="Normal"/>
    <w:next w:val="Normal"/>
    <w:uiPriority w:val="99"/>
    <w:unhideWhenUsed/>
    <w:rsid w:val="00E209EA"/>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E209EA"/>
    <w:pPr>
      <w:ind w:left="360"/>
      <w:contextualSpacing/>
    </w:pPr>
  </w:style>
  <w:style w:type="paragraph" w:styleId="ListNumber">
    <w:name w:val="List Number"/>
    <w:basedOn w:val="Normal"/>
    <w:uiPriority w:val="99"/>
    <w:unhideWhenUsed/>
    <w:rsid w:val="00E209EA"/>
    <w:pPr>
      <w:numPr>
        <w:numId w:val="12"/>
      </w:numPr>
      <w:contextualSpacing/>
    </w:pPr>
  </w:style>
  <w:style w:type="paragraph" w:styleId="Subtitle">
    <w:name w:val="Subtitle"/>
    <w:basedOn w:val="Normal"/>
    <w:next w:val="Normal"/>
    <w:link w:val="SubtitleChar"/>
    <w:uiPriority w:val="11"/>
    <w:qFormat/>
    <w:rsid w:val="00E209EA"/>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E209E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E209EA"/>
    <w:pPr>
      <w:spacing w:after="0"/>
      <w:outlineLvl w:val="9"/>
    </w:pPr>
    <w:rPr>
      <w:lang w:bidi="ar-SA"/>
    </w:rPr>
  </w:style>
  <w:style w:type="paragraph" w:customStyle="1" w:styleId="Code">
    <w:name w:val="Code"/>
    <w:qFormat/>
    <w:rsid w:val="00E209EA"/>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cstheme="minorBidi"/>
      <w:noProof/>
      <w:szCs w:val="22"/>
      <w:lang w:bidi="en-US"/>
    </w:rPr>
  </w:style>
  <w:style w:type="paragraph" w:customStyle="1" w:styleId="CodeIndent">
    <w:name w:val="Code Indent"/>
    <w:basedOn w:val="Code"/>
    <w:qFormat/>
    <w:rsid w:val="00E209EA"/>
    <w:pPr>
      <w:shd w:val="clear" w:color="auto" w:fill="ECF2FA"/>
      <w:ind w:left="720"/>
    </w:pPr>
  </w:style>
  <w:style w:type="paragraph" w:customStyle="1" w:styleId="CodeIndent2">
    <w:name w:val="Code Indent 2"/>
    <w:basedOn w:val="CodeIndent"/>
    <w:rsid w:val="00E209EA"/>
    <w:pPr>
      <w:ind w:left="1440"/>
    </w:pPr>
  </w:style>
  <w:style w:type="paragraph" w:customStyle="1" w:styleId="CodeIndent3">
    <w:name w:val="Code Indent 3"/>
    <w:basedOn w:val="CodeIndent2"/>
    <w:rsid w:val="00E209EA"/>
    <w:pPr>
      <w:ind w:left="2160"/>
    </w:pPr>
  </w:style>
  <w:style w:type="paragraph" w:customStyle="1" w:styleId="Note">
    <w:name w:val="Note"/>
    <w:basedOn w:val="Normal"/>
    <w:qFormat/>
    <w:rsid w:val="00E209EA"/>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E209EA"/>
    <w:rPr>
      <w:rFonts w:ascii="Calibri" w:eastAsia="Times New Roman" w:hAnsi="Calibri" w:cs="Calibri"/>
      <w:lang w:bidi="ar-SA"/>
    </w:rPr>
  </w:style>
  <w:style w:type="paragraph" w:styleId="NoSpacing">
    <w:name w:val="No Spacing"/>
    <w:uiPriority w:val="1"/>
    <w:qFormat/>
    <w:rsid w:val="00E209EA"/>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E209EA"/>
    <w:rPr>
      <w:i/>
      <w:iCs/>
      <w:color w:val="000000" w:themeColor="text1"/>
    </w:rPr>
  </w:style>
  <w:style w:type="character" w:customStyle="1" w:styleId="QuoteChar">
    <w:name w:val="Quote Char"/>
    <w:basedOn w:val="DefaultParagraphFont"/>
    <w:link w:val="Quote"/>
    <w:uiPriority w:val="29"/>
    <w:rsid w:val="00E209EA"/>
    <w:rPr>
      <w:rFonts w:asciiTheme="minorHAnsi" w:eastAsiaTheme="minorEastAsia" w:hAnsiTheme="minorHAnsi" w:cstheme="minorBidi"/>
      <w:i/>
      <w:iCs/>
      <w:color w:val="000000" w:themeColor="text1"/>
      <w:sz w:val="22"/>
      <w:szCs w:val="22"/>
      <w:lang w:bidi="en-US"/>
    </w:rPr>
  </w:style>
  <w:style w:type="paragraph" w:styleId="TOC4">
    <w:name w:val="toc 4"/>
    <w:basedOn w:val="Normal"/>
    <w:next w:val="Normal"/>
    <w:autoRedefine/>
    <w:uiPriority w:val="39"/>
    <w:unhideWhenUsed/>
    <w:rsid w:val="00E209EA"/>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758AB"/>
    <w:pPr>
      <w:spacing w:after="120" w:line="276" w:lineRule="auto"/>
    </w:pPr>
    <w:rPr>
      <w:rFonts w:eastAsia="Times New Roman"/>
      <w:sz w:val="22"/>
      <w:szCs w:val="22"/>
      <w:lang w:bidi="en-US"/>
    </w:rPr>
  </w:style>
  <w:style w:type="paragraph" w:styleId="Heading1">
    <w:name w:val="heading 1"/>
    <w:basedOn w:val="Normal"/>
    <w:next w:val="ppBodyText"/>
    <w:link w:val="Heading1Char"/>
    <w:qFormat/>
    <w:rsid w:val="00EC4DF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C4D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C4DF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C4DF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209EA"/>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BodyText">
    <w:name w:val="pp Body Text"/>
    <w:link w:val="ppBodyTextChar"/>
    <w:qFormat/>
    <w:rsid w:val="00EC4DF6"/>
    <w:pPr>
      <w:numPr>
        <w:ilvl w:val="1"/>
        <w:numId w:val="1"/>
      </w:numPr>
      <w:spacing w:after="120" w:line="276" w:lineRule="auto"/>
    </w:pPr>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EC4DF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EC4DF6"/>
    <w:pPr>
      <w:numPr>
        <w:ilvl w:val="1"/>
        <w:numId w:val="15"/>
      </w:numPr>
      <w:tabs>
        <w:tab w:val="left" w:pos="1440"/>
      </w:tabs>
    </w:pPr>
  </w:style>
  <w:style w:type="paragraph" w:customStyle="1" w:styleId="ppNumberListIndent">
    <w:name w:val="pp Number List Indent"/>
    <w:basedOn w:val="ppNumberList"/>
    <w:rsid w:val="00EC4DF6"/>
    <w:pPr>
      <w:numPr>
        <w:ilvl w:val="2"/>
      </w:numPr>
      <w:tabs>
        <w:tab w:val="clear" w:pos="1440"/>
        <w:tab w:val="left" w:pos="2160"/>
      </w:tabs>
      <w:ind w:left="1434" w:hanging="357"/>
    </w:pPr>
  </w:style>
  <w:style w:type="paragraph" w:customStyle="1" w:styleId="ppBodyTextIndent">
    <w:name w:val="pp Body Text Indent"/>
    <w:basedOn w:val="ppBodyText"/>
    <w:rsid w:val="00EC4DF6"/>
    <w:pPr>
      <w:numPr>
        <w:ilvl w:val="2"/>
      </w:numPr>
    </w:pPr>
  </w:style>
  <w:style w:type="paragraph" w:customStyle="1" w:styleId="ppBodyTextIndent2">
    <w:name w:val="pp Body Text Indent 2"/>
    <w:basedOn w:val="ppBodyTextIndent"/>
    <w:rsid w:val="00EC4DF6"/>
    <w:pPr>
      <w:numPr>
        <w:ilvl w:val="3"/>
      </w:numPr>
    </w:pPr>
  </w:style>
  <w:style w:type="character" w:customStyle="1" w:styleId="ppBodyTextChar">
    <w:name w:val="pp Body Text Char"/>
    <w:link w:val="ppBodyText"/>
    <w:locked/>
    <w:rsid w:val="00D133E8"/>
    <w:rPr>
      <w:rFonts w:asciiTheme="minorHAnsi" w:eastAsiaTheme="minorEastAsia" w:hAnsiTheme="minorHAnsi" w:cstheme="minorBidi"/>
      <w:sz w:val="22"/>
      <w:szCs w:val="22"/>
      <w:lang w:bidi="en-US"/>
    </w:rPr>
  </w:style>
  <w:style w:type="paragraph" w:customStyle="1" w:styleId="ppProcedureStart">
    <w:name w:val="pp Procedure Start"/>
    <w:basedOn w:val="Normal"/>
    <w:next w:val="ppNumberList"/>
    <w:rsid w:val="00EC4DF6"/>
    <w:pPr>
      <w:spacing w:before="80" w:after="80"/>
    </w:pPr>
    <w:rPr>
      <w:b/>
      <w:szCs w:val="20"/>
    </w:rPr>
  </w:style>
  <w:style w:type="paragraph" w:customStyle="1" w:styleId="ppBodyTextIndent3">
    <w:name w:val="pp Body Text Indent 3"/>
    <w:basedOn w:val="ppBodyTextIndent2"/>
    <w:rsid w:val="00EC4DF6"/>
    <w:pPr>
      <w:numPr>
        <w:ilvl w:val="4"/>
      </w:numPr>
    </w:pPr>
  </w:style>
  <w:style w:type="paragraph" w:customStyle="1" w:styleId="ppNumberListIndent2">
    <w:name w:val="pp Number List Indent 2"/>
    <w:basedOn w:val="ppNumberListIndent"/>
    <w:qFormat/>
    <w:rsid w:val="00EC4DF6"/>
    <w:pPr>
      <w:numPr>
        <w:ilvl w:val="3"/>
      </w:numPr>
      <w:ind w:left="2115" w:hanging="357"/>
    </w:pPr>
  </w:style>
  <w:style w:type="paragraph" w:customStyle="1" w:styleId="ppFigure">
    <w:name w:val="pp Figure"/>
    <w:basedOn w:val="Normal"/>
    <w:next w:val="Normal"/>
    <w:qFormat/>
    <w:rsid w:val="00EC4DF6"/>
    <w:pPr>
      <w:numPr>
        <w:ilvl w:val="1"/>
        <w:numId w:val="2"/>
      </w:numPr>
      <w:spacing w:after="0"/>
      <w:ind w:left="0"/>
    </w:pPr>
  </w:style>
  <w:style w:type="paragraph" w:customStyle="1" w:styleId="ppFigureIndent">
    <w:name w:val="pp Figure Indent"/>
    <w:basedOn w:val="ppFigure"/>
    <w:next w:val="Normal"/>
    <w:rsid w:val="00EC4DF6"/>
    <w:pPr>
      <w:numPr>
        <w:ilvl w:val="2"/>
      </w:numPr>
      <w:ind w:left="720"/>
    </w:pPr>
  </w:style>
  <w:style w:type="paragraph" w:customStyle="1" w:styleId="ppFigureIndent2">
    <w:name w:val="pp Figure Indent 2"/>
    <w:basedOn w:val="ppFigureIndent"/>
    <w:next w:val="Normal"/>
    <w:rsid w:val="00EC4DF6"/>
    <w:pPr>
      <w:numPr>
        <w:ilvl w:val="3"/>
      </w:numPr>
      <w:ind w:left="1440"/>
    </w:pPr>
  </w:style>
  <w:style w:type="paragraph" w:customStyle="1" w:styleId="ppNote">
    <w:name w:val="pp Note"/>
    <w:basedOn w:val="Normal"/>
    <w:qFormat/>
    <w:rsid w:val="00EC4DF6"/>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EC4DF6"/>
    <w:pPr>
      <w:numPr>
        <w:ilvl w:val="2"/>
      </w:numPr>
      <w:ind w:left="862"/>
    </w:pPr>
  </w:style>
  <w:style w:type="paragraph" w:customStyle="1" w:styleId="ppNoteIndent2">
    <w:name w:val="pp Note Indent 2"/>
    <w:basedOn w:val="ppNoteIndent"/>
    <w:rsid w:val="00EC4DF6"/>
    <w:pPr>
      <w:numPr>
        <w:ilvl w:val="3"/>
      </w:numPr>
      <w:ind w:left="1584"/>
    </w:pPr>
  </w:style>
  <w:style w:type="paragraph" w:customStyle="1" w:styleId="ppFigureCaption">
    <w:name w:val="pp Figure Caption"/>
    <w:basedOn w:val="Normal"/>
    <w:next w:val="ppBodyText"/>
    <w:qFormat/>
    <w:rsid w:val="00EC4DF6"/>
    <w:pPr>
      <w:numPr>
        <w:ilvl w:val="1"/>
        <w:numId w:val="4"/>
      </w:numPr>
      <w:ind w:left="0"/>
    </w:pPr>
    <w:rPr>
      <w:i/>
    </w:rPr>
  </w:style>
  <w:style w:type="paragraph" w:customStyle="1" w:styleId="ppFigureCaptionIndent">
    <w:name w:val="pp Figure Caption Indent"/>
    <w:basedOn w:val="ppFigureCaption"/>
    <w:next w:val="ppBodyTextIndent"/>
    <w:rsid w:val="00EC4DF6"/>
    <w:pPr>
      <w:numPr>
        <w:ilvl w:val="2"/>
      </w:numPr>
      <w:ind w:left="720"/>
    </w:pPr>
  </w:style>
  <w:style w:type="paragraph" w:customStyle="1" w:styleId="ppFigureCaptionIndent2">
    <w:name w:val="pp Figure Caption Indent 2"/>
    <w:basedOn w:val="ppFigureCaptionIndent"/>
    <w:next w:val="ppBodyTextIndent2"/>
    <w:rsid w:val="00EC4DF6"/>
    <w:pPr>
      <w:numPr>
        <w:ilvl w:val="3"/>
      </w:numPr>
      <w:ind w:left="1440"/>
    </w:pPr>
  </w:style>
  <w:style w:type="paragraph" w:customStyle="1" w:styleId="ppFigureNumber">
    <w:name w:val="pp Figure Number"/>
    <w:basedOn w:val="Normal"/>
    <w:next w:val="ppFigureCaption"/>
    <w:rsid w:val="00EC4DF6"/>
    <w:pPr>
      <w:numPr>
        <w:ilvl w:val="1"/>
        <w:numId w:val="5"/>
      </w:numPr>
      <w:spacing w:after="0"/>
      <w:ind w:left="0"/>
    </w:pPr>
    <w:rPr>
      <w:b/>
    </w:rPr>
  </w:style>
  <w:style w:type="paragraph" w:customStyle="1" w:styleId="ppFigureNumberIndent">
    <w:name w:val="pp Figure Number Indent"/>
    <w:basedOn w:val="ppFigureNumber"/>
    <w:next w:val="ppFigureCaptionIndent"/>
    <w:rsid w:val="00EC4DF6"/>
    <w:pPr>
      <w:numPr>
        <w:ilvl w:val="2"/>
      </w:numPr>
      <w:ind w:left="720"/>
    </w:pPr>
  </w:style>
  <w:style w:type="paragraph" w:customStyle="1" w:styleId="ppFigureNumberIndent2">
    <w:name w:val="pp Figure Number Indent 2"/>
    <w:basedOn w:val="ppFigureNumberIndent"/>
    <w:next w:val="ppFigureCaptionIndent2"/>
    <w:rsid w:val="00EC4DF6"/>
    <w:pPr>
      <w:numPr>
        <w:ilvl w:val="3"/>
      </w:numPr>
      <w:ind w:left="1440"/>
    </w:pPr>
  </w:style>
  <w:style w:type="paragraph" w:customStyle="1" w:styleId="ppNoteIndent3">
    <w:name w:val="pp Note Indent 3"/>
    <w:basedOn w:val="ppNoteIndent2"/>
    <w:qFormat/>
    <w:rsid w:val="00EC4DF6"/>
    <w:pPr>
      <w:numPr>
        <w:ilvl w:val="4"/>
      </w:numPr>
    </w:pPr>
  </w:style>
  <w:style w:type="paragraph" w:customStyle="1" w:styleId="ppFigureIndent3">
    <w:name w:val="pp Figure Indent 3"/>
    <w:basedOn w:val="ppFigureIndent2"/>
    <w:qFormat/>
    <w:rsid w:val="00EC4DF6"/>
    <w:pPr>
      <w:numPr>
        <w:ilvl w:val="4"/>
      </w:numPr>
    </w:pPr>
  </w:style>
  <w:style w:type="paragraph" w:customStyle="1" w:styleId="ppFigureCaptionIndent3">
    <w:name w:val="pp Figure Caption Indent 3"/>
    <w:basedOn w:val="ppFigureCaptionIndent2"/>
    <w:qFormat/>
    <w:rsid w:val="00EC4DF6"/>
    <w:pPr>
      <w:numPr>
        <w:ilvl w:val="4"/>
      </w:numPr>
    </w:pPr>
  </w:style>
  <w:style w:type="paragraph" w:customStyle="1" w:styleId="ppFigureNumberIndent3">
    <w:name w:val="pp Figure Number Indent 3"/>
    <w:basedOn w:val="ppFigureNumberIndent2"/>
    <w:qFormat/>
    <w:rsid w:val="00EC4DF6"/>
    <w:pPr>
      <w:numPr>
        <w:ilvl w:val="4"/>
      </w:numPr>
      <w:ind w:left="2160" w:firstLine="0"/>
    </w:pPr>
  </w:style>
  <w:style w:type="paragraph" w:styleId="BalloonText">
    <w:name w:val="Balloon Text"/>
    <w:basedOn w:val="Normal"/>
    <w:link w:val="BalloonTextChar"/>
    <w:uiPriority w:val="99"/>
    <w:semiHidden/>
    <w:unhideWhenUsed/>
    <w:rsid w:val="00EC4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F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C4DF6"/>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uiPriority w:val="99"/>
    <w:rsid w:val="00636D82"/>
    <w:rPr>
      <w:rFonts w:cs="Times New Roman"/>
      <w:color w:val="0000FF"/>
      <w:u w:val="single"/>
    </w:rPr>
  </w:style>
  <w:style w:type="paragraph" w:customStyle="1" w:styleId="ppCode">
    <w:name w:val="pp Code"/>
    <w:qFormat/>
    <w:rsid w:val="00EC4DF6"/>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cstheme="minorBidi"/>
      <w:szCs w:val="22"/>
      <w:lang w:bidi="en-US"/>
    </w:rPr>
  </w:style>
  <w:style w:type="paragraph" w:customStyle="1" w:styleId="ppCodeIndent">
    <w:name w:val="pp Code Indent"/>
    <w:basedOn w:val="ppCode"/>
    <w:rsid w:val="00EC4DF6"/>
    <w:pPr>
      <w:numPr>
        <w:ilvl w:val="2"/>
      </w:numPr>
    </w:pPr>
  </w:style>
  <w:style w:type="paragraph" w:customStyle="1" w:styleId="ppCodeIndent2">
    <w:name w:val="pp Code Indent 2"/>
    <w:basedOn w:val="ppCodeIndent"/>
    <w:rsid w:val="008D6C7A"/>
    <w:pPr>
      <w:numPr>
        <w:ilvl w:val="3"/>
      </w:numPr>
      <w:ind w:left="709"/>
    </w:pPr>
  </w:style>
  <w:style w:type="paragraph" w:customStyle="1" w:styleId="ppCodeLanguage">
    <w:name w:val="pp Code Language"/>
    <w:basedOn w:val="Normal"/>
    <w:next w:val="ppCode"/>
    <w:qFormat/>
    <w:rsid w:val="00EC4DF6"/>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C4DF6"/>
    <w:pPr>
      <w:numPr>
        <w:ilvl w:val="2"/>
      </w:numPr>
      <w:ind w:left="720"/>
    </w:pPr>
  </w:style>
  <w:style w:type="paragraph" w:customStyle="1" w:styleId="ppCodeLanguageIndent2">
    <w:name w:val="pp Code Language Indent 2"/>
    <w:basedOn w:val="ppCodeLanguageIndent"/>
    <w:next w:val="ppCodeIndent2"/>
    <w:rsid w:val="00406BBE"/>
    <w:pPr>
      <w:numPr>
        <w:ilvl w:val="3"/>
      </w:numPr>
      <w:ind w:left="709"/>
    </w:pPr>
  </w:style>
  <w:style w:type="paragraph" w:customStyle="1" w:styleId="ppCodeIndent3">
    <w:name w:val="pp Code Indent 3"/>
    <w:basedOn w:val="ppCodeIndent2"/>
    <w:qFormat/>
    <w:rsid w:val="00EC4DF6"/>
    <w:pPr>
      <w:numPr>
        <w:ilvl w:val="4"/>
      </w:numPr>
    </w:pPr>
  </w:style>
  <w:style w:type="paragraph" w:customStyle="1" w:styleId="ppCodeLanguageIndent3">
    <w:name w:val="pp Code Language Indent 3"/>
    <w:basedOn w:val="ppCodeLanguageIndent2"/>
    <w:next w:val="ppCodeIndent3"/>
    <w:qFormat/>
    <w:rsid w:val="00EC4DF6"/>
    <w:pPr>
      <w:numPr>
        <w:ilvl w:val="4"/>
      </w:numPr>
    </w:pPr>
  </w:style>
  <w:style w:type="character" w:customStyle="1" w:styleId="Heading1Char">
    <w:name w:val="Heading 1 Char"/>
    <w:basedOn w:val="DefaultParagraphFont"/>
    <w:link w:val="Heading1"/>
    <w:rsid w:val="00EC4DF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EC4DF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EC4DF6"/>
    <w:rPr>
      <w:rFonts w:asciiTheme="majorHAnsi" w:eastAsiaTheme="majorEastAsia" w:hAnsiTheme="majorHAnsi" w:cstheme="majorBidi"/>
      <w:b/>
      <w:bCs/>
      <w:color w:val="4F81BD" w:themeColor="accent1"/>
      <w:sz w:val="22"/>
      <w:szCs w:val="22"/>
      <w:lang w:bidi="en-US"/>
    </w:rPr>
  </w:style>
  <w:style w:type="paragraph" w:styleId="Title">
    <w:name w:val="Title"/>
    <w:basedOn w:val="Normal"/>
    <w:next w:val="Normal"/>
    <w:link w:val="TitleChar"/>
    <w:uiPriority w:val="10"/>
    <w:qFormat/>
    <w:rsid w:val="00EC4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DF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0E3657"/>
    <w:pPr>
      <w:spacing w:after="100"/>
      <w:ind w:left="440"/>
    </w:pPr>
  </w:style>
  <w:style w:type="character" w:customStyle="1" w:styleId="Heading4Char">
    <w:name w:val="Heading 4 Char"/>
    <w:basedOn w:val="DefaultParagraphFont"/>
    <w:link w:val="Heading4"/>
    <w:rsid w:val="00EC4DF6"/>
    <w:rPr>
      <w:rFonts w:asciiTheme="majorHAnsi" w:eastAsiaTheme="majorEastAsia" w:hAnsiTheme="majorHAnsi" w:cstheme="majorBidi"/>
      <w:b/>
      <w:bCs/>
      <w:i/>
      <w:iCs/>
      <w:color w:val="4F81BD" w:themeColor="accent1"/>
      <w:sz w:val="22"/>
      <w:szCs w:val="22"/>
      <w:lang w:bidi="en-US"/>
    </w:rPr>
  </w:style>
  <w:style w:type="paragraph" w:customStyle="1" w:styleId="ppBulletList">
    <w:name w:val="pp Bullet List"/>
    <w:basedOn w:val="ppNumberList"/>
    <w:link w:val="ppBulletListChar"/>
    <w:qFormat/>
    <w:rsid w:val="00EC4DF6"/>
    <w:pPr>
      <w:numPr>
        <w:numId w:val="10"/>
      </w:numPr>
      <w:tabs>
        <w:tab w:val="clear" w:pos="1440"/>
      </w:tabs>
      <w:ind w:left="754" w:hanging="357"/>
    </w:pPr>
  </w:style>
  <w:style w:type="paragraph" w:customStyle="1" w:styleId="ppBulletListIndent">
    <w:name w:val="pp Bullet List Indent"/>
    <w:basedOn w:val="ppBulletList"/>
    <w:rsid w:val="00EC4DF6"/>
    <w:pPr>
      <w:numPr>
        <w:ilvl w:val="2"/>
      </w:numPr>
      <w:ind w:left="1434" w:hanging="357"/>
    </w:pPr>
  </w:style>
  <w:style w:type="paragraph" w:customStyle="1" w:styleId="ppBulletListTable">
    <w:name w:val="pp Bullet List Table"/>
    <w:basedOn w:val="Normal"/>
    <w:uiPriority w:val="11"/>
    <w:rsid w:val="00EC4DF6"/>
    <w:pPr>
      <w:numPr>
        <w:numId w:val="9"/>
      </w:numPr>
      <w:tabs>
        <w:tab w:val="left" w:pos="403"/>
      </w:tabs>
      <w:spacing w:before="100"/>
    </w:pPr>
    <w:rPr>
      <w:sz w:val="18"/>
    </w:rPr>
  </w:style>
  <w:style w:type="paragraph" w:customStyle="1" w:styleId="ppChapterNumber">
    <w:name w:val="pp Chapter Number"/>
    <w:next w:val="Normal"/>
    <w:uiPriority w:val="14"/>
    <w:rsid w:val="00EC4DF6"/>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EC4DF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EC4DF6"/>
    <w:pPr>
      <w:spacing w:before="340"/>
    </w:pPr>
    <w:rPr>
      <w:rFonts w:ascii="Arial" w:eastAsia="Times New Roman" w:hAnsi="Arial" w:cs="Times New Roman"/>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C4DF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EC4DF6"/>
    <w:pPr>
      <w:numPr>
        <w:ilvl w:val="0"/>
        <w:numId w:val="0"/>
      </w:numPr>
    </w:pPr>
  </w:style>
  <w:style w:type="paragraph" w:customStyle="1" w:styleId="ppCodeTable">
    <w:name w:val="pp Code Table"/>
    <w:basedOn w:val="ppCode"/>
    <w:rsid w:val="00EC4DF6"/>
    <w:pPr>
      <w:numPr>
        <w:ilvl w:val="0"/>
        <w:numId w:val="0"/>
      </w:numPr>
    </w:pPr>
  </w:style>
  <w:style w:type="paragraph" w:customStyle="1" w:styleId="ppListBodyText">
    <w:name w:val="pp List Body Text"/>
    <w:basedOn w:val="Normal"/>
    <w:rsid w:val="00EC4DF6"/>
  </w:style>
  <w:style w:type="paragraph" w:customStyle="1" w:styleId="ppNoteBullet">
    <w:name w:val="pp Note Bullet"/>
    <w:basedOn w:val="ppNote"/>
    <w:rsid w:val="00EC4DF6"/>
    <w:pPr>
      <w:numPr>
        <w:ilvl w:val="0"/>
        <w:numId w:val="0"/>
      </w:numPr>
    </w:pPr>
  </w:style>
  <w:style w:type="paragraph" w:customStyle="1" w:styleId="ppNumberListTable">
    <w:name w:val="pp Number List Table"/>
    <w:basedOn w:val="ppNumberList"/>
    <w:rsid w:val="00EC4DF6"/>
    <w:pPr>
      <w:numPr>
        <w:ilvl w:val="0"/>
        <w:numId w:val="0"/>
      </w:numPr>
      <w:tabs>
        <w:tab w:val="left" w:pos="403"/>
      </w:tabs>
    </w:pPr>
    <w:rPr>
      <w:sz w:val="18"/>
    </w:rPr>
  </w:style>
  <w:style w:type="paragraph" w:customStyle="1" w:styleId="ppSection">
    <w:name w:val="pp Section"/>
    <w:basedOn w:val="Heading1"/>
    <w:next w:val="Normal"/>
    <w:rsid w:val="00EC4DF6"/>
    <w:rPr>
      <w:color w:val="333399"/>
    </w:rPr>
  </w:style>
  <w:style w:type="paragraph" w:customStyle="1" w:styleId="ppShowMe">
    <w:name w:val="pp Show Me"/>
    <w:basedOn w:val="Normal"/>
    <w:next w:val="ppBodyText"/>
    <w:rsid w:val="00EC4DF6"/>
    <w:rPr>
      <w:rFonts w:ascii="Britannic Bold" w:hAnsi="Britannic Bold"/>
      <w:color w:val="000080"/>
      <w:szCs w:val="20"/>
    </w:rPr>
  </w:style>
  <w:style w:type="table" w:customStyle="1" w:styleId="ppTableGrid">
    <w:name w:val="pp Table Grid"/>
    <w:basedOn w:val="ppTableList"/>
    <w:rsid w:val="00EC4DF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C4DF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C4DF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C4DF6"/>
    <w:pPr>
      <w:autoSpaceDE w:val="0"/>
      <w:autoSpaceDN w:val="0"/>
      <w:adjustRightInd w:val="0"/>
      <w:spacing w:before="60" w:after="60" w:line="260" w:lineRule="atLeast"/>
    </w:pPr>
    <w:rPr>
      <w:rFonts w:ascii="Arial" w:eastAsia="Times New Roman" w:hAnsi="Arial" w:cs="Times New Roman"/>
      <w:color w:val="000000"/>
      <w:sz w:val="18"/>
      <w:lang w:bidi="ar-SA"/>
    </w:rPr>
  </w:style>
  <w:style w:type="paragraph" w:customStyle="1" w:styleId="ppTopic">
    <w:name w:val="pp Topic"/>
    <w:basedOn w:val="Title"/>
    <w:next w:val="ppBodyText"/>
    <w:rsid w:val="00057662"/>
    <w:pPr>
      <w:keepNext/>
    </w:pPr>
  </w:style>
  <w:style w:type="table" w:styleId="TableGrid">
    <w:name w:val="Table Grid"/>
    <w:basedOn w:val="TableNormal"/>
    <w:rsid w:val="00EC4DF6"/>
    <w:pPr>
      <w:spacing w:before="340"/>
    </w:pPr>
    <w:rPr>
      <w:rFonts w:ascii="Times New Roman" w:eastAsia="Batang" w:hAnsi="Times New Roman" w:cs="Times New Roman"/>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C4DF6"/>
    <w:rPr>
      <w:szCs w:val="20"/>
    </w:rPr>
  </w:style>
  <w:style w:type="character" w:customStyle="1" w:styleId="FootnoteTextChar">
    <w:name w:val="Footnote Text Char"/>
    <w:basedOn w:val="DefaultParagraphFont"/>
    <w:link w:val="FootnoteText"/>
    <w:uiPriority w:val="99"/>
    <w:rsid w:val="00EC4DF6"/>
    <w:rPr>
      <w:rFonts w:asciiTheme="minorHAnsi" w:eastAsiaTheme="minorEastAsia" w:hAnsiTheme="minorHAnsi" w:cstheme="minorBidi"/>
      <w:sz w:val="22"/>
      <w:lang w:bidi="en-US"/>
    </w:rPr>
  </w:style>
  <w:style w:type="paragraph" w:styleId="Header">
    <w:name w:val="header"/>
    <w:basedOn w:val="Normal"/>
    <w:link w:val="HeaderChar"/>
    <w:uiPriority w:val="99"/>
    <w:unhideWhenUsed/>
    <w:rsid w:val="00EC4DF6"/>
    <w:pPr>
      <w:tabs>
        <w:tab w:val="center" w:pos="4680"/>
        <w:tab w:val="right" w:pos="9360"/>
      </w:tabs>
    </w:pPr>
  </w:style>
  <w:style w:type="character" w:customStyle="1" w:styleId="HeaderChar">
    <w:name w:val="Header Char"/>
    <w:basedOn w:val="DefaultParagraphFont"/>
    <w:link w:val="Header"/>
    <w:uiPriority w:val="99"/>
    <w:rsid w:val="00EC4DF6"/>
    <w:rPr>
      <w:rFonts w:asciiTheme="minorHAnsi" w:eastAsiaTheme="minorEastAsia" w:hAnsiTheme="minorHAnsi" w:cstheme="minorBidi"/>
      <w:sz w:val="22"/>
      <w:szCs w:val="22"/>
      <w:lang w:bidi="en-US"/>
    </w:rPr>
  </w:style>
  <w:style w:type="paragraph" w:styleId="Footer">
    <w:name w:val="footer"/>
    <w:basedOn w:val="Normal"/>
    <w:link w:val="FooterChar"/>
    <w:uiPriority w:val="99"/>
    <w:unhideWhenUsed/>
    <w:rsid w:val="00EC4DF6"/>
    <w:pPr>
      <w:tabs>
        <w:tab w:val="center" w:pos="4680"/>
        <w:tab w:val="right" w:pos="9360"/>
      </w:tabs>
    </w:pPr>
  </w:style>
  <w:style w:type="character" w:customStyle="1" w:styleId="FooterChar">
    <w:name w:val="Footer Char"/>
    <w:basedOn w:val="DefaultParagraphFont"/>
    <w:link w:val="Footer"/>
    <w:uiPriority w:val="99"/>
    <w:rsid w:val="00EC4DF6"/>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EC4DF6"/>
    <w:rPr>
      <w:rFonts w:asciiTheme="minorHAnsi" w:eastAsiaTheme="minorEastAsia" w:hAnsiTheme="minorHAnsi" w:cstheme="minorBidi"/>
      <w:sz w:val="22"/>
      <w:szCs w:val="22"/>
      <w:lang w:bidi="en-US"/>
    </w:rPr>
  </w:style>
  <w:style w:type="character" w:styleId="PlaceholderText">
    <w:name w:val="Placeholder Text"/>
    <w:basedOn w:val="DefaultParagraphFont"/>
    <w:uiPriority w:val="99"/>
    <w:semiHidden/>
    <w:rsid w:val="00EC4DF6"/>
    <w:rPr>
      <w:color w:val="808080"/>
    </w:rPr>
  </w:style>
  <w:style w:type="table" w:customStyle="1" w:styleId="ppTable">
    <w:name w:val="pp Table"/>
    <w:basedOn w:val="TableNormal"/>
    <w:uiPriority w:val="99"/>
    <w:rsid w:val="00EC4DF6"/>
    <w:rPr>
      <w:rFonts w:ascii="Arial" w:eastAsiaTheme="minorHAnsi" w:hAnsi="Arial" w:cstheme="minorBidi"/>
      <w:szCs w:val="22"/>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EC4DF6"/>
    <w:pPr>
      <w:numPr>
        <w:ilvl w:val="3"/>
      </w:numPr>
      <w:ind w:left="2115" w:hanging="357"/>
    </w:pPr>
  </w:style>
  <w:style w:type="character" w:styleId="CommentReference">
    <w:name w:val="annotation reference"/>
    <w:uiPriority w:val="99"/>
    <w:semiHidden/>
    <w:unhideWhenUsed/>
    <w:rsid w:val="00720F61"/>
    <w:rPr>
      <w:sz w:val="16"/>
      <w:szCs w:val="16"/>
    </w:rPr>
  </w:style>
  <w:style w:type="paragraph" w:styleId="CommentText">
    <w:name w:val="annotation text"/>
    <w:basedOn w:val="Normal"/>
    <w:link w:val="CommentTextChar"/>
    <w:uiPriority w:val="99"/>
    <w:semiHidden/>
    <w:unhideWhenUsed/>
    <w:rsid w:val="00720F61"/>
    <w:pPr>
      <w:spacing w:line="240" w:lineRule="auto"/>
    </w:pPr>
    <w:rPr>
      <w:sz w:val="20"/>
      <w:szCs w:val="20"/>
    </w:rPr>
  </w:style>
  <w:style w:type="character" w:customStyle="1" w:styleId="CommentTextChar">
    <w:name w:val="Comment Text Char"/>
    <w:link w:val="CommentText"/>
    <w:uiPriority w:val="99"/>
    <w:semiHidden/>
    <w:rsid w:val="00720F61"/>
    <w:rPr>
      <w:rFonts w:eastAsia="Times New Roman"/>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link w:val="CommentSubject"/>
    <w:uiPriority w:val="99"/>
    <w:semiHidden/>
    <w:rsid w:val="00720F61"/>
    <w:rPr>
      <w:rFonts w:eastAsia="Times New Roman"/>
      <w:b/>
      <w:bCs/>
      <w:sz w:val="20"/>
      <w:szCs w:val="20"/>
      <w:lang w:bidi="en-US"/>
    </w:rPr>
  </w:style>
  <w:style w:type="character" w:styleId="FollowedHyperlink">
    <w:name w:val="FollowedHyperlink"/>
    <w:uiPriority w:val="99"/>
    <w:semiHidden/>
    <w:unhideWhenUsed/>
    <w:rsid w:val="00870EB1"/>
    <w:rPr>
      <w:color w:val="800080"/>
      <w:u w:val="single"/>
    </w:rPr>
  </w:style>
  <w:style w:type="paragraph" w:styleId="Revision">
    <w:name w:val="Revision"/>
    <w:hidden/>
    <w:uiPriority w:val="99"/>
    <w:semiHidden/>
    <w:rsid w:val="00372D00"/>
    <w:rPr>
      <w:rFonts w:eastAsia="Times New Roman"/>
      <w:sz w:val="22"/>
      <w:szCs w:val="22"/>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A82850"/>
    <w:rPr>
      <w:rFonts w:ascii="Tahoma" w:eastAsia="Times New Roman" w:hAnsi="Tahoma" w:cs="Tahoma"/>
      <w:sz w:val="16"/>
      <w:szCs w:val="16"/>
      <w:lang w:bidi="en-US"/>
    </w:rPr>
  </w:style>
  <w:style w:type="character" w:customStyle="1" w:styleId="ppNumberListChar">
    <w:name w:val="pp Number List Char"/>
    <w:link w:val="ppNumberList"/>
    <w:rsid w:val="00AB4C25"/>
    <w:rPr>
      <w:rFonts w:eastAsia="Times New Roman"/>
      <w:sz w:val="22"/>
      <w:szCs w:val="22"/>
      <w:lang w:bidi="en-US"/>
    </w:rPr>
  </w:style>
  <w:style w:type="paragraph" w:styleId="NormalWeb">
    <w:name w:val="Normal (Web)"/>
    <w:basedOn w:val="Normal"/>
    <w:uiPriority w:val="99"/>
    <w:semiHidden/>
    <w:unhideWhenUsed/>
    <w:rsid w:val="00DF5E23"/>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A3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link w:val="HTMLPreformatted"/>
    <w:uiPriority w:val="99"/>
    <w:rsid w:val="00A32BE6"/>
    <w:rPr>
      <w:rFonts w:ascii="Courier New" w:eastAsia="Times New Roman" w:hAnsi="Courier New" w:cs="Courier New"/>
      <w:sz w:val="20"/>
      <w:szCs w:val="20"/>
      <w:lang w:bidi="he-IL"/>
    </w:rPr>
  </w:style>
  <w:style w:type="character" w:customStyle="1" w:styleId="Heading5Char">
    <w:name w:val="Heading 5 Char"/>
    <w:basedOn w:val="DefaultParagraphFont"/>
    <w:link w:val="Heading5"/>
    <w:uiPriority w:val="9"/>
    <w:rsid w:val="00E209EA"/>
    <w:rPr>
      <w:rFonts w:asciiTheme="majorHAnsi" w:eastAsiaTheme="majorEastAsia" w:hAnsiTheme="majorHAnsi" w:cstheme="majorBidi"/>
      <w:color w:val="243F60" w:themeColor="accent1" w:themeShade="7F"/>
      <w:sz w:val="22"/>
      <w:szCs w:val="22"/>
    </w:rPr>
  </w:style>
  <w:style w:type="character" w:customStyle="1" w:styleId="pronset1">
    <w:name w:val="pronset1"/>
    <w:basedOn w:val="DefaultParagraphFont"/>
    <w:rsid w:val="00E209EA"/>
    <w:rPr>
      <w:color w:val="333333"/>
    </w:rPr>
  </w:style>
  <w:style w:type="character" w:customStyle="1" w:styleId="showipapr">
    <w:name w:val="show_ipapr"/>
    <w:basedOn w:val="DefaultParagraphFont"/>
    <w:rsid w:val="00E209EA"/>
  </w:style>
  <w:style w:type="character" w:customStyle="1" w:styleId="prondelim1">
    <w:name w:val="prondelim1"/>
    <w:basedOn w:val="DefaultParagraphFont"/>
    <w:rsid w:val="00E209EA"/>
    <w:rPr>
      <w:rFonts w:ascii="Verdana" w:hAnsi="Verdana" w:hint="default"/>
      <w:color w:val="333333"/>
    </w:rPr>
  </w:style>
  <w:style w:type="character" w:customStyle="1" w:styleId="pron4">
    <w:name w:val="pron4"/>
    <w:basedOn w:val="DefaultParagraphFont"/>
    <w:rsid w:val="00E209EA"/>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E209EA"/>
  </w:style>
  <w:style w:type="character" w:customStyle="1" w:styleId="showspellpr">
    <w:name w:val="show_spellpr"/>
    <w:basedOn w:val="DefaultParagraphFont"/>
    <w:rsid w:val="00E209EA"/>
  </w:style>
  <w:style w:type="character" w:customStyle="1" w:styleId="pron5">
    <w:name w:val="pron5"/>
    <w:basedOn w:val="DefaultParagraphFont"/>
    <w:rsid w:val="00E209EA"/>
    <w:rPr>
      <w:rFonts w:ascii="Verdana" w:hAnsi="Verdana" w:hint="default"/>
      <w:vanish w:val="0"/>
      <w:webHidden w:val="0"/>
      <w:color w:val="333333"/>
      <w:sz w:val="21"/>
      <w:szCs w:val="21"/>
      <w:specVanish w:val="0"/>
    </w:rPr>
  </w:style>
  <w:style w:type="character" w:customStyle="1" w:styleId="boldface1">
    <w:name w:val="boldface1"/>
    <w:basedOn w:val="DefaultParagraphFont"/>
    <w:rsid w:val="00E209EA"/>
    <w:rPr>
      <w:b/>
      <w:bCs/>
    </w:rPr>
  </w:style>
  <w:style w:type="character" w:customStyle="1" w:styleId="ital-inline2">
    <w:name w:val="ital-inline2"/>
    <w:basedOn w:val="DefaultParagraphFont"/>
    <w:rsid w:val="00E209EA"/>
    <w:rPr>
      <w:rFonts w:ascii="Georgia" w:hAnsi="Georgia" w:hint="default"/>
      <w:i/>
      <w:iCs/>
      <w:vanish w:val="0"/>
      <w:webHidden w:val="0"/>
      <w:specVanish w:val="0"/>
    </w:rPr>
  </w:style>
  <w:style w:type="character" w:customStyle="1" w:styleId="pg4">
    <w:name w:val="pg4"/>
    <w:basedOn w:val="DefaultParagraphFont"/>
    <w:rsid w:val="00E209EA"/>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E209EA"/>
    <w:rPr>
      <w:b/>
      <w:bCs/>
    </w:rPr>
  </w:style>
  <w:style w:type="character" w:styleId="Emphasis">
    <w:name w:val="Emphasis"/>
    <w:basedOn w:val="DefaultParagraphFont"/>
    <w:uiPriority w:val="20"/>
    <w:qFormat/>
    <w:rsid w:val="00E209EA"/>
    <w:rPr>
      <w:i/>
      <w:iCs/>
    </w:rPr>
  </w:style>
  <w:style w:type="character" w:customStyle="1" w:styleId="apple-style-span">
    <w:name w:val="apple-style-span"/>
    <w:basedOn w:val="DefaultParagraphFont"/>
    <w:rsid w:val="00E209EA"/>
    <w:rPr>
      <w:rFonts w:cs="Times New Roman"/>
    </w:rPr>
  </w:style>
  <w:style w:type="paragraph" w:styleId="TOAHeading">
    <w:name w:val="toa heading"/>
    <w:basedOn w:val="Normal"/>
    <w:next w:val="Normal"/>
    <w:uiPriority w:val="99"/>
    <w:unhideWhenUsed/>
    <w:rsid w:val="00E209EA"/>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E209EA"/>
    <w:pPr>
      <w:ind w:left="360"/>
      <w:contextualSpacing/>
    </w:pPr>
    <w:rPr>
      <w:rFonts w:asciiTheme="minorHAnsi" w:eastAsiaTheme="minorEastAsia" w:hAnsiTheme="minorHAnsi" w:cstheme="minorBidi"/>
    </w:rPr>
  </w:style>
  <w:style w:type="paragraph" w:styleId="ListNumber">
    <w:name w:val="List Number"/>
    <w:basedOn w:val="Normal"/>
    <w:uiPriority w:val="99"/>
    <w:unhideWhenUsed/>
    <w:rsid w:val="00E209EA"/>
    <w:pPr>
      <w:numPr>
        <w:numId w:val="12"/>
      </w:numPr>
      <w:contextualSpacing/>
    </w:pPr>
    <w:rPr>
      <w:rFonts w:asciiTheme="minorHAnsi" w:eastAsiaTheme="minorEastAsia" w:hAnsiTheme="minorHAnsi" w:cstheme="minorBidi"/>
    </w:rPr>
  </w:style>
  <w:style w:type="paragraph" w:styleId="Subtitle">
    <w:name w:val="Subtitle"/>
    <w:basedOn w:val="Normal"/>
    <w:next w:val="Normal"/>
    <w:link w:val="SubtitleChar"/>
    <w:uiPriority w:val="11"/>
    <w:qFormat/>
    <w:rsid w:val="00E209EA"/>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E209EA"/>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E209EA"/>
    <w:pPr>
      <w:spacing w:after="0"/>
      <w:outlineLvl w:val="9"/>
    </w:pPr>
    <w:rPr>
      <w:lang w:bidi="ar-SA"/>
    </w:rPr>
  </w:style>
  <w:style w:type="paragraph" w:customStyle="1" w:styleId="Code">
    <w:name w:val="Code"/>
    <w:qFormat/>
    <w:rsid w:val="00E209EA"/>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cstheme="minorBidi"/>
      <w:noProof/>
      <w:szCs w:val="22"/>
      <w:lang w:bidi="en-US"/>
    </w:rPr>
  </w:style>
  <w:style w:type="paragraph" w:customStyle="1" w:styleId="CodeIndent">
    <w:name w:val="Code Indent"/>
    <w:basedOn w:val="Code"/>
    <w:qFormat/>
    <w:rsid w:val="00E209EA"/>
    <w:pPr>
      <w:shd w:val="clear" w:color="auto" w:fill="ECF2FA"/>
      <w:ind w:left="720"/>
    </w:pPr>
  </w:style>
  <w:style w:type="paragraph" w:customStyle="1" w:styleId="CodeIndent2">
    <w:name w:val="Code Indent 2"/>
    <w:basedOn w:val="CodeIndent"/>
    <w:rsid w:val="00E209EA"/>
    <w:pPr>
      <w:ind w:left="1440"/>
    </w:pPr>
  </w:style>
  <w:style w:type="paragraph" w:customStyle="1" w:styleId="CodeIndent3">
    <w:name w:val="Code Indent 3"/>
    <w:basedOn w:val="CodeIndent2"/>
    <w:rsid w:val="00E209EA"/>
    <w:pPr>
      <w:ind w:left="2160"/>
    </w:pPr>
  </w:style>
  <w:style w:type="paragraph" w:customStyle="1" w:styleId="Note">
    <w:name w:val="Note"/>
    <w:basedOn w:val="Normal"/>
    <w:qFormat/>
    <w:rsid w:val="00E209EA"/>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E209EA"/>
    <w:rPr>
      <w:rFonts w:ascii="Calibri" w:eastAsia="Times New Roman" w:hAnsi="Calibri" w:cs="Calibri"/>
      <w:lang w:bidi="ar-SA"/>
    </w:rPr>
  </w:style>
  <w:style w:type="paragraph" w:styleId="NoSpacing">
    <w:name w:val="No Spacing"/>
    <w:uiPriority w:val="1"/>
    <w:qFormat/>
    <w:rsid w:val="00E209EA"/>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E209EA"/>
    <w:rPr>
      <w:rFonts w:asciiTheme="minorHAnsi" w:eastAsiaTheme="minorEastAsia" w:hAnsiTheme="minorHAnsi" w:cstheme="minorBidi"/>
      <w:i/>
      <w:iCs/>
      <w:color w:val="000000" w:themeColor="text1"/>
    </w:rPr>
  </w:style>
  <w:style w:type="character" w:customStyle="1" w:styleId="QuoteChar">
    <w:name w:val="Quote Char"/>
    <w:basedOn w:val="DefaultParagraphFont"/>
    <w:link w:val="Quote"/>
    <w:uiPriority w:val="29"/>
    <w:rsid w:val="00E209EA"/>
    <w:rPr>
      <w:rFonts w:asciiTheme="minorHAnsi" w:eastAsiaTheme="minorEastAsia" w:hAnsiTheme="minorHAnsi" w:cstheme="minorBidi"/>
      <w:i/>
      <w:iCs/>
      <w:color w:val="000000" w:themeColor="text1"/>
      <w:sz w:val="22"/>
      <w:szCs w:val="22"/>
      <w:lang w:bidi="en-US"/>
    </w:rPr>
  </w:style>
  <w:style w:type="paragraph" w:styleId="TOC4">
    <w:name w:val="toc 4"/>
    <w:basedOn w:val="Normal"/>
    <w:next w:val="Normal"/>
    <w:autoRedefine/>
    <w:uiPriority w:val="39"/>
    <w:unhideWhenUsed/>
    <w:rsid w:val="00E209EA"/>
    <w:pPr>
      <w:spacing w:after="100"/>
      <w:ind w:left="6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4835">
      <w:bodyDiv w:val="1"/>
      <w:marLeft w:val="0"/>
      <w:marRight w:val="0"/>
      <w:marTop w:val="0"/>
      <w:marBottom w:val="0"/>
      <w:divBdr>
        <w:top w:val="none" w:sz="0" w:space="0" w:color="auto"/>
        <w:left w:val="none" w:sz="0" w:space="0" w:color="auto"/>
        <w:bottom w:val="none" w:sz="0" w:space="0" w:color="auto"/>
        <w:right w:val="none" w:sz="0" w:space="0" w:color="auto"/>
      </w:divBdr>
    </w:div>
    <w:div w:id="56053802">
      <w:bodyDiv w:val="1"/>
      <w:marLeft w:val="0"/>
      <w:marRight w:val="0"/>
      <w:marTop w:val="0"/>
      <w:marBottom w:val="0"/>
      <w:divBdr>
        <w:top w:val="none" w:sz="0" w:space="0" w:color="auto"/>
        <w:left w:val="none" w:sz="0" w:space="0" w:color="auto"/>
        <w:bottom w:val="none" w:sz="0" w:space="0" w:color="auto"/>
        <w:right w:val="none" w:sz="0" w:space="0" w:color="auto"/>
      </w:divBdr>
    </w:div>
    <w:div w:id="56628963">
      <w:bodyDiv w:val="1"/>
      <w:marLeft w:val="0"/>
      <w:marRight w:val="0"/>
      <w:marTop w:val="0"/>
      <w:marBottom w:val="0"/>
      <w:divBdr>
        <w:top w:val="none" w:sz="0" w:space="0" w:color="auto"/>
        <w:left w:val="none" w:sz="0" w:space="0" w:color="auto"/>
        <w:bottom w:val="none" w:sz="0" w:space="0" w:color="auto"/>
        <w:right w:val="none" w:sz="0" w:space="0" w:color="auto"/>
      </w:divBdr>
    </w:div>
    <w:div w:id="87581523">
      <w:bodyDiv w:val="1"/>
      <w:marLeft w:val="0"/>
      <w:marRight w:val="0"/>
      <w:marTop w:val="0"/>
      <w:marBottom w:val="0"/>
      <w:divBdr>
        <w:top w:val="none" w:sz="0" w:space="0" w:color="auto"/>
        <w:left w:val="none" w:sz="0" w:space="0" w:color="auto"/>
        <w:bottom w:val="none" w:sz="0" w:space="0" w:color="auto"/>
        <w:right w:val="none" w:sz="0" w:space="0" w:color="auto"/>
      </w:divBdr>
    </w:div>
    <w:div w:id="111486312">
      <w:bodyDiv w:val="1"/>
      <w:marLeft w:val="0"/>
      <w:marRight w:val="0"/>
      <w:marTop w:val="0"/>
      <w:marBottom w:val="0"/>
      <w:divBdr>
        <w:top w:val="none" w:sz="0" w:space="0" w:color="auto"/>
        <w:left w:val="none" w:sz="0" w:space="0" w:color="auto"/>
        <w:bottom w:val="none" w:sz="0" w:space="0" w:color="auto"/>
        <w:right w:val="none" w:sz="0" w:space="0" w:color="auto"/>
      </w:divBdr>
    </w:div>
    <w:div w:id="125241367">
      <w:bodyDiv w:val="1"/>
      <w:marLeft w:val="0"/>
      <w:marRight w:val="0"/>
      <w:marTop w:val="0"/>
      <w:marBottom w:val="0"/>
      <w:divBdr>
        <w:top w:val="none" w:sz="0" w:space="0" w:color="auto"/>
        <w:left w:val="none" w:sz="0" w:space="0" w:color="auto"/>
        <w:bottom w:val="none" w:sz="0" w:space="0" w:color="auto"/>
        <w:right w:val="none" w:sz="0" w:space="0" w:color="auto"/>
      </w:divBdr>
    </w:div>
    <w:div w:id="127861102">
      <w:bodyDiv w:val="1"/>
      <w:marLeft w:val="0"/>
      <w:marRight w:val="0"/>
      <w:marTop w:val="0"/>
      <w:marBottom w:val="0"/>
      <w:divBdr>
        <w:top w:val="none" w:sz="0" w:space="0" w:color="auto"/>
        <w:left w:val="none" w:sz="0" w:space="0" w:color="auto"/>
        <w:bottom w:val="none" w:sz="0" w:space="0" w:color="auto"/>
        <w:right w:val="none" w:sz="0" w:space="0" w:color="auto"/>
      </w:divBdr>
    </w:div>
    <w:div w:id="158350926">
      <w:bodyDiv w:val="1"/>
      <w:marLeft w:val="0"/>
      <w:marRight w:val="0"/>
      <w:marTop w:val="0"/>
      <w:marBottom w:val="0"/>
      <w:divBdr>
        <w:top w:val="none" w:sz="0" w:space="0" w:color="auto"/>
        <w:left w:val="none" w:sz="0" w:space="0" w:color="auto"/>
        <w:bottom w:val="none" w:sz="0" w:space="0" w:color="auto"/>
        <w:right w:val="none" w:sz="0" w:space="0" w:color="auto"/>
      </w:divBdr>
      <w:divsChild>
        <w:div w:id="20129798">
          <w:marLeft w:val="0"/>
          <w:marRight w:val="0"/>
          <w:marTop w:val="0"/>
          <w:marBottom w:val="0"/>
          <w:divBdr>
            <w:top w:val="none" w:sz="0" w:space="0" w:color="auto"/>
            <w:left w:val="none" w:sz="0" w:space="0" w:color="auto"/>
            <w:bottom w:val="none" w:sz="0" w:space="0" w:color="auto"/>
            <w:right w:val="none" w:sz="0" w:space="0" w:color="auto"/>
          </w:divBdr>
          <w:divsChild>
            <w:div w:id="1254168551">
              <w:marLeft w:val="0"/>
              <w:marRight w:val="0"/>
              <w:marTop w:val="0"/>
              <w:marBottom w:val="0"/>
              <w:divBdr>
                <w:top w:val="none" w:sz="0" w:space="0" w:color="auto"/>
                <w:left w:val="none" w:sz="0" w:space="0" w:color="auto"/>
                <w:bottom w:val="none" w:sz="0" w:space="0" w:color="auto"/>
                <w:right w:val="none" w:sz="0" w:space="0" w:color="auto"/>
              </w:divBdr>
              <w:divsChild>
                <w:div w:id="1281956337">
                  <w:marLeft w:val="0"/>
                  <w:marRight w:val="0"/>
                  <w:marTop w:val="0"/>
                  <w:marBottom w:val="0"/>
                  <w:divBdr>
                    <w:top w:val="none" w:sz="0" w:space="0" w:color="auto"/>
                    <w:left w:val="none" w:sz="0" w:space="0" w:color="auto"/>
                    <w:bottom w:val="none" w:sz="0" w:space="0" w:color="auto"/>
                    <w:right w:val="none" w:sz="0" w:space="0" w:color="auto"/>
                  </w:divBdr>
                  <w:divsChild>
                    <w:div w:id="1814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1503">
      <w:bodyDiv w:val="1"/>
      <w:marLeft w:val="0"/>
      <w:marRight w:val="0"/>
      <w:marTop w:val="0"/>
      <w:marBottom w:val="0"/>
      <w:divBdr>
        <w:top w:val="none" w:sz="0" w:space="0" w:color="auto"/>
        <w:left w:val="none" w:sz="0" w:space="0" w:color="auto"/>
        <w:bottom w:val="none" w:sz="0" w:space="0" w:color="auto"/>
        <w:right w:val="none" w:sz="0" w:space="0" w:color="auto"/>
      </w:divBdr>
    </w:div>
    <w:div w:id="170881153">
      <w:bodyDiv w:val="1"/>
      <w:marLeft w:val="0"/>
      <w:marRight w:val="0"/>
      <w:marTop w:val="0"/>
      <w:marBottom w:val="0"/>
      <w:divBdr>
        <w:top w:val="none" w:sz="0" w:space="0" w:color="auto"/>
        <w:left w:val="none" w:sz="0" w:space="0" w:color="auto"/>
        <w:bottom w:val="none" w:sz="0" w:space="0" w:color="auto"/>
        <w:right w:val="none" w:sz="0" w:space="0" w:color="auto"/>
      </w:divBdr>
    </w:div>
    <w:div w:id="192499222">
      <w:bodyDiv w:val="1"/>
      <w:marLeft w:val="0"/>
      <w:marRight w:val="0"/>
      <w:marTop w:val="0"/>
      <w:marBottom w:val="0"/>
      <w:divBdr>
        <w:top w:val="none" w:sz="0" w:space="0" w:color="auto"/>
        <w:left w:val="none" w:sz="0" w:space="0" w:color="auto"/>
        <w:bottom w:val="none" w:sz="0" w:space="0" w:color="auto"/>
        <w:right w:val="none" w:sz="0" w:space="0" w:color="auto"/>
      </w:divBdr>
    </w:div>
    <w:div w:id="197858378">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1670">
      <w:bodyDiv w:val="1"/>
      <w:marLeft w:val="0"/>
      <w:marRight w:val="0"/>
      <w:marTop w:val="0"/>
      <w:marBottom w:val="0"/>
      <w:divBdr>
        <w:top w:val="none" w:sz="0" w:space="0" w:color="auto"/>
        <w:left w:val="none" w:sz="0" w:space="0" w:color="auto"/>
        <w:bottom w:val="none" w:sz="0" w:space="0" w:color="auto"/>
        <w:right w:val="none" w:sz="0" w:space="0" w:color="auto"/>
      </w:divBdr>
    </w:div>
    <w:div w:id="239370228">
      <w:bodyDiv w:val="1"/>
      <w:marLeft w:val="0"/>
      <w:marRight w:val="0"/>
      <w:marTop w:val="0"/>
      <w:marBottom w:val="0"/>
      <w:divBdr>
        <w:top w:val="none" w:sz="0" w:space="0" w:color="auto"/>
        <w:left w:val="none" w:sz="0" w:space="0" w:color="auto"/>
        <w:bottom w:val="none" w:sz="0" w:space="0" w:color="auto"/>
        <w:right w:val="none" w:sz="0" w:space="0" w:color="auto"/>
      </w:divBdr>
    </w:div>
    <w:div w:id="242303634">
      <w:bodyDiv w:val="1"/>
      <w:marLeft w:val="0"/>
      <w:marRight w:val="0"/>
      <w:marTop w:val="0"/>
      <w:marBottom w:val="0"/>
      <w:divBdr>
        <w:top w:val="none" w:sz="0" w:space="0" w:color="auto"/>
        <w:left w:val="none" w:sz="0" w:space="0" w:color="auto"/>
        <w:bottom w:val="none" w:sz="0" w:space="0" w:color="auto"/>
        <w:right w:val="none" w:sz="0" w:space="0" w:color="auto"/>
      </w:divBdr>
    </w:div>
    <w:div w:id="244001986">
      <w:bodyDiv w:val="1"/>
      <w:marLeft w:val="0"/>
      <w:marRight w:val="0"/>
      <w:marTop w:val="0"/>
      <w:marBottom w:val="0"/>
      <w:divBdr>
        <w:top w:val="none" w:sz="0" w:space="0" w:color="auto"/>
        <w:left w:val="none" w:sz="0" w:space="0" w:color="auto"/>
        <w:bottom w:val="none" w:sz="0" w:space="0" w:color="auto"/>
        <w:right w:val="none" w:sz="0" w:space="0" w:color="auto"/>
      </w:divBdr>
    </w:div>
    <w:div w:id="248121515">
      <w:bodyDiv w:val="1"/>
      <w:marLeft w:val="0"/>
      <w:marRight w:val="0"/>
      <w:marTop w:val="0"/>
      <w:marBottom w:val="0"/>
      <w:divBdr>
        <w:top w:val="none" w:sz="0" w:space="0" w:color="auto"/>
        <w:left w:val="none" w:sz="0" w:space="0" w:color="auto"/>
        <w:bottom w:val="none" w:sz="0" w:space="0" w:color="auto"/>
        <w:right w:val="none" w:sz="0" w:space="0" w:color="auto"/>
      </w:divBdr>
    </w:div>
    <w:div w:id="278295573">
      <w:bodyDiv w:val="1"/>
      <w:marLeft w:val="0"/>
      <w:marRight w:val="0"/>
      <w:marTop w:val="0"/>
      <w:marBottom w:val="0"/>
      <w:divBdr>
        <w:top w:val="none" w:sz="0" w:space="0" w:color="auto"/>
        <w:left w:val="none" w:sz="0" w:space="0" w:color="auto"/>
        <w:bottom w:val="none" w:sz="0" w:space="0" w:color="auto"/>
        <w:right w:val="none" w:sz="0" w:space="0" w:color="auto"/>
      </w:divBdr>
    </w:div>
    <w:div w:id="289091478">
      <w:bodyDiv w:val="1"/>
      <w:marLeft w:val="0"/>
      <w:marRight w:val="0"/>
      <w:marTop w:val="0"/>
      <w:marBottom w:val="0"/>
      <w:divBdr>
        <w:top w:val="none" w:sz="0" w:space="0" w:color="auto"/>
        <w:left w:val="none" w:sz="0" w:space="0" w:color="auto"/>
        <w:bottom w:val="none" w:sz="0" w:space="0" w:color="auto"/>
        <w:right w:val="none" w:sz="0" w:space="0" w:color="auto"/>
      </w:divBdr>
    </w:div>
    <w:div w:id="323047552">
      <w:bodyDiv w:val="1"/>
      <w:marLeft w:val="0"/>
      <w:marRight w:val="0"/>
      <w:marTop w:val="0"/>
      <w:marBottom w:val="0"/>
      <w:divBdr>
        <w:top w:val="none" w:sz="0" w:space="0" w:color="auto"/>
        <w:left w:val="none" w:sz="0" w:space="0" w:color="auto"/>
        <w:bottom w:val="none" w:sz="0" w:space="0" w:color="auto"/>
        <w:right w:val="none" w:sz="0" w:space="0" w:color="auto"/>
      </w:divBdr>
    </w:div>
    <w:div w:id="325790012">
      <w:bodyDiv w:val="1"/>
      <w:marLeft w:val="0"/>
      <w:marRight w:val="0"/>
      <w:marTop w:val="0"/>
      <w:marBottom w:val="0"/>
      <w:divBdr>
        <w:top w:val="none" w:sz="0" w:space="0" w:color="auto"/>
        <w:left w:val="none" w:sz="0" w:space="0" w:color="auto"/>
        <w:bottom w:val="none" w:sz="0" w:space="0" w:color="auto"/>
        <w:right w:val="none" w:sz="0" w:space="0" w:color="auto"/>
      </w:divBdr>
    </w:div>
    <w:div w:id="337998229">
      <w:bodyDiv w:val="1"/>
      <w:marLeft w:val="0"/>
      <w:marRight w:val="0"/>
      <w:marTop w:val="0"/>
      <w:marBottom w:val="0"/>
      <w:divBdr>
        <w:top w:val="none" w:sz="0" w:space="0" w:color="auto"/>
        <w:left w:val="none" w:sz="0" w:space="0" w:color="auto"/>
        <w:bottom w:val="none" w:sz="0" w:space="0" w:color="auto"/>
        <w:right w:val="none" w:sz="0" w:space="0" w:color="auto"/>
      </w:divBdr>
    </w:div>
    <w:div w:id="343631971">
      <w:bodyDiv w:val="1"/>
      <w:marLeft w:val="0"/>
      <w:marRight w:val="0"/>
      <w:marTop w:val="0"/>
      <w:marBottom w:val="0"/>
      <w:divBdr>
        <w:top w:val="none" w:sz="0" w:space="0" w:color="auto"/>
        <w:left w:val="none" w:sz="0" w:space="0" w:color="auto"/>
        <w:bottom w:val="none" w:sz="0" w:space="0" w:color="auto"/>
        <w:right w:val="none" w:sz="0" w:space="0" w:color="auto"/>
      </w:divBdr>
    </w:div>
    <w:div w:id="349376339">
      <w:bodyDiv w:val="1"/>
      <w:marLeft w:val="0"/>
      <w:marRight w:val="0"/>
      <w:marTop w:val="0"/>
      <w:marBottom w:val="0"/>
      <w:divBdr>
        <w:top w:val="none" w:sz="0" w:space="0" w:color="auto"/>
        <w:left w:val="none" w:sz="0" w:space="0" w:color="auto"/>
        <w:bottom w:val="none" w:sz="0" w:space="0" w:color="auto"/>
        <w:right w:val="none" w:sz="0" w:space="0" w:color="auto"/>
      </w:divBdr>
    </w:div>
    <w:div w:id="364334840">
      <w:bodyDiv w:val="1"/>
      <w:marLeft w:val="0"/>
      <w:marRight w:val="0"/>
      <w:marTop w:val="0"/>
      <w:marBottom w:val="0"/>
      <w:divBdr>
        <w:top w:val="none" w:sz="0" w:space="0" w:color="auto"/>
        <w:left w:val="none" w:sz="0" w:space="0" w:color="auto"/>
        <w:bottom w:val="none" w:sz="0" w:space="0" w:color="auto"/>
        <w:right w:val="none" w:sz="0" w:space="0" w:color="auto"/>
      </w:divBdr>
    </w:div>
    <w:div w:id="371461454">
      <w:bodyDiv w:val="1"/>
      <w:marLeft w:val="0"/>
      <w:marRight w:val="0"/>
      <w:marTop w:val="0"/>
      <w:marBottom w:val="0"/>
      <w:divBdr>
        <w:top w:val="none" w:sz="0" w:space="0" w:color="auto"/>
        <w:left w:val="none" w:sz="0" w:space="0" w:color="auto"/>
        <w:bottom w:val="none" w:sz="0" w:space="0" w:color="auto"/>
        <w:right w:val="none" w:sz="0" w:space="0" w:color="auto"/>
      </w:divBdr>
    </w:div>
    <w:div w:id="383913859">
      <w:bodyDiv w:val="1"/>
      <w:marLeft w:val="0"/>
      <w:marRight w:val="0"/>
      <w:marTop w:val="0"/>
      <w:marBottom w:val="0"/>
      <w:divBdr>
        <w:top w:val="none" w:sz="0" w:space="0" w:color="auto"/>
        <w:left w:val="none" w:sz="0" w:space="0" w:color="auto"/>
        <w:bottom w:val="none" w:sz="0" w:space="0" w:color="auto"/>
        <w:right w:val="none" w:sz="0" w:space="0" w:color="auto"/>
      </w:divBdr>
    </w:div>
    <w:div w:id="387580955">
      <w:bodyDiv w:val="1"/>
      <w:marLeft w:val="0"/>
      <w:marRight w:val="0"/>
      <w:marTop w:val="0"/>
      <w:marBottom w:val="0"/>
      <w:divBdr>
        <w:top w:val="none" w:sz="0" w:space="0" w:color="auto"/>
        <w:left w:val="none" w:sz="0" w:space="0" w:color="auto"/>
        <w:bottom w:val="none" w:sz="0" w:space="0" w:color="auto"/>
        <w:right w:val="none" w:sz="0" w:space="0" w:color="auto"/>
      </w:divBdr>
    </w:div>
    <w:div w:id="401762034">
      <w:bodyDiv w:val="1"/>
      <w:marLeft w:val="0"/>
      <w:marRight w:val="0"/>
      <w:marTop w:val="0"/>
      <w:marBottom w:val="0"/>
      <w:divBdr>
        <w:top w:val="none" w:sz="0" w:space="0" w:color="auto"/>
        <w:left w:val="none" w:sz="0" w:space="0" w:color="auto"/>
        <w:bottom w:val="none" w:sz="0" w:space="0" w:color="auto"/>
        <w:right w:val="none" w:sz="0" w:space="0" w:color="auto"/>
      </w:divBdr>
    </w:div>
    <w:div w:id="423500044">
      <w:bodyDiv w:val="1"/>
      <w:marLeft w:val="0"/>
      <w:marRight w:val="0"/>
      <w:marTop w:val="0"/>
      <w:marBottom w:val="0"/>
      <w:divBdr>
        <w:top w:val="none" w:sz="0" w:space="0" w:color="auto"/>
        <w:left w:val="none" w:sz="0" w:space="0" w:color="auto"/>
        <w:bottom w:val="none" w:sz="0" w:space="0" w:color="auto"/>
        <w:right w:val="none" w:sz="0" w:space="0" w:color="auto"/>
      </w:divBdr>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7323">
      <w:bodyDiv w:val="1"/>
      <w:marLeft w:val="0"/>
      <w:marRight w:val="0"/>
      <w:marTop w:val="0"/>
      <w:marBottom w:val="0"/>
      <w:divBdr>
        <w:top w:val="none" w:sz="0" w:space="0" w:color="auto"/>
        <w:left w:val="none" w:sz="0" w:space="0" w:color="auto"/>
        <w:bottom w:val="none" w:sz="0" w:space="0" w:color="auto"/>
        <w:right w:val="none" w:sz="0" w:space="0" w:color="auto"/>
      </w:divBdr>
    </w:div>
    <w:div w:id="494688444">
      <w:bodyDiv w:val="1"/>
      <w:marLeft w:val="0"/>
      <w:marRight w:val="0"/>
      <w:marTop w:val="0"/>
      <w:marBottom w:val="0"/>
      <w:divBdr>
        <w:top w:val="none" w:sz="0" w:space="0" w:color="auto"/>
        <w:left w:val="none" w:sz="0" w:space="0" w:color="auto"/>
        <w:bottom w:val="none" w:sz="0" w:space="0" w:color="auto"/>
        <w:right w:val="none" w:sz="0" w:space="0" w:color="auto"/>
      </w:divBdr>
    </w:div>
    <w:div w:id="505754626">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2623">
      <w:bodyDiv w:val="1"/>
      <w:marLeft w:val="0"/>
      <w:marRight w:val="0"/>
      <w:marTop w:val="0"/>
      <w:marBottom w:val="0"/>
      <w:divBdr>
        <w:top w:val="none" w:sz="0" w:space="0" w:color="auto"/>
        <w:left w:val="none" w:sz="0" w:space="0" w:color="auto"/>
        <w:bottom w:val="none" w:sz="0" w:space="0" w:color="auto"/>
        <w:right w:val="none" w:sz="0" w:space="0" w:color="auto"/>
      </w:divBdr>
    </w:div>
    <w:div w:id="539512329">
      <w:bodyDiv w:val="1"/>
      <w:marLeft w:val="0"/>
      <w:marRight w:val="0"/>
      <w:marTop w:val="0"/>
      <w:marBottom w:val="0"/>
      <w:divBdr>
        <w:top w:val="none" w:sz="0" w:space="0" w:color="auto"/>
        <w:left w:val="none" w:sz="0" w:space="0" w:color="auto"/>
        <w:bottom w:val="none" w:sz="0" w:space="0" w:color="auto"/>
        <w:right w:val="none" w:sz="0" w:space="0" w:color="auto"/>
      </w:divBdr>
    </w:div>
    <w:div w:id="539901575">
      <w:bodyDiv w:val="1"/>
      <w:marLeft w:val="0"/>
      <w:marRight w:val="0"/>
      <w:marTop w:val="0"/>
      <w:marBottom w:val="0"/>
      <w:divBdr>
        <w:top w:val="none" w:sz="0" w:space="0" w:color="auto"/>
        <w:left w:val="none" w:sz="0" w:space="0" w:color="auto"/>
        <w:bottom w:val="none" w:sz="0" w:space="0" w:color="auto"/>
        <w:right w:val="none" w:sz="0" w:space="0" w:color="auto"/>
      </w:divBdr>
    </w:div>
    <w:div w:id="558978852">
      <w:bodyDiv w:val="1"/>
      <w:marLeft w:val="0"/>
      <w:marRight w:val="0"/>
      <w:marTop w:val="0"/>
      <w:marBottom w:val="0"/>
      <w:divBdr>
        <w:top w:val="none" w:sz="0" w:space="0" w:color="auto"/>
        <w:left w:val="none" w:sz="0" w:space="0" w:color="auto"/>
        <w:bottom w:val="none" w:sz="0" w:space="0" w:color="auto"/>
        <w:right w:val="none" w:sz="0" w:space="0" w:color="auto"/>
      </w:divBdr>
    </w:div>
    <w:div w:id="563221996">
      <w:bodyDiv w:val="1"/>
      <w:marLeft w:val="0"/>
      <w:marRight w:val="0"/>
      <w:marTop w:val="0"/>
      <w:marBottom w:val="0"/>
      <w:divBdr>
        <w:top w:val="none" w:sz="0" w:space="0" w:color="auto"/>
        <w:left w:val="none" w:sz="0" w:space="0" w:color="auto"/>
        <w:bottom w:val="none" w:sz="0" w:space="0" w:color="auto"/>
        <w:right w:val="none" w:sz="0" w:space="0" w:color="auto"/>
      </w:divBdr>
    </w:div>
    <w:div w:id="609161922">
      <w:bodyDiv w:val="1"/>
      <w:marLeft w:val="0"/>
      <w:marRight w:val="0"/>
      <w:marTop w:val="0"/>
      <w:marBottom w:val="0"/>
      <w:divBdr>
        <w:top w:val="none" w:sz="0" w:space="0" w:color="auto"/>
        <w:left w:val="none" w:sz="0" w:space="0" w:color="auto"/>
        <w:bottom w:val="none" w:sz="0" w:space="0" w:color="auto"/>
        <w:right w:val="none" w:sz="0" w:space="0" w:color="auto"/>
      </w:divBdr>
    </w:div>
    <w:div w:id="611397142">
      <w:bodyDiv w:val="1"/>
      <w:marLeft w:val="0"/>
      <w:marRight w:val="0"/>
      <w:marTop w:val="0"/>
      <w:marBottom w:val="0"/>
      <w:divBdr>
        <w:top w:val="none" w:sz="0" w:space="0" w:color="auto"/>
        <w:left w:val="none" w:sz="0" w:space="0" w:color="auto"/>
        <w:bottom w:val="none" w:sz="0" w:space="0" w:color="auto"/>
        <w:right w:val="none" w:sz="0" w:space="0" w:color="auto"/>
      </w:divBdr>
    </w:div>
    <w:div w:id="629751903">
      <w:bodyDiv w:val="1"/>
      <w:marLeft w:val="0"/>
      <w:marRight w:val="0"/>
      <w:marTop w:val="0"/>
      <w:marBottom w:val="0"/>
      <w:divBdr>
        <w:top w:val="none" w:sz="0" w:space="0" w:color="auto"/>
        <w:left w:val="none" w:sz="0" w:space="0" w:color="auto"/>
        <w:bottom w:val="none" w:sz="0" w:space="0" w:color="auto"/>
        <w:right w:val="none" w:sz="0" w:space="0" w:color="auto"/>
      </w:divBdr>
    </w:div>
    <w:div w:id="631717484">
      <w:bodyDiv w:val="1"/>
      <w:marLeft w:val="0"/>
      <w:marRight w:val="0"/>
      <w:marTop w:val="0"/>
      <w:marBottom w:val="0"/>
      <w:divBdr>
        <w:top w:val="none" w:sz="0" w:space="0" w:color="auto"/>
        <w:left w:val="none" w:sz="0" w:space="0" w:color="auto"/>
        <w:bottom w:val="none" w:sz="0" w:space="0" w:color="auto"/>
        <w:right w:val="none" w:sz="0" w:space="0" w:color="auto"/>
      </w:divBdr>
    </w:div>
    <w:div w:id="680089824">
      <w:bodyDiv w:val="1"/>
      <w:marLeft w:val="0"/>
      <w:marRight w:val="0"/>
      <w:marTop w:val="0"/>
      <w:marBottom w:val="0"/>
      <w:divBdr>
        <w:top w:val="none" w:sz="0" w:space="0" w:color="auto"/>
        <w:left w:val="none" w:sz="0" w:space="0" w:color="auto"/>
        <w:bottom w:val="none" w:sz="0" w:space="0" w:color="auto"/>
        <w:right w:val="none" w:sz="0" w:space="0" w:color="auto"/>
      </w:divBdr>
    </w:div>
    <w:div w:id="707604676">
      <w:bodyDiv w:val="1"/>
      <w:marLeft w:val="0"/>
      <w:marRight w:val="0"/>
      <w:marTop w:val="0"/>
      <w:marBottom w:val="0"/>
      <w:divBdr>
        <w:top w:val="none" w:sz="0" w:space="0" w:color="auto"/>
        <w:left w:val="none" w:sz="0" w:space="0" w:color="auto"/>
        <w:bottom w:val="none" w:sz="0" w:space="0" w:color="auto"/>
        <w:right w:val="none" w:sz="0" w:space="0" w:color="auto"/>
      </w:divBdr>
    </w:div>
    <w:div w:id="750004299">
      <w:bodyDiv w:val="1"/>
      <w:marLeft w:val="0"/>
      <w:marRight w:val="0"/>
      <w:marTop w:val="0"/>
      <w:marBottom w:val="0"/>
      <w:divBdr>
        <w:top w:val="none" w:sz="0" w:space="0" w:color="auto"/>
        <w:left w:val="none" w:sz="0" w:space="0" w:color="auto"/>
        <w:bottom w:val="none" w:sz="0" w:space="0" w:color="auto"/>
        <w:right w:val="none" w:sz="0" w:space="0" w:color="auto"/>
      </w:divBdr>
    </w:div>
    <w:div w:id="766269773">
      <w:bodyDiv w:val="1"/>
      <w:marLeft w:val="0"/>
      <w:marRight w:val="0"/>
      <w:marTop w:val="0"/>
      <w:marBottom w:val="0"/>
      <w:divBdr>
        <w:top w:val="none" w:sz="0" w:space="0" w:color="auto"/>
        <w:left w:val="none" w:sz="0" w:space="0" w:color="auto"/>
        <w:bottom w:val="none" w:sz="0" w:space="0" w:color="auto"/>
        <w:right w:val="none" w:sz="0" w:space="0" w:color="auto"/>
      </w:divBdr>
    </w:div>
    <w:div w:id="773090421">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784471898">
      <w:bodyDiv w:val="1"/>
      <w:marLeft w:val="0"/>
      <w:marRight w:val="0"/>
      <w:marTop w:val="0"/>
      <w:marBottom w:val="0"/>
      <w:divBdr>
        <w:top w:val="none" w:sz="0" w:space="0" w:color="auto"/>
        <w:left w:val="none" w:sz="0" w:space="0" w:color="auto"/>
        <w:bottom w:val="none" w:sz="0" w:space="0" w:color="auto"/>
        <w:right w:val="none" w:sz="0" w:space="0" w:color="auto"/>
      </w:divBdr>
    </w:div>
    <w:div w:id="814495478">
      <w:bodyDiv w:val="1"/>
      <w:marLeft w:val="0"/>
      <w:marRight w:val="0"/>
      <w:marTop w:val="0"/>
      <w:marBottom w:val="0"/>
      <w:divBdr>
        <w:top w:val="none" w:sz="0" w:space="0" w:color="auto"/>
        <w:left w:val="none" w:sz="0" w:space="0" w:color="auto"/>
        <w:bottom w:val="none" w:sz="0" w:space="0" w:color="auto"/>
        <w:right w:val="none" w:sz="0" w:space="0" w:color="auto"/>
      </w:divBdr>
    </w:div>
    <w:div w:id="843083461">
      <w:bodyDiv w:val="1"/>
      <w:marLeft w:val="0"/>
      <w:marRight w:val="0"/>
      <w:marTop w:val="0"/>
      <w:marBottom w:val="0"/>
      <w:divBdr>
        <w:top w:val="none" w:sz="0" w:space="0" w:color="auto"/>
        <w:left w:val="none" w:sz="0" w:space="0" w:color="auto"/>
        <w:bottom w:val="none" w:sz="0" w:space="0" w:color="auto"/>
        <w:right w:val="none" w:sz="0" w:space="0" w:color="auto"/>
      </w:divBdr>
    </w:div>
    <w:div w:id="884757099">
      <w:bodyDiv w:val="1"/>
      <w:marLeft w:val="0"/>
      <w:marRight w:val="0"/>
      <w:marTop w:val="0"/>
      <w:marBottom w:val="0"/>
      <w:divBdr>
        <w:top w:val="none" w:sz="0" w:space="0" w:color="auto"/>
        <w:left w:val="none" w:sz="0" w:space="0" w:color="auto"/>
        <w:bottom w:val="none" w:sz="0" w:space="0" w:color="auto"/>
        <w:right w:val="none" w:sz="0" w:space="0" w:color="auto"/>
      </w:divBdr>
    </w:div>
    <w:div w:id="902564254">
      <w:bodyDiv w:val="1"/>
      <w:marLeft w:val="0"/>
      <w:marRight w:val="0"/>
      <w:marTop w:val="0"/>
      <w:marBottom w:val="0"/>
      <w:divBdr>
        <w:top w:val="none" w:sz="0" w:space="0" w:color="auto"/>
        <w:left w:val="none" w:sz="0" w:space="0" w:color="auto"/>
        <w:bottom w:val="none" w:sz="0" w:space="0" w:color="auto"/>
        <w:right w:val="none" w:sz="0" w:space="0" w:color="auto"/>
      </w:divBdr>
    </w:div>
    <w:div w:id="943415343">
      <w:bodyDiv w:val="1"/>
      <w:marLeft w:val="0"/>
      <w:marRight w:val="0"/>
      <w:marTop w:val="0"/>
      <w:marBottom w:val="0"/>
      <w:divBdr>
        <w:top w:val="none" w:sz="0" w:space="0" w:color="auto"/>
        <w:left w:val="none" w:sz="0" w:space="0" w:color="auto"/>
        <w:bottom w:val="none" w:sz="0" w:space="0" w:color="auto"/>
        <w:right w:val="none" w:sz="0" w:space="0" w:color="auto"/>
      </w:divBdr>
    </w:div>
    <w:div w:id="977104038">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053">
      <w:bodyDiv w:val="1"/>
      <w:marLeft w:val="0"/>
      <w:marRight w:val="0"/>
      <w:marTop w:val="0"/>
      <w:marBottom w:val="0"/>
      <w:divBdr>
        <w:top w:val="none" w:sz="0" w:space="0" w:color="auto"/>
        <w:left w:val="none" w:sz="0" w:space="0" w:color="auto"/>
        <w:bottom w:val="none" w:sz="0" w:space="0" w:color="auto"/>
        <w:right w:val="none" w:sz="0" w:space="0" w:color="auto"/>
      </w:divBdr>
    </w:div>
    <w:div w:id="1026365189">
      <w:bodyDiv w:val="1"/>
      <w:marLeft w:val="0"/>
      <w:marRight w:val="0"/>
      <w:marTop w:val="0"/>
      <w:marBottom w:val="0"/>
      <w:divBdr>
        <w:top w:val="none" w:sz="0" w:space="0" w:color="auto"/>
        <w:left w:val="none" w:sz="0" w:space="0" w:color="auto"/>
        <w:bottom w:val="none" w:sz="0" w:space="0" w:color="auto"/>
        <w:right w:val="none" w:sz="0" w:space="0" w:color="auto"/>
      </w:divBdr>
    </w:div>
    <w:div w:id="1032456772">
      <w:bodyDiv w:val="1"/>
      <w:marLeft w:val="0"/>
      <w:marRight w:val="0"/>
      <w:marTop w:val="0"/>
      <w:marBottom w:val="0"/>
      <w:divBdr>
        <w:top w:val="none" w:sz="0" w:space="0" w:color="auto"/>
        <w:left w:val="none" w:sz="0" w:space="0" w:color="auto"/>
        <w:bottom w:val="none" w:sz="0" w:space="0" w:color="auto"/>
        <w:right w:val="none" w:sz="0" w:space="0" w:color="auto"/>
      </w:divBdr>
    </w:div>
    <w:div w:id="1034573379">
      <w:bodyDiv w:val="1"/>
      <w:marLeft w:val="0"/>
      <w:marRight w:val="0"/>
      <w:marTop w:val="0"/>
      <w:marBottom w:val="0"/>
      <w:divBdr>
        <w:top w:val="none" w:sz="0" w:space="0" w:color="auto"/>
        <w:left w:val="none" w:sz="0" w:space="0" w:color="auto"/>
        <w:bottom w:val="none" w:sz="0" w:space="0" w:color="auto"/>
        <w:right w:val="none" w:sz="0" w:space="0" w:color="auto"/>
      </w:divBdr>
    </w:div>
    <w:div w:id="1069185201">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089351550">
      <w:bodyDiv w:val="1"/>
      <w:marLeft w:val="0"/>
      <w:marRight w:val="0"/>
      <w:marTop w:val="0"/>
      <w:marBottom w:val="0"/>
      <w:divBdr>
        <w:top w:val="none" w:sz="0" w:space="0" w:color="auto"/>
        <w:left w:val="none" w:sz="0" w:space="0" w:color="auto"/>
        <w:bottom w:val="none" w:sz="0" w:space="0" w:color="auto"/>
        <w:right w:val="none" w:sz="0" w:space="0" w:color="auto"/>
      </w:divBdr>
    </w:div>
    <w:div w:id="1112823737">
      <w:bodyDiv w:val="1"/>
      <w:marLeft w:val="0"/>
      <w:marRight w:val="0"/>
      <w:marTop w:val="0"/>
      <w:marBottom w:val="0"/>
      <w:divBdr>
        <w:top w:val="none" w:sz="0" w:space="0" w:color="auto"/>
        <w:left w:val="none" w:sz="0" w:space="0" w:color="auto"/>
        <w:bottom w:val="none" w:sz="0" w:space="0" w:color="auto"/>
        <w:right w:val="none" w:sz="0" w:space="0" w:color="auto"/>
      </w:divBdr>
    </w:div>
    <w:div w:id="1116755336">
      <w:bodyDiv w:val="1"/>
      <w:marLeft w:val="0"/>
      <w:marRight w:val="0"/>
      <w:marTop w:val="0"/>
      <w:marBottom w:val="0"/>
      <w:divBdr>
        <w:top w:val="none" w:sz="0" w:space="0" w:color="auto"/>
        <w:left w:val="none" w:sz="0" w:space="0" w:color="auto"/>
        <w:bottom w:val="none" w:sz="0" w:space="0" w:color="auto"/>
        <w:right w:val="none" w:sz="0" w:space="0" w:color="auto"/>
      </w:divBdr>
    </w:div>
    <w:div w:id="1130824211">
      <w:bodyDiv w:val="1"/>
      <w:marLeft w:val="0"/>
      <w:marRight w:val="0"/>
      <w:marTop w:val="0"/>
      <w:marBottom w:val="0"/>
      <w:divBdr>
        <w:top w:val="none" w:sz="0" w:space="0" w:color="auto"/>
        <w:left w:val="none" w:sz="0" w:space="0" w:color="auto"/>
        <w:bottom w:val="none" w:sz="0" w:space="0" w:color="auto"/>
        <w:right w:val="none" w:sz="0" w:space="0" w:color="auto"/>
      </w:divBdr>
    </w:div>
    <w:div w:id="1140346662">
      <w:bodyDiv w:val="1"/>
      <w:marLeft w:val="0"/>
      <w:marRight w:val="0"/>
      <w:marTop w:val="0"/>
      <w:marBottom w:val="0"/>
      <w:divBdr>
        <w:top w:val="none" w:sz="0" w:space="0" w:color="auto"/>
        <w:left w:val="none" w:sz="0" w:space="0" w:color="auto"/>
        <w:bottom w:val="none" w:sz="0" w:space="0" w:color="auto"/>
        <w:right w:val="none" w:sz="0" w:space="0" w:color="auto"/>
      </w:divBdr>
    </w:div>
    <w:div w:id="1223784304">
      <w:bodyDiv w:val="1"/>
      <w:marLeft w:val="0"/>
      <w:marRight w:val="0"/>
      <w:marTop w:val="0"/>
      <w:marBottom w:val="0"/>
      <w:divBdr>
        <w:top w:val="none" w:sz="0" w:space="0" w:color="auto"/>
        <w:left w:val="none" w:sz="0" w:space="0" w:color="auto"/>
        <w:bottom w:val="none" w:sz="0" w:space="0" w:color="auto"/>
        <w:right w:val="none" w:sz="0" w:space="0" w:color="auto"/>
      </w:divBdr>
    </w:div>
    <w:div w:id="1233085221">
      <w:bodyDiv w:val="1"/>
      <w:marLeft w:val="0"/>
      <w:marRight w:val="0"/>
      <w:marTop w:val="0"/>
      <w:marBottom w:val="0"/>
      <w:divBdr>
        <w:top w:val="none" w:sz="0" w:space="0" w:color="auto"/>
        <w:left w:val="none" w:sz="0" w:space="0" w:color="auto"/>
        <w:bottom w:val="none" w:sz="0" w:space="0" w:color="auto"/>
        <w:right w:val="none" w:sz="0" w:space="0" w:color="auto"/>
      </w:divBdr>
    </w:div>
    <w:div w:id="1241599077">
      <w:bodyDiv w:val="1"/>
      <w:marLeft w:val="0"/>
      <w:marRight w:val="0"/>
      <w:marTop w:val="0"/>
      <w:marBottom w:val="0"/>
      <w:divBdr>
        <w:top w:val="none" w:sz="0" w:space="0" w:color="auto"/>
        <w:left w:val="none" w:sz="0" w:space="0" w:color="auto"/>
        <w:bottom w:val="none" w:sz="0" w:space="0" w:color="auto"/>
        <w:right w:val="none" w:sz="0" w:space="0" w:color="auto"/>
      </w:divBdr>
    </w:div>
    <w:div w:id="1302492408">
      <w:bodyDiv w:val="1"/>
      <w:marLeft w:val="0"/>
      <w:marRight w:val="0"/>
      <w:marTop w:val="0"/>
      <w:marBottom w:val="0"/>
      <w:divBdr>
        <w:top w:val="none" w:sz="0" w:space="0" w:color="auto"/>
        <w:left w:val="none" w:sz="0" w:space="0" w:color="auto"/>
        <w:bottom w:val="none" w:sz="0" w:space="0" w:color="auto"/>
        <w:right w:val="none" w:sz="0" w:space="0" w:color="auto"/>
      </w:divBdr>
    </w:div>
    <w:div w:id="1346791021">
      <w:bodyDiv w:val="1"/>
      <w:marLeft w:val="0"/>
      <w:marRight w:val="0"/>
      <w:marTop w:val="0"/>
      <w:marBottom w:val="0"/>
      <w:divBdr>
        <w:top w:val="none" w:sz="0" w:space="0" w:color="auto"/>
        <w:left w:val="none" w:sz="0" w:space="0" w:color="auto"/>
        <w:bottom w:val="none" w:sz="0" w:space="0" w:color="auto"/>
        <w:right w:val="none" w:sz="0" w:space="0" w:color="auto"/>
      </w:divBdr>
    </w:div>
    <w:div w:id="1363901170">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371801722">
      <w:bodyDiv w:val="1"/>
      <w:marLeft w:val="0"/>
      <w:marRight w:val="0"/>
      <w:marTop w:val="0"/>
      <w:marBottom w:val="0"/>
      <w:divBdr>
        <w:top w:val="none" w:sz="0" w:space="0" w:color="auto"/>
        <w:left w:val="none" w:sz="0" w:space="0" w:color="auto"/>
        <w:bottom w:val="none" w:sz="0" w:space="0" w:color="auto"/>
        <w:right w:val="none" w:sz="0" w:space="0" w:color="auto"/>
      </w:divBdr>
    </w:div>
    <w:div w:id="1373115980">
      <w:bodyDiv w:val="1"/>
      <w:marLeft w:val="0"/>
      <w:marRight w:val="0"/>
      <w:marTop w:val="0"/>
      <w:marBottom w:val="0"/>
      <w:divBdr>
        <w:top w:val="none" w:sz="0" w:space="0" w:color="auto"/>
        <w:left w:val="none" w:sz="0" w:space="0" w:color="auto"/>
        <w:bottom w:val="none" w:sz="0" w:space="0" w:color="auto"/>
        <w:right w:val="none" w:sz="0" w:space="0" w:color="auto"/>
      </w:divBdr>
    </w:div>
    <w:div w:id="1378353174">
      <w:bodyDiv w:val="1"/>
      <w:marLeft w:val="0"/>
      <w:marRight w:val="0"/>
      <w:marTop w:val="0"/>
      <w:marBottom w:val="0"/>
      <w:divBdr>
        <w:top w:val="none" w:sz="0" w:space="0" w:color="auto"/>
        <w:left w:val="none" w:sz="0" w:space="0" w:color="auto"/>
        <w:bottom w:val="none" w:sz="0" w:space="0" w:color="auto"/>
        <w:right w:val="none" w:sz="0" w:space="0" w:color="auto"/>
      </w:divBdr>
    </w:div>
    <w:div w:id="1426344579">
      <w:bodyDiv w:val="1"/>
      <w:marLeft w:val="0"/>
      <w:marRight w:val="0"/>
      <w:marTop w:val="0"/>
      <w:marBottom w:val="0"/>
      <w:divBdr>
        <w:top w:val="none" w:sz="0" w:space="0" w:color="auto"/>
        <w:left w:val="none" w:sz="0" w:space="0" w:color="auto"/>
        <w:bottom w:val="none" w:sz="0" w:space="0" w:color="auto"/>
        <w:right w:val="none" w:sz="0" w:space="0" w:color="auto"/>
      </w:divBdr>
    </w:div>
    <w:div w:id="1429351408">
      <w:bodyDiv w:val="1"/>
      <w:marLeft w:val="0"/>
      <w:marRight w:val="0"/>
      <w:marTop w:val="0"/>
      <w:marBottom w:val="0"/>
      <w:divBdr>
        <w:top w:val="none" w:sz="0" w:space="0" w:color="auto"/>
        <w:left w:val="none" w:sz="0" w:space="0" w:color="auto"/>
        <w:bottom w:val="none" w:sz="0" w:space="0" w:color="auto"/>
        <w:right w:val="none" w:sz="0" w:space="0" w:color="auto"/>
      </w:divBdr>
    </w:div>
    <w:div w:id="1443066827">
      <w:bodyDiv w:val="1"/>
      <w:marLeft w:val="0"/>
      <w:marRight w:val="0"/>
      <w:marTop w:val="0"/>
      <w:marBottom w:val="0"/>
      <w:divBdr>
        <w:top w:val="none" w:sz="0" w:space="0" w:color="auto"/>
        <w:left w:val="none" w:sz="0" w:space="0" w:color="auto"/>
        <w:bottom w:val="none" w:sz="0" w:space="0" w:color="auto"/>
        <w:right w:val="none" w:sz="0" w:space="0" w:color="auto"/>
      </w:divBdr>
    </w:div>
    <w:div w:id="1454251140">
      <w:bodyDiv w:val="1"/>
      <w:marLeft w:val="0"/>
      <w:marRight w:val="0"/>
      <w:marTop w:val="0"/>
      <w:marBottom w:val="0"/>
      <w:divBdr>
        <w:top w:val="none" w:sz="0" w:space="0" w:color="auto"/>
        <w:left w:val="none" w:sz="0" w:space="0" w:color="auto"/>
        <w:bottom w:val="none" w:sz="0" w:space="0" w:color="auto"/>
        <w:right w:val="none" w:sz="0" w:space="0" w:color="auto"/>
      </w:divBdr>
    </w:div>
    <w:div w:id="1461415500">
      <w:bodyDiv w:val="1"/>
      <w:marLeft w:val="0"/>
      <w:marRight w:val="0"/>
      <w:marTop w:val="0"/>
      <w:marBottom w:val="0"/>
      <w:divBdr>
        <w:top w:val="none" w:sz="0" w:space="0" w:color="auto"/>
        <w:left w:val="none" w:sz="0" w:space="0" w:color="auto"/>
        <w:bottom w:val="none" w:sz="0" w:space="0" w:color="auto"/>
        <w:right w:val="none" w:sz="0" w:space="0" w:color="auto"/>
      </w:divBdr>
    </w:div>
    <w:div w:id="1502937339">
      <w:bodyDiv w:val="1"/>
      <w:marLeft w:val="0"/>
      <w:marRight w:val="0"/>
      <w:marTop w:val="0"/>
      <w:marBottom w:val="0"/>
      <w:divBdr>
        <w:top w:val="none" w:sz="0" w:space="0" w:color="auto"/>
        <w:left w:val="none" w:sz="0" w:space="0" w:color="auto"/>
        <w:bottom w:val="none" w:sz="0" w:space="0" w:color="auto"/>
        <w:right w:val="none" w:sz="0" w:space="0" w:color="auto"/>
      </w:divBdr>
    </w:div>
    <w:div w:id="1510750896">
      <w:bodyDiv w:val="1"/>
      <w:marLeft w:val="0"/>
      <w:marRight w:val="0"/>
      <w:marTop w:val="0"/>
      <w:marBottom w:val="0"/>
      <w:divBdr>
        <w:top w:val="none" w:sz="0" w:space="0" w:color="auto"/>
        <w:left w:val="none" w:sz="0" w:space="0" w:color="auto"/>
        <w:bottom w:val="none" w:sz="0" w:space="0" w:color="auto"/>
        <w:right w:val="none" w:sz="0" w:space="0" w:color="auto"/>
      </w:divBdr>
    </w:div>
    <w:div w:id="1514759396">
      <w:bodyDiv w:val="1"/>
      <w:marLeft w:val="0"/>
      <w:marRight w:val="0"/>
      <w:marTop w:val="0"/>
      <w:marBottom w:val="0"/>
      <w:divBdr>
        <w:top w:val="none" w:sz="0" w:space="0" w:color="auto"/>
        <w:left w:val="none" w:sz="0" w:space="0" w:color="auto"/>
        <w:bottom w:val="none" w:sz="0" w:space="0" w:color="auto"/>
        <w:right w:val="none" w:sz="0" w:space="0" w:color="auto"/>
      </w:divBdr>
    </w:div>
    <w:div w:id="1528328322">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1249">
      <w:bodyDiv w:val="1"/>
      <w:marLeft w:val="0"/>
      <w:marRight w:val="0"/>
      <w:marTop w:val="0"/>
      <w:marBottom w:val="0"/>
      <w:divBdr>
        <w:top w:val="none" w:sz="0" w:space="0" w:color="auto"/>
        <w:left w:val="none" w:sz="0" w:space="0" w:color="auto"/>
        <w:bottom w:val="none" w:sz="0" w:space="0" w:color="auto"/>
        <w:right w:val="none" w:sz="0" w:space="0" w:color="auto"/>
      </w:divBdr>
    </w:div>
    <w:div w:id="1538153144">
      <w:bodyDiv w:val="1"/>
      <w:marLeft w:val="0"/>
      <w:marRight w:val="0"/>
      <w:marTop w:val="0"/>
      <w:marBottom w:val="0"/>
      <w:divBdr>
        <w:top w:val="none" w:sz="0" w:space="0" w:color="auto"/>
        <w:left w:val="none" w:sz="0" w:space="0" w:color="auto"/>
        <w:bottom w:val="none" w:sz="0" w:space="0" w:color="auto"/>
        <w:right w:val="none" w:sz="0" w:space="0" w:color="auto"/>
      </w:divBdr>
    </w:div>
    <w:div w:id="1540629693">
      <w:bodyDiv w:val="1"/>
      <w:marLeft w:val="0"/>
      <w:marRight w:val="0"/>
      <w:marTop w:val="0"/>
      <w:marBottom w:val="0"/>
      <w:divBdr>
        <w:top w:val="none" w:sz="0" w:space="0" w:color="auto"/>
        <w:left w:val="none" w:sz="0" w:space="0" w:color="auto"/>
        <w:bottom w:val="none" w:sz="0" w:space="0" w:color="auto"/>
        <w:right w:val="none" w:sz="0" w:space="0" w:color="auto"/>
      </w:divBdr>
    </w:div>
    <w:div w:id="1547139497">
      <w:bodyDiv w:val="1"/>
      <w:marLeft w:val="0"/>
      <w:marRight w:val="0"/>
      <w:marTop w:val="0"/>
      <w:marBottom w:val="0"/>
      <w:divBdr>
        <w:top w:val="none" w:sz="0" w:space="0" w:color="auto"/>
        <w:left w:val="none" w:sz="0" w:space="0" w:color="auto"/>
        <w:bottom w:val="none" w:sz="0" w:space="0" w:color="auto"/>
        <w:right w:val="none" w:sz="0" w:space="0" w:color="auto"/>
      </w:divBdr>
    </w:div>
    <w:div w:id="1549032461">
      <w:bodyDiv w:val="1"/>
      <w:marLeft w:val="0"/>
      <w:marRight w:val="0"/>
      <w:marTop w:val="0"/>
      <w:marBottom w:val="0"/>
      <w:divBdr>
        <w:top w:val="none" w:sz="0" w:space="0" w:color="auto"/>
        <w:left w:val="none" w:sz="0" w:space="0" w:color="auto"/>
        <w:bottom w:val="none" w:sz="0" w:space="0" w:color="auto"/>
        <w:right w:val="none" w:sz="0" w:space="0" w:color="auto"/>
      </w:divBdr>
    </w:div>
    <w:div w:id="1554123208">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5554484">
      <w:bodyDiv w:val="1"/>
      <w:marLeft w:val="0"/>
      <w:marRight w:val="0"/>
      <w:marTop w:val="0"/>
      <w:marBottom w:val="0"/>
      <w:divBdr>
        <w:top w:val="none" w:sz="0" w:space="0" w:color="auto"/>
        <w:left w:val="none" w:sz="0" w:space="0" w:color="auto"/>
        <w:bottom w:val="none" w:sz="0" w:space="0" w:color="auto"/>
        <w:right w:val="none" w:sz="0" w:space="0" w:color="auto"/>
      </w:divBdr>
    </w:div>
    <w:div w:id="1632712901">
      <w:bodyDiv w:val="1"/>
      <w:marLeft w:val="0"/>
      <w:marRight w:val="0"/>
      <w:marTop w:val="0"/>
      <w:marBottom w:val="0"/>
      <w:divBdr>
        <w:top w:val="none" w:sz="0" w:space="0" w:color="auto"/>
        <w:left w:val="none" w:sz="0" w:space="0" w:color="auto"/>
        <w:bottom w:val="none" w:sz="0" w:space="0" w:color="auto"/>
        <w:right w:val="none" w:sz="0" w:space="0" w:color="auto"/>
      </w:divBdr>
    </w:div>
    <w:div w:id="1649743926">
      <w:bodyDiv w:val="1"/>
      <w:marLeft w:val="0"/>
      <w:marRight w:val="0"/>
      <w:marTop w:val="0"/>
      <w:marBottom w:val="0"/>
      <w:divBdr>
        <w:top w:val="none" w:sz="0" w:space="0" w:color="auto"/>
        <w:left w:val="none" w:sz="0" w:space="0" w:color="auto"/>
        <w:bottom w:val="none" w:sz="0" w:space="0" w:color="auto"/>
        <w:right w:val="none" w:sz="0" w:space="0" w:color="auto"/>
      </w:divBdr>
    </w:div>
    <w:div w:id="1652829814">
      <w:bodyDiv w:val="1"/>
      <w:marLeft w:val="0"/>
      <w:marRight w:val="0"/>
      <w:marTop w:val="0"/>
      <w:marBottom w:val="0"/>
      <w:divBdr>
        <w:top w:val="none" w:sz="0" w:space="0" w:color="auto"/>
        <w:left w:val="none" w:sz="0" w:space="0" w:color="auto"/>
        <w:bottom w:val="none" w:sz="0" w:space="0" w:color="auto"/>
        <w:right w:val="none" w:sz="0" w:space="0" w:color="auto"/>
      </w:divBdr>
    </w:div>
    <w:div w:id="1670601693">
      <w:bodyDiv w:val="1"/>
      <w:marLeft w:val="0"/>
      <w:marRight w:val="0"/>
      <w:marTop w:val="0"/>
      <w:marBottom w:val="0"/>
      <w:divBdr>
        <w:top w:val="none" w:sz="0" w:space="0" w:color="auto"/>
        <w:left w:val="none" w:sz="0" w:space="0" w:color="auto"/>
        <w:bottom w:val="none" w:sz="0" w:space="0" w:color="auto"/>
        <w:right w:val="none" w:sz="0" w:space="0" w:color="auto"/>
      </w:divBdr>
    </w:div>
    <w:div w:id="1672875329">
      <w:bodyDiv w:val="1"/>
      <w:marLeft w:val="0"/>
      <w:marRight w:val="0"/>
      <w:marTop w:val="0"/>
      <w:marBottom w:val="0"/>
      <w:divBdr>
        <w:top w:val="none" w:sz="0" w:space="0" w:color="auto"/>
        <w:left w:val="none" w:sz="0" w:space="0" w:color="auto"/>
        <w:bottom w:val="none" w:sz="0" w:space="0" w:color="auto"/>
        <w:right w:val="none" w:sz="0" w:space="0" w:color="auto"/>
      </w:divBdr>
    </w:div>
    <w:div w:id="1728413662">
      <w:bodyDiv w:val="1"/>
      <w:marLeft w:val="0"/>
      <w:marRight w:val="0"/>
      <w:marTop w:val="0"/>
      <w:marBottom w:val="0"/>
      <w:divBdr>
        <w:top w:val="none" w:sz="0" w:space="0" w:color="auto"/>
        <w:left w:val="none" w:sz="0" w:space="0" w:color="auto"/>
        <w:bottom w:val="none" w:sz="0" w:space="0" w:color="auto"/>
        <w:right w:val="none" w:sz="0" w:space="0" w:color="auto"/>
      </w:divBdr>
    </w:div>
    <w:div w:id="1782341801">
      <w:bodyDiv w:val="1"/>
      <w:marLeft w:val="0"/>
      <w:marRight w:val="0"/>
      <w:marTop w:val="0"/>
      <w:marBottom w:val="0"/>
      <w:divBdr>
        <w:top w:val="none" w:sz="0" w:space="0" w:color="auto"/>
        <w:left w:val="none" w:sz="0" w:space="0" w:color="auto"/>
        <w:bottom w:val="none" w:sz="0" w:space="0" w:color="auto"/>
        <w:right w:val="none" w:sz="0" w:space="0" w:color="auto"/>
      </w:divBdr>
    </w:div>
    <w:div w:id="1795640121">
      <w:bodyDiv w:val="1"/>
      <w:marLeft w:val="0"/>
      <w:marRight w:val="0"/>
      <w:marTop w:val="0"/>
      <w:marBottom w:val="0"/>
      <w:divBdr>
        <w:top w:val="none" w:sz="0" w:space="0" w:color="auto"/>
        <w:left w:val="none" w:sz="0" w:space="0" w:color="auto"/>
        <w:bottom w:val="none" w:sz="0" w:space="0" w:color="auto"/>
        <w:right w:val="none" w:sz="0" w:space="0" w:color="auto"/>
      </w:divBdr>
    </w:div>
    <w:div w:id="1806655579">
      <w:bodyDiv w:val="1"/>
      <w:marLeft w:val="0"/>
      <w:marRight w:val="0"/>
      <w:marTop w:val="0"/>
      <w:marBottom w:val="0"/>
      <w:divBdr>
        <w:top w:val="none" w:sz="0" w:space="0" w:color="auto"/>
        <w:left w:val="none" w:sz="0" w:space="0" w:color="auto"/>
        <w:bottom w:val="none" w:sz="0" w:space="0" w:color="auto"/>
        <w:right w:val="none" w:sz="0" w:space="0" w:color="auto"/>
      </w:divBdr>
    </w:div>
    <w:div w:id="1814324392">
      <w:bodyDiv w:val="1"/>
      <w:marLeft w:val="0"/>
      <w:marRight w:val="0"/>
      <w:marTop w:val="0"/>
      <w:marBottom w:val="0"/>
      <w:divBdr>
        <w:top w:val="none" w:sz="0" w:space="0" w:color="auto"/>
        <w:left w:val="none" w:sz="0" w:space="0" w:color="auto"/>
        <w:bottom w:val="none" w:sz="0" w:space="0" w:color="auto"/>
        <w:right w:val="none" w:sz="0" w:space="0" w:color="auto"/>
      </w:divBdr>
    </w:div>
    <w:div w:id="1831825445">
      <w:bodyDiv w:val="1"/>
      <w:marLeft w:val="0"/>
      <w:marRight w:val="0"/>
      <w:marTop w:val="0"/>
      <w:marBottom w:val="0"/>
      <w:divBdr>
        <w:top w:val="none" w:sz="0" w:space="0" w:color="auto"/>
        <w:left w:val="none" w:sz="0" w:space="0" w:color="auto"/>
        <w:bottom w:val="none" w:sz="0" w:space="0" w:color="auto"/>
        <w:right w:val="none" w:sz="0" w:space="0" w:color="auto"/>
      </w:divBdr>
    </w:div>
    <w:div w:id="1847867601">
      <w:bodyDiv w:val="1"/>
      <w:marLeft w:val="0"/>
      <w:marRight w:val="0"/>
      <w:marTop w:val="0"/>
      <w:marBottom w:val="0"/>
      <w:divBdr>
        <w:top w:val="none" w:sz="0" w:space="0" w:color="auto"/>
        <w:left w:val="none" w:sz="0" w:space="0" w:color="auto"/>
        <w:bottom w:val="none" w:sz="0" w:space="0" w:color="auto"/>
        <w:right w:val="none" w:sz="0" w:space="0" w:color="auto"/>
      </w:divBdr>
    </w:div>
    <w:div w:id="1857037963">
      <w:bodyDiv w:val="1"/>
      <w:marLeft w:val="0"/>
      <w:marRight w:val="0"/>
      <w:marTop w:val="0"/>
      <w:marBottom w:val="0"/>
      <w:divBdr>
        <w:top w:val="none" w:sz="0" w:space="0" w:color="auto"/>
        <w:left w:val="none" w:sz="0" w:space="0" w:color="auto"/>
        <w:bottom w:val="none" w:sz="0" w:space="0" w:color="auto"/>
        <w:right w:val="none" w:sz="0" w:space="0" w:color="auto"/>
      </w:divBdr>
    </w:div>
    <w:div w:id="1871449416">
      <w:bodyDiv w:val="1"/>
      <w:marLeft w:val="0"/>
      <w:marRight w:val="0"/>
      <w:marTop w:val="0"/>
      <w:marBottom w:val="0"/>
      <w:divBdr>
        <w:top w:val="none" w:sz="0" w:space="0" w:color="auto"/>
        <w:left w:val="none" w:sz="0" w:space="0" w:color="auto"/>
        <w:bottom w:val="none" w:sz="0" w:space="0" w:color="auto"/>
        <w:right w:val="none" w:sz="0" w:space="0" w:color="auto"/>
      </w:divBdr>
    </w:div>
    <w:div w:id="1871454419">
      <w:bodyDiv w:val="1"/>
      <w:marLeft w:val="0"/>
      <w:marRight w:val="0"/>
      <w:marTop w:val="0"/>
      <w:marBottom w:val="0"/>
      <w:divBdr>
        <w:top w:val="none" w:sz="0" w:space="0" w:color="auto"/>
        <w:left w:val="none" w:sz="0" w:space="0" w:color="auto"/>
        <w:bottom w:val="none" w:sz="0" w:space="0" w:color="auto"/>
        <w:right w:val="none" w:sz="0" w:space="0" w:color="auto"/>
      </w:divBdr>
    </w:div>
    <w:div w:id="1876116174">
      <w:bodyDiv w:val="1"/>
      <w:marLeft w:val="0"/>
      <w:marRight w:val="0"/>
      <w:marTop w:val="0"/>
      <w:marBottom w:val="0"/>
      <w:divBdr>
        <w:top w:val="none" w:sz="0" w:space="0" w:color="auto"/>
        <w:left w:val="none" w:sz="0" w:space="0" w:color="auto"/>
        <w:bottom w:val="none" w:sz="0" w:space="0" w:color="auto"/>
        <w:right w:val="none" w:sz="0" w:space="0" w:color="auto"/>
      </w:divBdr>
    </w:div>
    <w:div w:id="1902978989">
      <w:bodyDiv w:val="1"/>
      <w:marLeft w:val="0"/>
      <w:marRight w:val="0"/>
      <w:marTop w:val="0"/>
      <w:marBottom w:val="0"/>
      <w:divBdr>
        <w:top w:val="none" w:sz="0" w:space="0" w:color="auto"/>
        <w:left w:val="none" w:sz="0" w:space="0" w:color="auto"/>
        <w:bottom w:val="none" w:sz="0" w:space="0" w:color="auto"/>
        <w:right w:val="none" w:sz="0" w:space="0" w:color="auto"/>
      </w:divBdr>
    </w:div>
    <w:div w:id="1905334212">
      <w:bodyDiv w:val="1"/>
      <w:marLeft w:val="0"/>
      <w:marRight w:val="0"/>
      <w:marTop w:val="0"/>
      <w:marBottom w:val="0"/>
      <w:divBdr>
        <w:top w:val="none" w:sz="0" w:space="0" w:color="auto"/>
        <w:left w:val="none" w:sz="0" w:space="0" w:color="auto"/>
        <w:bottom w:val="none" w:sz="0" w:space="0" w:color="auto"/>
        <w:right w:val="none" w:sz="0" w:space="0" w:color="auto"/>
      </w:divBdr>
    </w:div>
    <w:div w:id="1908419778">
      <w:bodyDiv w:val="1"/>
      <w:marLeft w:val="0"/>
      <w:marRight w:val="0"/>
      <w:marTop w:val="0"/>
      <w:marBottom w:val="0"/>
      <w:divBdr>
        <w:top w:val="none" w:sz="0" w:space="0" w:color="auto"/>
        <w:left w:val="none" w:sz="0" w:space="0" w:color="auto"/>
        <w:bottom w:val="none" w:sz="0" w:space="0" w:color="auto"/>
        <w:right w:val="none" w:sz="0" w:space="0" w:color="auto"/>
      </w:divBdr>
    </w:div>
    <w:div w:id="1914000019">
      <w:bodyDiv w:val="1"/>
      <w:marLeft w:val="0"/>
      <w:marRight w:val="0"/>
      <w:marTop w:val="0"/>
      <w:marBottom w:val="0"/>
      <w:divBdr>
        <w:top w:val="none" w:sz="0" w:space="0" w:color="auto"/>
        <w:left w:val="none" w:sz="0" w:space="0" w:color="auto"/>
        <w:bottom w:val="none" w:sz="0" w:space="0" w:color="auto"/>
        <w:right w:val="none" w:sz="0" w:space="0" w:color="auto"/>
      </w:divBdr>
    </w:div>
    <w:div w:id="1928807150">
      <w:bodyDiv w:val="1"/>
      <w:marLeft w:val="0"/>
      <w:marRight w:val="0"/>
      <w:marTop w:val="0"/>
      <w:marBottom w:val="0"/>
      <w:divBdr>
        <w:top w:val="none" w:sz="0" w:space="0" w:color="auto"/>
        <w:left w:val="none" w:sz="0" w:space="0" w:color="auto"/>
        <w:bottom w:val="none" w:sz="0" w:space="0" w:color="auto"/>
        <w:right w:val="none" w:sz="0" w:space="0" w:color="auto"/>
      </w:divBdr>
    </w:div>
    <w:div w:id="1933582345">
      <w:bodyDiv w:val="1"/>
      <w:marLeft w:val="0"/>
      <w:marRight w:val="0"/>
      <w:marTop w:val="0"/>
      <w:marBottom w:val="0"/>
      <w:divBdr>
        <w:top w:val="none" w:sz="0" w:space="0" w:color="auto"/>
        <w:left w:val="none" w:sz="0" w:space="0" w:color="auto"/>
        <w:bottom w:val="none" w:sz="0" w:space="0" w:color="auto"/>
        <w:right w:val="none" w:sz="0" w:space="0" w:color="auto"/>
      </w:divBdr>
    </w:div>
    <w:div w:id="1966352002">
      <w:bodyDiv w:val="1"/>
      <w:marLeft w:val="0"/>
      <w:marRight w:val="0"/>
      <w:marTop w:val="0"/>
      <w:marBottom w:val="0"/>
      <w:divBdr>
        <w:top w:val="none" w:sz="0" w:space="0" w:color="auto"/>
        <w:left w:val="none" w:sz="0" w:space="0" w:color="auto"/>
        <w:bottom w:val="none" w:sz="0" w:space="0" w:color="auto"/>
        <w:right w:val="none" w:sz="0" w:space="0" w:color="auto"/>
      </w:divBdr>
    </w:div>
    <w:div w:id="2034381794">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63677305">
      <w:bodyDiv w:val="1"/>
      <w:marLeft w:val="0"/>
      <w:marRight w:val="0"/>
      <w:marTop w:val="0"/>
      <w:marBottom w:val="0"/>
      <w:divBdr>
        <w:top w:val="none" w:sz="0" w:space="0" w:color="auto"/>
        <w:left w:val="none" w:sz="0" w:space="0" w:color="auto"/>
        <w:bottom w:val="none" w:sz="0" w:space="0" w:color="auto"/>
        <w:right w:val="none" w:sz="0" w:space="0" w:color="auto"/>
      </w:divBdr>
    </w:div>
    <w:div w:id="2077390330">
      <w:bodyDiv w:val="1"/>
      <w:marLeft w:val="0"/>
      <w:marRight w:val="0"/>
      <w:marTop w:val="0"/>
      <w:marBottom w:val="0"/>
      <w:divBdr>
        <w:top w:val="none" w:sz="0" w:space="0" w:color="auto"/>
        <w:left w:val="none" w:sz="0" w:space="0" w:color="auto"/>
        <w:bottom w:val="none" w:sz="0" w:space="0" w:color="auto"/>
        <w:right w:val="none" w:sz="0" w:space="0" w:color="auto"/>
      </w:divBdr>
    </w:div>
    <w:div w:id="2081755941">
      <w:bodyDiv w:val="1"/>
      <w:marLeft w:val="0"/>
      <w:marRight w:val="0"/>
      <w:marTop w:val="0"/>
      <w:marBottom w:val="0"/>
      <w:divBdr>
        <w:top w:val="none" w:sz="0" w:space="0" w:color="auto"/>
        <w:left w:val="none" w:sz="0" w:space="0" w:color="auto"/>
        <w:bottom w:val="none" w:sz="0" w:space="0" w:color="auto"/>
        <w:right w:val="none" w:sz="0" w:space="0" w:color="auto"/>
      </w:divBdr>
      <w:divsChild>
        <w:div w:id="1638803418">
          <w:marLeft w:val="0"/>
          <w:marRight w:val="0"/>
          <w:marTop w:val="0"/>
          <w:marBottom w:val="0"/>
          <w:divBdr>
            <w:top w:val="none" w:sz="0" w:space="0" w:color="auto"/>
            <w:left w:val="none" w:sz="0" w:space="0" w:color="auto"/>
            <w:bottom w:val="none" w:sz="0" w:space="0" w:color="auto"/>
            <w:right w:val="none" w:sz="0" w:space="0" w:color="auto"/>
          </w:divBdr>
          <w:divsChild>
            <w:div w:id="659040561">
              <w:marLeft w:val="0"/>
              <w:marRight w:val="0"/>
              <w:marTop w:val="0"/>
              <w:marBottom w:val="0"/>
              <w:divBdr>
                <w:top w:val="none" w:sz="0" w:space="0" w:color="auto"/>
                <w:left w:val="none" w:sz="0" w:space="0" w:color="auto"/>
                <w:bottom w:val="none" w:sz="0" w:space="0" w:color="auto"/>
                <w:right w:val="none" w:sz="0" w:space="0" w:color="auto"/>
              </w:divBdr>
              <w:divsChild>
                <w:div w:id="1749497030">
                  <w:marLeft w:val="0"/>
                  <w:marRight w:val="0"/>
                  <w:marTop w:val="0"/>
                  <w:marBottom w:val="0"/>
                  <w:divBdr>
                    <w:top w:val="none" w:sz="0" w:space="0" w:color="auto"/>
                    <w:left w:val="none" w:sz="0" w:space="0" w:color="auto"/>
                    <w:bottom w:val="none" w:sz="0" w:space="0" w:color="auto"/>
                    <w:right w:val="none" w:sz="0" w:space="0" w:color="auto"/>
                  </w:divBdr>
                  <w:divsChild>
                    <w:div w:id="1855608507">
                      <w:marLeft w:val="0"/>
                      <w:marRight w:val="0"/>
                      <w:marTop w:val="0"/>
                      <w:marBottom w:val="0"/>
                      <w:divBdr>
                        <w:top w:val="none" w:sz="0" w:space="0" w:color="auto"/>
                        <w:left w:val="none" w:sz="0" w:space="0" w:color="auto"/>
                        <w:bottom w:val="none" w:sz="0" w:space="0" w:color="auto"/>
                        <w:right w:val="none" w:sz="0" w:space="0" w:color="auto"/>
                      </w:divBdr>
                      <w:divsChild>
                        <w:div w:id="260837320">
                          <w:marLeft w:val="0"/>
                          <w:marRight w:val="0"/>
                          <w:marTop w:val="0"/>
                          <w:marBottom w:val="0"/>
                          <w:divBdr>
                            <w:top w:val="none" w:sz="0" w:space="0" w:color="auto"/>
                            <w:left w:val="none" w:sz="0" w:space="0" w:color="auto"/>
                            <w:bottom w:val="none" w:sz="0" w:space="0" w:color="auto"/>
                            <w:right w:val="none" w:sz="0" w:space="0" w:color="auto"/>
                          </w:divBdr>
                          <w:divsChild>
                            <w:div w:id="1932010882">
                              <w:marLeft w:val="0"/>
                              <w:marRight w:val="0"/>
                              <w:marTop w:val="0"/>
                              <w:marBottom w:val="0"/>
                              <w:divBdr>
                                <w:top w:val="none" w:sz="0" w:space="0" w:color="auto"/>
                                <w:left w:val="none" w:sz="0" w:space="0" w:color="auto"/>
                                <w:bottom w:val="none" w:sz="0" w:space="0" w:color="auto"/>
                                <w:right w:val="none" w:sz="0" w:space="0" w:color="auto"/>
                              </w:divBdr>
                              <w:divsChild>
                                <w:div w:id="451485451">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232233433">
                                          <w:marLeft w:val="0"/>
                                          <w:marRight w:val="0"/>
                                          <w:marTop w:val="0"/>
                                          <w:marBottom w:val="0"/>
                                          <w:divBdr>
                                            <w:top w:val="none" w:sz="0" w:space="0" w:color="auto"/>
                                            <w:left w:val="none" w:sz="0" w:space="0" w:color="auto"/>
                                            <w:bottom w:val="none" w:sz="0" w:space="0" w:color="auto"/>
                                            <w:right w:val="none" w:sz="0" w:space="0" w:color="auto"/>
                                          </w:divBdr>
                                          <w:divsChild>
                                            <w:div w:id="1120151947">
                                              <w:marLeft w:val="0"/>
                                              <w:marRight w:val="0"/>
                                              <w:marTop w:val="0"/>
                                              <w:marBottom w:val="0"/>
                                              <w:divBdr>
                                                <w:top w:val="none" w:sz="0" w:space="0" w:color="auto"/>
                                                <w:left w:val="none" w:sz="0" w:space="0" w:color="auto"/>
                                                <w:bottom w:val="none" w:sz="0" w:space="0" w:color="auto"/>
                                                <w:right w:val="none" w:sz="0" w:space="0" w:color="auto"/>
                                              </w:divBdr>
                                              <w:divsChild>
                                                <w:div w:id="21262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063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msdn.microsoft.com/en-us/gg266499"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o.microsoft.com/?linkid=9772716"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www.microsoft.com/info/cpyright.m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088C780-8CF1-4772-9AD4-5D4834658260}"/>
      </w:docPartPr>
      <w:docPartBody>
        <w:p w:rsidR="008E76B4" w:rsidRDefault="00932863">
          <w:r w:rsidRPr="003843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altName w:val="Arial"/>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932863"/>
    <w:rsid w:val="001A2C9C"/>
    <w:rsid w:val="00312BD2"/>
    <w:rsid w:val="003276F6"/>
    <w:rsid w:val="00377103"/>
    <w:rsid w:val="003B5383"/>
    <w:rsid w:val="003D3986"/>
    <w:rsid w:val="00440D58"/>
    <w:rsid w:val="0050753E"/>
    <w:rsid w:val="005914C4"/>
    <w:rsid w:val="005C43B5"/>
    <w:rsid w:val="005D31BE"/>
    <w:rsid w:val="00626F48"/>
    <w:rsid w:val="00767C97"/>
    <w:rsid w:val="0079108D"/>
    <w:rsid w:val="007F59E2"/>
    <w:rsid w:val="00826248"/>
    <w:rsid w:val="008C619D"/>
    <w:rsid w:val="008E76B4"/>
    <w:rsid w:val="00932863"/>
    <w:rsid w:val="00A70972"/>
    <w:rsid w:val="00AE0B5E"/>
    <w:rsid w:val="00B74315"/>
    <w:rsid w:val="00BF6C51"/>
    <w:rsid w:val="00DB56ED"/>
    <w:rsid w:val="00E34041"/>
    <w:rsid w:val="00E70CEC"/>
    <w:rsid w:val="00E9487B"/>
    <w:rsid w:val="00EA21EB"/>
    <w:rsid w:val="00FC33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6B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286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L K 0 1 "   L i n e = " 2 4 " / >  
         < I g n o r e   I d = " L K 0 1 "   L i n e = " 4 3 " / >  
     < / S u p r e s s i o n s >  
 < / D o c S e t t i n g s > 
</file>

<file path=customXml/item2.xml>��< ? x m l   v e r s i o n = " 1 . 0 "   e n c o d i n g = " u t f - 1 6 " ? > < t o c   x m l n s : x s i = " h t t p : / / w w w . w 3 . o r g / 2 0 0 1 / X M L S c h e m a - i n s t a n c e "   x m l n s : x s d = " h t t p : / / w w w . w 3 . o r g / 2 0 0 1 / X M L S c h e m a " >  
     < t o p i c   i d = " 9 b a 6 3 5 f 2 - 2 5 8 7 - 4 2 2 7 - 8 c b c - 2 5 2 a 5 0 a f c e 2 1 "   t i t l e = " O v e r v i e w "   s t y l e = " T o p i c " / >  
     < t o p i c   i d = " 1 1 6 6 4 c 6 7 - 6 5 c d - 4 0 4 9 - 8 9 d f - 9 9 a d 2 c c 0 e 1 2 b "   t i t l e = " E x e r c i s e "   s t y l e = " T o p i c " / >  
     < t o p i c   i d = " 4 9 8 d e c c 2 - f 7 8 5 - 4 6 7 6 - a c 3 6 - 3 c 6 6 4 5 e 4 c 1 2 4 " 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4B4F0-7AF5-43F2-A727-12724FE2E940}">
  <ds:schemaRefs>
    <ds:schemaRef ds:uri="http://www.w3.org/2001/XMLSchema"/>
  </ds:schemaRefs>
</ds:datastoreItem>
</file>

<file path=customXml/itemProps2.xml><?xml version="1.0" encoding="utf-8"?>
<ds:datastoreItem xmlns:ds="http://schemas.openxmlformats.org/officeDocument/2006/customXml" ds:itemID="{9914FCFB-6947-4CC7-81E9-F9F8024389E9}">
  <ds:schemaRefs>
    <ds:schemaRef ds:uri="http://www.w3.org/2001/XMLSchema"/>
  </ds:schemaRefs>
</ds:datastoreItem>
</file>

<file path=customXml/itemProps3.xml><?xml version="1.0" encoding="utf-8"?>
<ds:datastoreItem xmlns:ds="http://schemas.openxmlformats.org/officeDocument/2006/customXml" ds:itemID="{F7F13765-9501-4605-B8B0-526B0D66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24</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23944</CharactersWithSpaces>
  <SharedDoc>false</SharedDoc>
  <HLinks>
    <vt:vector size="78" baseType="variant">
      <vt:variant>
        <vt:i4>7733291</vt:i4>
      </vt:variant>
      <vt:variant>
        <vt:i4>227</vt:i4>
      </vt:variant>
      <vt:variant>
        <vt:i4>0</vt:i4>
      </vt:variant>
      <vt:variant>
        <vt:i4>5</vt:i4>
      </vt:variant>
      <vt:variant>
        <vt:lpwstr>http://msdn.microsoft.com/en-us/library/microsoft.xna.framework.drawablegamecomponent.aspx</vt:lpwstr>
      </vt:variant>
      <vt:variant>
        <vt:lpwstr/>
      </vt:variant>
      <vt:variant>
        <vt:i4>6029324</vt:i4>
      </vt:variant>
      <vt:variant>
        <vt:i4>188</vt:i4>
      </vt:variant>
      <vt:variant>
        <vt:i4>0</vt:i4>
      </vt:variant>
      <vt:variant>
        <vt:i4>5</vt:i4>
      </vt:variant>
      <vt:variant>
        <vt:lpwstr>http://creators.xna.com/en-US/sample/phonegamestatemanagement</vt:lpwstr>
      </vt:variant>
      <vt:variant>
        <vt:lpwstr/>
      </vt:variant>
      <vt:variant>
        <vt:i4>6029324</vt:i4>
      </vt:variant>
      <vt:variant>
        <vt:i4>65</vt:i4>
      </vt:variant>
      <vt:variant>
        <vt:i4>0</vt:i4>
      </vt:variant>
      <vt:variant>
        <vt:i4>5</vt:i4>
      </vt:variant>
      <vt:variant>
        <vt:lpwstr>http://creators.xna.com/en-US/sample/phonegamestatemanagement</vt:lpwstr>
      </vt:variant>
      <vt:variant>
        <vt:lpwstr/>
      </vt:variant>
      <vt:variant>
        <vt:i4>1835065</vt:i4>
      </vt:variant>
      <vt:variant>
        <vt:i4>55</vt:i4>
      </vt:variant>
      <vt:variant>
        <vt:i4>0</vt:i4>
      </vt:variant>
      <vt:variant>
        <vt:i4>5</vt:i4>
      </vt:variant>
      <vt:variant>
        <vt:lpwstr/>
      </vt:variant>
      <vt:variant>
        <vt:lpwstr>_Toc270581385</vt:lpwstr>
      </vt:variant>
      <vt:variant>
        <vt:i4>1835065</vt:i4>
      </vt:variant>
      <vt:variant>
        <vt:i4>49</vt:i4>
      </vt:variant>
      <vt:variant>
        <vt:i4>0</vt:i4>
      </vt:variant>
      <vt:variant>
        <vt:i4>5</vt:i4>
      </vt:variant>
      <vt:variant>
        <vt:lpwstr/>
      </vt:variant>
      <vt:variant>
        <vt:lpwstr>_Toc270581384</vt:lpwstr>
      </vt:variant>
      <vt:variant>
        <vt:i4>1835065</vt:i4>
      </vt:variant>
      <vt:variant>
        <vt:i4>43</vt:i4>
      </vt:variant>
      <vt:variant>
        <vt:i4>0</vt:i4>
      </vt:variant>
      <vt:variant>
        <vt:i4>5</vt:i4>
      </vt:variant>
      <vt:variant>
        <vt:lpwstr/>
      </vt:variant>
      <vt:variant>
        <vt:lpwstr>_Toc270581383</vt:lpwstr>
      </vt:variant>
      <vt:variant>
        <vt:i4>1835065</vt:i4>
      </vt:variant>
      <vt:variant>
        <vt:i4>37</vt:i4>
      </vt:variant>
      <vt:variant>
        <vt:i4>0</vt:i4>
      </vt:variant>
      <vt:variant>
        <vt:i4>5</vt:i4>
      </vt:variant>
      <vt:variant>
        <vt:lpwstr/>
      </vt:variant>
      <vt:variant>
        <vt:lpwstr>_Toc270581382</vt:lpwstr>
      </vt:variant>
      <vt:variant>
        <vt:i4>1835065</vt:i4>
      </vt:variant>
      <vt:variant>
        <vt:i4>31</vt:i4>
      </vt:variant>
      <vt:variant>
        <vt:i4>0</vt:i4>
      </vt:variant>
      <vt:variant>
        <vt:i4>5</vt:i4>
      </vt:variant>
      <vt:variant>
        <vt:lpwstr/>
      </vt:variant>
      <vt:variant>
        <vt:lpwstr>_Toc270581381</vt:lpwstr>
      </vt:variant>
      <vt:variant>
        <vt:i4>1835065</vt:i4>
      </vt:variant>
      <vt:variant>
        <vt:i4>25</vt:i4>
      </vt:variant>
      <vt:variant>
        <vt:i4>0</vt:i4>
      </vt:variant>
      <vt:variant>
        <vt:i4>5</vt:i4>
      </vt:variant>
      <vt:variant>
        <vt:lpwstr/>
      </vt:variant>
      <vt:variant>
        <vt:lpwstr>_Toc270581380</vt:lpwstr>
      </vt:variant>
      <vt:variant>
        <vt:i4>1245241</vt:i4>
      </vt:variant>
      <vt:variant>
        <vt:i4>19</vt:i4>
      </vt:variant>
      <vt:variant>
        <vt:i4>0</vt:i4>
      </vt:variant>
      <vt:variant>
        <vt:i4>5</vt:i4>
      </vt:variant>
      <vt:variant>
        <vt:lpwstr/>
      </vt:variant>
      <vt:variant>
        <vt:lpwstr>_Toc270581379</vt:lpwstr>
      </vt:variant>
      <vt:variant>
        <vt:i4>1245241</vt:i4>
      </vt:variant>
      <vt:variant>
        <vt:i4>13</vt:i4>
      </vt:variant>
      <vt:variant>
        <vt:i4>0</vt:i4>
      </vt:variant>
      <vt:variant>
        <vt:i4>5</vt:i4>
      </vt:variant>
      <vt:variant>
        <vt:lpwstr/>
      </vt:variant>
      <vt:variant>
        <vt:lpwstr>_Toc270581378</vt:lpwstr>
      </vt:variant>
      <vt:variant>
        <vt:i4>1245241</vt:i4>
      </vt:variant>
      <vt:variant>
        <vt:i4>7</vt:i4>
      </vt:variant>
      <vt:variant>
        <vt:i4>0</vt:i4>
      </vt:variant>
      <vt:variant>
        <vt:i4>5</vt:i4>
      </vt:variant>
      <vt:variant>
        <vt:lpwstr/>
      </vt:variant>
      <vt:variant>
        <vt:lpwstr>_Toc270581377</vt:lpwstr>
      </vt:variant>
      <vt:variant>
        <vt:i4>7536759</vt:i4>
      </vt:variant>
      <vt:variant>
        <vt:i4>3</vt:i4>
      </vt:variant>
      <vt:variant>
        <vt:i4>0</vt:i4>
      </vt:variant>
      <vt:variant>
        <vt:i4>5</vt:i4>
      </vt:variant>
      <vt:variant>
        <vt:lpwstr>http://www.microsoft.com/info/cpyright.mspx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Audio Agents</dc:title>
  <dc:creator/>
  <dc:description>Windows Phone codenamed "Mango" makes it possible for applications to continue playing audio even while inactive. This lab will show you how to accomplish this by using the new Background Audio Player class in order to enhance the functionality of an existing music player application.
by 
</dc:description>
  <cp:lastModifiedBy/>
  <cp:revision>1</cp:revision>
  <dcterms:created xsi:type="dcterms:W3CDTF">2011-09-25T20:44:00Z</dcterms:created>
  <dcterms:modified xsi:type="dcterms:W3CDTF">2012-03-25T08:34:00Z</dcterms:modified>
  <cp:version>1.0.0</cp:version>
</cp:coreProperties>
</file>